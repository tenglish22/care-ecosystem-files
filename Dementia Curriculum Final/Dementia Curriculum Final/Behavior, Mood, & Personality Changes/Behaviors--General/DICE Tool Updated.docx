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534"/>
        <w:gridCol w:w="5276"/>
        <w:gridCol w:w="8"/>
      </w:tblGrid>
      <w:tr w:rsidR="002B5DA4" w:rsidRPr="00D64555" w14:paraId="10E568FE" w14:textId="77777777" w:rsidTr="009A4545">
        <w:trPr>
          <w:trHeight w:val="648"/>
        </w:trPr>
        <w:tc>
          <w:tcPr>
            <w:tcW w:w="14644" w:type="dxa"/>
            <w:gridSpan w:val="4"/>
            <w:shd w:val="clear" w:color="auto" w:fill="E2E5E5"/>
          </w:tcPr>
          <w:p w14:paraId="357627E6" w14:textId="19070CD9" w:rsidR="003372BF" w:rsidRPr="00D64555" w:rsidRDefault="009A4545" w:rsidP="009A4545">
            <w:pPr>
              <w:spacing w:before="120" w:after="120"/>
              <w:ind w:left="-29"/>
              <w:rPr>
                <w:rFonts w:ascii="Calibri" w:hAnsi="Calibri" w:cs="Calibri"/>
                <w:sz w:val="30"/>
                <w:szCs w:val="30"/>
              </w:rPr>
            </w:pPr>
            <w:r w:rsidRPr="00D6455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A30E38" wp14:editId="03272C6C">
                      <wp:simplePos x="0" y="0"/>
                      <wp:positionH relativeFrom="column">
                        <wp:posOffset>-264675</wp:posOffset>
                      </wp:positionH>
                      <wp:positionV relativeFrom="paragraph">
                        <wp:posOffset>-134991</wp:posOffset>
                      </wp:positionV>
                      <wp:extent cx="881380" cy="685528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1380" cy="6855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43027ED8" w14:textId="77777777" w:rsidR="003372BF" w:rsidRPr="00833E2A" w:rsidRDefault="003372BF" w:rsidP="003372BF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outline/>
                                      <w:color w:val="F2F2F2" w:themeColor="background1" w:themeShade="F2"/>
                                      <w:sz w:val="54"/>
                                      <w:szCs w:val="54"/>
                                      <w14:shadow w14:blurRad="0" w14:dist="38100" w14:dir="2700000" w14:sx="100000" w14:sy="100000" w14:kx="0" w14:ky="0" w14:algn="tl">
                                        <w14:schemeClr w14:val="accent6">
                                          <w14:lumMod w14:val="75000"/>
                                        </w14:scheme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33E2A">
                                    <w:rPr>
                                      <w:b/>
                                      <w:bCs/>
                                      <w:outline/>
                                      <w:color w:val="F2F2F2" w:themeColor="background1" w:themeShade="F2"/>
                                      <w:sz w:val="54"/>
                                      <w:szCs w:val="54"/>
                                      <w14:shadow w14:blurRad="0" w14:dist="38100" w14:dir="2700000" w14:sx="100000" w14:sy="100000" w14:kx="0" w14:ky="0" w14:algn="tl">
                                        <w14:schemeClr w14:val="accent6">
                                          <w14:lumMod w14:val="75000"/>
                                        </w14:scheme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30E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0.85pt;margin-top:-10.65pt;width:69.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" filled="f" stroked="f">
                      <v:textbox>
                        <w:txbxContent>
                          <w:p w14:paraId="43027ED8" w14:textId="77777777" w:rsidR="003372BF" w:rsidRPr="00833E2A" w:rsidRDefault="003372BF" w:rsidP="003372BF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outline/>
                                <w:color w:val="F2F2F2" w:themeColor="background1" w:themeShade="F2"/>
                                <w:sz w:val="54"/>
                                <w:szCs w:val="54"/>
                                <w14:shadow w14:blurRad="0" w14:dist="38100" w14:dir="2700000" w14:sx="100000" w14:sy="100000" w14:kx="0" w14:ky="0" w14:algn="tl">
                                  <w14:schemeClr w14:val="accent6">
                                    <w14:lumMod w14:val="75000"/>
                                  </w14:scheme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3E2A">
                              <w:rPr>
                                <w:b/>
                                <w:bCs/>
                                <w:outline/>
                                <w:color w:val="F2F2F2" w:themeColor="background1" w:themeShade="F2"/>
                                <w:sz w:val="54"/>
                                <w:szCs w:val="54"/>
                                <w14:shadow w14:blurRad="0" w14:dist="38100" w14:dir="2700000" w14:sx="100000" w14:sy="100000" w14:kx="0" w14:ky="0" w14:algn="tl">
                                  <w14:schemeClr w14:val="accent6">
                                    <w14:lumMod w14:val="75000"/>
                                  </w14:scheme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2BF" w:rsidRPr="00D64555">
              <w:rPr>
                <w:rFonts w:ascii="Calibri" w:hAnsi="Calibri" w:cs="Calibri"/>
                <w:b/>
                <w:bCs/>
                <w:sz w:val="30"/>
                <w:szCs w:val="30"/>
              </w:rPr>
              <w:t xml:space="preserve">        </w:t>
            </w:r>
            <w:r w:rsidR="00734451" w:rsidRPr="00D64555">
              <w:rPr>
                <w:rFonts w:ascii="Calibri" w:hAnsi="Calibri" w:cs="Calibri"/>
                <w:sz w:val="30"/>
                <w:szCs w:val="30"/>
              </w:rPr>
              <w:t xml:space="preserve">: </w:t>
            </w:r>
            <w:r w:rsidR="00734451" w:rsidRPr="00D64555">
              <w:rPr>
                <w:rFonts w:ascii="Calibri" w:hAnsi="Calibri" w:cs="Calibri"/>
                <w:sz w:val="32"/>
                <w:szCs w:val="32"/>
              </w:rPr>
              <w:t>Describe</w:t>
            </w:r>
            <w:r w:rsidR="00596039" w:rsidRPr="00D64555">
              <w:rPr>
                <w:rFonts w:ascii="Calibri" w:hAnsi="Calibri" w:cs="Calibri"/>
                <w:sz w:val="32"/>
                <w:szCs w:val="32"/>
              </w:rPr>
              <w:t xml:space="preserve"> What Happens</w:t>
            </w:r>
          </w:p>
        </w:tc>
      </w:tr>
      <w:tr w:rsidR="00BD0B9C" w:rsidRPr="00D64555" w14:paraId="3A84F70F" w14:textId="77777777" w:rsidTr="009A4545">
        <w:trPr>
          <w:gridAfter w:val="1"/>
          <w:wAfter w:w="8" w:type="dxa"/>
          <w:trHeight w:val="612"/>
        </w:trPr>
        <w:tc>
          <w:tcPr>
            <w:tcW w:w="4826" w:type="dxa"/>
            <w:tcBorders>
              <w:bottom w:val="single" w:sz="4" w:space="0" w:color="auto"/>
            </w:tcBorders>
            <w:shd w:val="clear" w:color="auto" w:fill="auto"/>
          </w:tcPr>
          <w:p w14:paraId="7572A228" w14:textId="213212C6" w:rsidR="002B5DA4" w:rsidRPr="00D64555" w:rsidRDefault="002B5DA4" w:rsidP="009A4545">
            <w:pPr>
              <w:spacing w:before="112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P</w:t>
            </w:r>
            <w:r w:rsidR="00734451" w:rsidRPr="00D64555">
              <w:rPr>
                <w:rFonts w:ascii="Calibri" w:hAnsi="Calibri" w:cs="Calibri"/>
                <w:sz w:val="32"/>
                <w:szCs w:val="32"/>
              </w:rPr>
              <w:t>atient</w:t>
            </w:r>
          </w:p>
        </w:tc>
        <w:tc>
          <w:tcPr>
            <w:tcW w:w="4534" w:type="dxa"/>
            <w:tcBorders>
              <w:bottom w:val="single" w:sz="4" w:space="0" w:color="auto"/>
            </w:tcBorders>
            <w:shd w:val="clear" w:color="auto" w:fill="auto"/>
          </w:tcPr>
          <w:p w14:paraId="49C3BE35" w14:textId="79E60ED1" w:rsidR="002B5DA4" w:rsidRPr="00D64555" w:rsidRDefault="002B5DA4" w:rsidP="009A4545">
            <w:pPr>
              <w:spacing w:before="112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Caregiver</w:t>
            </w:r>
          </w:p>
        </w:tc>
        <w:tc>
          <w:tcPr>
            <w:tcW w:w="5276" w:type="dxa"/>
            <w:tcBorders>
              <w:bottom w:val="single" w:sz="4" w:space="0" w:color="auto"/>
            </w:tcBorders>
            <w:shd w:val="clear" w:color="auto" w:fill="auto"/>
          </w:tcPr>
          <w:p w14:paraId="7564E3D2" w14:textId="0FD29A5B" w:rsidR="002B5DA4" w:rsidRPr="00D64555" w:rsidRDefault="002B5DA4" w:rsidP="009A4545">
            <w:pPr>
              <w:spacing w:before="112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Environment</w:t>
            </w:r>
          </w:p>
        </w:tc>
      </w:tr>
      <w:tr w:rsidR="00980FD2" w:rsidRPr="00D64555" w14:paraId="004A9A35" w14:textId="77777777" w:rsidTr="005C77B0">
        <w:trPr>
          <w:gridAfter w:val="1"/>
          <w:wAfter w:w="8" w:type="dxa"/>
          <w:trHeight w:val="2105"/>
        </w:trPr>
        <w:tc>
          <w:tcPr>
            <w:tcW w:w="4826" w:type="dxa"/>
            <w:tcBorders>
              <w:top w:val="single" w:sz="4" w:space="0" w:color="auto"/>
            </w:tcBorders>
          </w:tcPr>
          <w:p w14:paraId="4B3B1073" w14:textId="5D64667D" w:rsidR="00734451" w:rsidRPr="00D64555" w:rsidRDefault="00734451" w:rsidP="00701C16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240A6AE" w14:textId="1E840EDE" w:rsidR="006B2143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What does the patient do?</w:t>
            </w:r>
          </w:p>
          <w:p w14:paraId="57090464" w14:textId="0C9C48E7" w:rsidR="00734451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How does the patient feel about it?</w:t>
            </w:r>
          </w:p>
          <w:p w14:paraId="13CE63C3" w14:textId="4F0BF18A" w:rsidR="00734451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Is the patient’s safety at risk?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14:paraId="124303D8" w14:textId="77777777" w:rsidR="00734451" w:rsidRPr="00D64555" w:rsidRDefault="00734451" w:rsidP="00701C16">
            <w:pPr>
              <w:pBdr>
                <w:between w:val="single" w:sz="4" w:space="1" w:color="auto"/>
              </w:pBdr>
              <w:rPr>
                <w:rFonts w:ascii="Calibri" w:hAnsi="Calibri" w:cs="Calibri"/>
                <w:sz w:val="26"/>
                <w:szCs w:val="26"/>
              </w:rPr>
            </w:pPr>
          </w:p>
          <w:p w14:paraId="6670E1E4" w14:textId="6032A724" w:rsidR="00734451" w:rsidRPr="00D64555" w:rsidRDefault="00734451" w:rsidP="002C59D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How distressing is the behavior?</w:t>
            </w:r>
          </w:p>
          <w:p w14:paraId="6E516F9B" w14:textId="77777777" w:rsidR="00734451" w:rsidRPr="00D64555" w:rsidRDefault="00734451" w:rsidP="002C59D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Is the behavior threatening your safety?</w:t>
            </w:r>
          </w:p>
          <w:p w14:paraId="503F9563" w14:textId="77777777" w:rsidR="00734451" w:rsidRPr="00D64555" w:rsidRDefault="00734451" w:rsidP="002C59D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Is the behavior causing harm or bringing up bad memories?</w:t>
            </w:r>
          </w:p>
          <w:p w14:paraId="285B2B8E" w14:textId="77777777" w:rsidR="002B5DA4" w:rsidRPr="00D64555" w:rsidRDefault="00734451" w:rsidP="002C59D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How do you respond to the behavior?</w:t>
            </w:r>
            <w:r w:rsidR="00FD26B1" w:rsidRPr="00D64555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  <w:p w14:paraId="6FD5FD8A" w14:textId="26A879F3" w:rsidR="00734451" w:rsidRPr="00D64555" w:rsidRDefault="00734451" w:rsidP="00734451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276" w:type="dxa"/>
            <w:tcBorders>
              <w:top w:val="single" w:sz="4" w:space="0" w:color="auto"/>
            </w:tcBorders>
          </w:tcPr>
          <w:p w14:paraId="1A38AD39" w14:textId="77777777" w:rsidR="00734451" w:rsidRPr="00D64555" w:rsidRDefault="00734451" w:rsidP="00734451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25401673" w14:textId="4CA2BCFA" w:rsidR="006B2143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Who was there when the behavior occurred?</w:t>
            </w:r>
          </w:p>
          <w:p w14:paraId="5B4AC4BA" w14:textId="77777777" w:rsidR="00734451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When did the behavior occur and how did this relate to other events (e.g., while bathing or at mealtime)?</w:t>
            </w:r>
          </w:p>
          <w:p w14:paraId="06CA2611" w14:textId="77777777" w:rsidR="003F610D" w:rsidRPr="00D64555" w:rsidRDefault="003F610D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Where did the behavior occur?</w:t>
            </w:r>
          </w:p>
          <w:p w14:paraId="2C43D70C" w14:textId="77777777" w:rsidR="003F610D" w:rsidRPr="00D64555" w:rsidRDefault="003F610D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What happened before and after the behavior?</w:t>
            </w:r>
          </w:p>
          <w:p w14:paraId="7F6C7ED4" w14:textId="3F25E80B" w:rsidR="003F610D" w:rsidRPr="00D64555" w:rsidRDefault="003F610D" w:rsidP="003F610D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2B5DA4" w:rsidRPr="00D64555" w14:paraId="0A8D7429" w14:textId="77777777" w:rsidTr="009A4545">
        <w:trPr>
          <w:trHeight w:val="648"/>
        </w:trPr>
        <w:tc>
          <w:tcPr>
            <w:tcW w:w="14644" w:type="dxa"/>
            <w:gridSpan w:val="4"/>
            <w:shd w:val="clear" w:color="auto" w:fill="E2E5E5"/>
          </w:tcPr>
          <w:p w14:paraId="0E9523DC" w14:textId="463ECC7E" w:rsidR="002B5DA4" w:rsidRPr="00D64555" w:rsidRDefault="009A4545" w:rsidP="009A4545">
            <w:pPr>
              <w:spacing w:before="120" w:after="120"/>
              <w:ind w:left="12" w:hanging="113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4DB0D8" wp14:editId="456ECE6A">
                      <wp:simplePos x="0" y="0"/>
                      <wp:positionH relativeFrom="column">
                        <wp:posOffset>-563245</wp:posOffset>
                      </wp:positionH>
                      <wp:positionV relativeFrom="paragraph">
                        <wp:posOffset>-146685</wp:posOffset>
                      </wp:positionV>
                      <wp:extent cx="1362456" cy="70021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456" cy="7002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5703AEC1" w14:textId="0DE421DF" w:rsidR="009A4545" w:rsidRPr="00833E2A" w:rsidRDefault="009A4545" w:rsidP="009A4545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outline/>
                                      <w:color w:val="F2F2F2" w:themeColor="background1" w:themeShade="F2"/>
                                      <w:sz w:val="54"/>
                                      <w:szCs w:val="54"/>
                                      <w14:shadow w14:blurRad="0" w14:dist="38100" w14:dir="2700000" w14:sx="100000" w14:sy="100000" w14:kx="0" w14:ky="0" w14:algn="tl">
                                        <w14:srgbClr w14:val="0092D1"/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33E2A">
                                    <w:rPr>
                                      <w:b/>
                                      <w:bCs/>
                                      <w:outline/>
                                      <w:color w:val="F2F2F2" w:themeColor="background1" w:themeShade="F2"/>
                                      <w:sz w:val="54"/>
                                      <w:szCs w:val="54"/>
                                      <w14:shadow w14:blurRad="0" w14:dist="38100" w14:dir="2700000" w14:sx="100000" w14:sy="100000" w14:kx="0" w14:ky="0" w14:algn="tl">
                                        <w14:srgbClr w14:val="0092D1"/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DB0D8" id="Text Box 2" o:spid="_x0000_s1027" type="#_x0000_t202" style="position:absolute;left:0;text-align:left;margin-left:-44.35pt;margin-top:-11.55pt;width:107.3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" filled="f" stroked="f">
                      <v:textbox>
                        <w:txbxContent>
                          <w:p w14:paraId="5703AEC1" w14:textId="0DE421DF" w:rsidR="009A4545" w:rsidRPr="00833E2A" w:rsidRDefault="009A4545" w:rsidP="009A4545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outline/>
                                <w:color w:val="F2F2F2" w:themeColor="background1" w:themeShade="F2"/>
                                <w:sz w:val="54"/>
                                <w:szCs w:val="54"/>
                                <w14:shadow w14:blurRad="0" w14:dist="38100" w14:dir="2700000" w14:sx="100000" w14:sy="100000" w14:kx="0" w14:ky="0" w14:algn="tl">
                                  <w14:srgbClr w14:val="0092D1"/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3E2A">
                              <w:rPr>
                                <w:b/>
                                <w:bCs/>
                                <w:outline/>
                                <w:color w:val="F2F2F2" w:themeColor="background1" w:themeShade="F2"/>
                                <w:sz w:val="54"/>
                                <w:szCs w:val="54"/>
                                <w14:shadow w14:blurRad="0" w14:dist="38100" w14:dir="2700000" w14:sx="100000" w14:sy="100000" w14:kx="0" w14:ky="0" w14:algn="tl">
                                  <w14:srgbClr w14:val="0092D1"/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4555">
              <w:rPr>
                <w:rFonts w:ascii="Calibri" w:hAnsi="Calibri" w:cs="Calibri"/>
                <w:sz w:val="30"/>
                <w:szCs w:val="30"/>
              </w:rPr>
              <w:t xml:space="preserve">     </w:t>
            </w:r>
            <w:r w:rsidR="00D64555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="00734451" w:rsidRPr="00D64555">
              <w:rPr>
                <w:rFonts w:ascii="Calibri" w:hAnsi="Calibri" w:cs="Calibri"/>
                <w:sz w:val="32"/>
                <w:szCs w:val="32"/>
              </w:rPr>
              <w:t>: Investigate</w:t>
            </w:r>
            <w:r w:rsidR="00596039" w:rsidRPr="00D64555">
              <w:rPr>
                <w:rFonts w:ascii="Calibri" w:hAnsi="Calibri" w:cs="Calibri"/>
                <w:sz w:val="32"/>
                <w:szCs w:val="32"/>
              </w:rPr>
              <w:t xml:space="preserve"> Possible Causes</w:t>
            </w:r>
          </w:p>
        </w:tc>
      </w:tr>
      <w:tr w:rsidR="002B5DA4" w:rsidRPr="00D64555" w14:paraId="04007F84" w14:textId="77777777" w:rsidTr="005C77B0">
        <w:trPr>
          <w:gridAfter w:val="1"/>
          <w:wAfter w:w="8" w:type="dxa"/>
          <w:trHeight w:val="612"/>
        </w:trPr>
        <w:tc>
          <w:tcPr>
            <w:tcW w:w="4826" w:type="dxa"/>
            <w:tcBorders>
              <w:bottom w:val="single" w:sz="4" w:space="0" w:color="auto"/>
            </w:tcBorders>
          </w:tcPr>
          <w:p w14:paraId="36F1CDD9" w14:textId="328BC6AC" w:rsidR="002B5DA4" w:rsidRPr="00D64555" w:rsidRDefault="00734451" w:rsidP="009A4545">
            <w:pPr>
              <w:pStyle w:val="ListParagraph"/>
              <w:spacing w:before="112"/>
              <w:ind w:left="36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Patient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14:paraId="7572D485" w14:textId="48804C59" w:rsidR="002B5DA4" w:rsidRPr="00D64555" w:rsidRDefault="002B5DA4" w:rsidP="009A4545">
            <w:pPr>
              <w:spacing w:before="112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Caregiver</w:t>
            </w: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514FF896" w14:textId="4A816B85" w:rsidR="002B5DA4" w:rsidRPr="00D64555" w:rsidRDefault="002B5DA4" w:rsidP="009A4545">
            <w:pPr>
              <w:spacing w:before="112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Environment</w:t>
            </w:r>
          </w:p>
        </w:tc>
      </w:tr>
      <w:tr w:rsidR="002B5DA4" w:rsidRPr="00D64555" w14:paraId="7E5793BE" w14:textId="77777777" w:rsidTr="005C77B0">
        <w:trPr>
          <w:gridAfter w:val="1"/>
          <w:wAfter w:w="8" w:type="dxa"/>
          <w:trHeight w:val="97"/>
        </w:trPr>
        <w:tc>
          <w:tcPr>
            <w:tcW w:w="4826" w:type="dxa"/>
            <w:tcBorders>
              <w:top w:val="single" w:sz="4" w:space="0" w:color="auto"/>
            </w:tcBorders>
          </w:tcPr>
          <w:p w14:paraId="1BEFD177" w14:textId="3008CB54" w:rsidR="00734451" w:rsidRPr="00D64555" w:rsidRDefault="00734451" w:rsidP="00734451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583C9DF3" w14:textId="1E9A2E52" w:rsidR="00E72A31" w:rsidRPr="00D64555" w:rsidRDefault="5C000D42" w:rsidP="5C000D4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Any recent changes in medications? </w:t>
            </w:r>
          </w:p>
          <w:p w14:paraId="49E1CA27" w14:textId="77777777" w:rsidR="002B5DA4" w:rsidRPr="00D64555" w:rsidRDefault="00734451" w:rsidP="004560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Limits in the ability to do things?</w:t>
            </w:r>
          </w:p>
          <w:p w14:paraId="0DD8308C" w14:textId="77777777" w:rsidR="00734451" w:rsidRPr="00D64555" w:rsidRDefault="00734451" w:rsidP="004560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Medical condition (e.g., pain or infection)?</w:t>
            </w:r>
          </w:p>
          <w:p w14:paraId="706F6CD8" w14:textId="77777777" w:rsidR="00734451" w:rsidRPr="00D64555" w:rsidRDefault="00734451" w:rsidP="00BD0B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Unmet need (hungry, tired, bored, lonely, constipated, hearing or vision loss)?</w:t>
            </w:r>
          </w:p>
          <w:p w14:paraId="7DAFA0A9" w14:textId="77777777" w:rsidR="00BD0B9C" w:rsidRPr="00D64555" w:rsidRDefault="00BD0B9C" w:rsidP="00BD0B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Underlying mental health issue?</w:t>
            </w:r>
          </w:p>
          <w:p w14:paraId="0CF940A0" w14:textId="7DCE5A69" w:rsidR="00BD0B9C" w:rsidRPr="00D64555" w:rsidRDefault="00BD0B9C" w:rsidP="005C77B0">
            <w:pPr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534" w:type="dxa"/>
            <w:tcBorders>
              <w:top w:val="single" w:sz="4" w:space="0" w:color="auto"/>
            </w:tcBorders>
          </w:tcPr>
          <w:p w14:paraId="7CD4123A" w14:textId="29337EF9" w:rsidR="00734451" w:rsidRPr="00D64555" w:rsidRDefault="00734451" w:rsidP="00734451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46043F8B" w14:textId="43A3C547" w:rsidR="00734451" w:rsidRPr="00D64555" w:rsidRDefault="00734451" w:rsidP="00FD26B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Could you be misunderstanding the behavior (e.g., thinking the person is “doing this on purpose”)?</w:t>
            </w:r>
          </w:p>
          <w:p w14:paraId="5403D616" w14:textId="77777777" w:rsidR="00734451" w:rsidRPr="00D64555" w:rsidRDefault="00734451" w:rsidP="00FD26B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Could you try responding to the behavior differently?</w:t>
            </w:r>
          </w:p>
          <w:p w14:paraId="7493F5B3" w14:textId="254E8667" w:rsidR="00F21C7D" w:rsidRPr="00D64555" w:rsidRDefault="00734451" w:rsidP="00E7296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Are your expectations realistic based on the person’s current abilities?</w:t>
            </w:r>
            <w:r w:rsidR="12DEC850" w:rsidRPr="00D64555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  <w:p w14:paraId="5130F52B" w14:textId="700B9F4E" w:rsidR="00E72965" w:rsidRPr="00D64555" w:rsidRDefault="00BD0B9C" w:rsidP="00BD0B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Are you dealing with other stressors or mood issues?</w:t>
            </w:r>
          </w:p>
        </w:tc>
        <w:tc>
          <w:tcPr>
            <w:tcW w:w="5276" w:type="dxa"/>
            <w:tcBorders>
              <w:top w:val="single" w:sz="4" w:space="0" w:color="auto"/>
            </w:tcBorders>
          </w:tcPr>
          <w:p w14:paraId="18F2A2C1" w14:textId="77777777" w:rsidR="00734451" w:rsidRPr="00D64555" w:rsidRDefault="00734451" w:rsidP="00734451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739B7DA0" w14:textId="51E9FF44" w:rsidR="002B5DA4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Overstimulating environment (noise, clutter, crowds, activities, distractions)</w:t>
            </w:r>
          </w:p>
          <w:p w14:paraId="0E842DB1" w14:textId="77777777" w:rsidR="00734451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Boring environment (socially isolated, limited activity)</w:t>
            </w:r>
          </w:p>
          <w:p w14:paraId="04FD271E" w14:textId="77777777" w:rsidR="00734451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Disorienting environment or lack of helpful visual cues?</w:t>
            </w:r>
          </w:p>
          <w:p w14:paraId="653F1752" w14:textId="17A5813B" w:rsidR="00734451" w:rsidRPr="00D64555" w:rsidRDefault="00734451" w:rsidP="007344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Change in routine or lack of a daily routine?</w:t>
            </w:r>
          </w:p>
          <w:p w14:paraId="5E3A518E" w14:textId="34409802" w:rsidR="00734451" w:rsidRPr="00D64555" w:rsidRDefault="00734451" w:rsidP="008E400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F610D" w:rsidRPr="00D64555" w14:paraId="200B33A6" w14:textId="77777777" w:rsidTr="005C77B0">
        <w:trPr>
          <w:gridAfter w:val="1"/>
          <w:wAfter w:w="8" w:type="dxa"/>
          <w:trHeight w:val="97"/>
        </w:trPr>
        <w:tc>
          <w:tcPr>
            <w:tcW w:w="4826" w:type="dxa"/>
          </w:tcPr>
          <w:p w14:paraId="42305418" w14:textId="77777777" w:rsidR="003F610D" w:rsidRPr="00D64555" w:rsidRDefault="003F610D" w:rsidP="003F610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D64555">
              <w:rPr>
                <w:rFonts w:ascii="Calibri" w:hAnsi="Calibri" w:cs="Calibri"/>
                <w:sz w:val="23"/>
                <w:szCs w:val="23"/>
              </w:rPr>
              <w:lastRenderedPageBreak/>
              <w:t>The severity of cognitive impairment or memory problems?</w:t>
            </w:r>
          </w:p>
          <w:p w14:paraId="5316FC07" w14:textId="77777777" w:rsidR="003F610D" w:rsidRPr="00D64555" w:rsidRDefault="003F610D" w:rsidP="003F610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D64555">
              <w:rPr>
                <w:rFonts w:ascii="Calibri" w:hAnsi="Calibri" w:cs="Calibri"/>
                <w:sz w:val="23"/>
                <w:szCs w:val="23"/>
              </w:rPr>
              <w:t>Fear, loss of control, embarrassment?</w:t>
            </w:r>
          </w:p>
          <w:p w14:paraId="405C5651" w14:textId="77777777" w:rsidR="003F610D" w:rsidRPr="00D64555" w:rsidRDefault="003F610D" w:rsidP="00734451">
            <w:pPr>
              <w:pStyle w:val="ListParagraph"/>
              <w:ind w:left="360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4534" w:type="dxa"/>
          </w:tcPr>
          <w:p w14:paraId="38A8E82C" w14:textId="77777777" w:rsidR="003F610D" w:rsidRPr="00D64555" w:rsidRDefault="003F610D" w:rsidP="003F610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D64555">
              <w:rPr>
                <w:rFonts w:ascii="Calibri" w:hAnsi="Calibri" w:cs="Calibri"/>
                <w:sz w:val="23"/>
                <w:szCs w:val="23"/>
              </w:rPr>
              <w:t>Are there family or cultural issues?</w:t>
            </w:r>
          </w:p>
          <w:p w14:paraId="31682C22" w14:textId="77777777" w:rsidR="003F610D" w:rsidRPr="00D64555" w:rsidRDefault="003F610D" w:rsidP="00734451">
            <w:pPr>
              <w:pStyle w:val="ListParagraph"/>
              <w:ind w:left="360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5276" w:type="dxa"/>
          </w:tcPr>
          <w:p w14:paraId="56E0D786" w14:textId="77777777" w:rsidR="003F610D" w:rsidRPr="00D64555" w:rsidRDefault="003F610D" w:rsidP="003F610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D64555">
              <w:rPr>
                <w:rFonts w:ascii="Calibri" w:hAnsi="Calibri" w:cs="Calibri"/>
                <w:sz w:val="23"/>
                <w:szCs w:val="23"/>
              </w:rPr>
              <w:t xml:space="preserve">Activities or tasks do not match current abilities or </w:t>
            </w:r>
            <w:proofErr w:type="gramStart"/>
            <w:r w:rsidRPr="00D64555">
              <w:rPr>
                <w:rFonts w:ascii="Calibri" w:hAnsi="Calibri" w:cs="Calibri"/>
                <w:sz w:val="23"/>
                <w:szCs w:val="23"/>
              </w:rPr>
              <w:t>interests?</w:t>
            </w:r>
            <w:proofErr w:type="gramEnd"/>
          </w:p>
          <w:p w14:paraId="0471E281" w14:textId="77777777" w:rsidR="003F610D" w:rsidRPr="00D64555" w:rsidRDefault="003F610D" w:rsidP="00734451">
            <w:pPr>
              <w:pStyle w:val="ListParagraph"/>
              <w:ind w:left="360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2B5DA4" w:rsidRPr="00D64555" w14:paraId="566D96EE" w14:textId="77777777" w:rsidTr="009A4545">
        <w:trPr>
          <w:trHeight w:val="648"/>
        </w:trPr>
        <w:tc>
          <w:tcPr>
            <w:tcW w:w="14644" w:type="dxa"/>
            <w:gridSpan w:val="4"/>
            <w:shd w:val="clear" w:color="auto" w:fill="E2E5E5"/>
          </w:tcPr>
          <w:p w14:paraId="322F2A11" w14:textId="0DFCCA9C" w:rsidR="002B5DA4" w:rsidRPr="00D64555" w:rsidRDefault="009A4545" w:rsidP="00D64555">
            <w:pPr>
              <w:spacing w:before="120" w:after="120"/>
              <w:ind w:left="35" w:hanging="107"/>
              <w:rPr>
                <w:rFonts w:ascii="Calibri" w:hAnsi="Calibri" w:cs="Calibri"/>
                <w:sz w:val="29"/>
                <w:szCs w:val="29"/>
              </w:rPr>
            </w:pPr>
            <w:r w:rsidRPr="00D64555">
              <w:rPr>
                <w:rFonts w:ascii="Calibri" w:hAnsi="Calibri" w:cs="Calibri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E8B2EC" wp14:editId="3E347EBC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-135890</wp:posOffset>
                      </wp:positionV>
                      <wp:extent cx="1362456" cy="700216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456" cy="7002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2866E4A8" w14:textId="5DBB327D" w:rsidR="009A4545" w:rsidRPr="00833E2A" w:rsidRDefault="009A4545" w:rsidP="009A4545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outline/>
                                      <w:color w:val="F2F2F2" w:themeColor="background1" w:themeShade="F2"/>
                                      <w:sz w:val="54"/>
                                      <w:szCs w:val="54"/>
                                      <w14:shadow w14:blurRad="0" w14:dist="38100" w14:dir="2700000" w14:sx="100000" w14:sy="100000" w14:kx="0" w14:ky="0" w14:algn="tl">
                                        <w14:schemeClr w14:val="accent3">
                                          <w14:lumMod w14:val="75000"/>
                                        </w14:scheme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33E2A">
                                    <w:rPr>
                                      <w:b/>
                                      <w:bCs/>
                                      <w:outline/>
                                      <w:color w:val="F2F2F2" w:themeColor="background1" w:themeShade="F2"/>
                                      <w:sz w:val="54"/>
                                      <w:szCs w:val="54"/>
                                      <w14:shadow w14:blurRad="0" w14:dist="38100" w14:dir="2700000" w14:sx="100000" w14:sy="100000" w14:kx="0" w14:ky="0" w14:algn="tl">
                                        <w14:schemeClr w14:val="accent3">
                                          <w14:lumMod w14:val="75000"/>
                                        </w14:scheme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8B2EC" id="Text Box 4" o:spid="_x0000_s1028" type="#_x0000_t202" style="position:absolute;left:0;text-align:left;margin-left:-42.4pt;margin-top:-10.7pt;width:107.3pt;height:5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" filled="f" stroked="f">
                      <v:textbox>
                        <w:txbxContent>
                          <w:p w14:paraId="2866E4A8" w14:textId="5DBB327D" w:rsidR="009A4545" w:rsidRPr="00833E2A" w:rsidRDefault="009A4545" w:rsidP="009A4545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outline/>
                                <w:color w:val="F2F2F2" w:themeColor="background1" w:themeShade="F2"/>
                                <w:sz w:val="54"/>
                                <w:szCs w:val="54"/>
                                <w14:shadow w14:blurRad="0" w14:dist="38100" w14:dir="2700000" w14:sx="100000" w14:sy="100000" w14:kx="0" w14:ky="0" w14:algn="tl">
                                  <w14:schemeClr w14:val="accent3">
                                    <w14:lumMod w14:val="75000"/>
                                  </w14:scheme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3E2A">
                              <w:rPr>
                                <w:b/>
                                <w:bCs/>
                                <w:outline/>
                                <w:color w:val="F2F2F2" w:themeColor="background1" w:themeShade="F2"/>
                                <w:sz w:val="54"/>
                                <w:szCs w:val="54"/>
                                <w14:shadow w14:blurRad="0" w14:dist="38100" w14:dir="2700000" w14:sx="100000" w14:sy="100000" w14:kx="0" w14:ky="0" w14:algn="tl">
                                  <w14:schemeClr w14:val="accent3">
                                    <w14:lumMod w14:val="75000"/>
                                  </w14:scheme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4555">
              <w:rPr>
                <w:rFonts w:ascii="Calibri" w:hAnsi="Calibri" w:cs="Calibri"/>
                <w:sz w:val="29"/>
                <w:szCs w:val="29"/>
              </w:rPr>
              <w:t xml:space="preserve">       </w:t>
            </w:r>
            <w:r w:rsidR="00D64555">
              <w:rPr>
                <w:rFonts w:ascii="Calibri" w:hAnsi="Calibri" w:cs="Calibri"/>
                <w:sz w:val="29"/>
                <w:szCs w:val="29"/>
              </w:rPr>
              <w:t xml:space="preserve"> </w:t>
            </w:r>
            <w:r w:rsidR="008E400F" w:rsidRPr="00D64555">
              <w:rPr>
                <w:rFonts w:ascii="Calibri" w:hAnsi="Calibri" w:cs="Calibri"/>
                <w:sz w:val="29"/>
                <w:szCs w:val="29"/>
              </w:rPr>
              <w:t xml:space="preserve">: </w:t>
            </w:r>
            <w:r w:rsidR="008E400F" w:rsidRPr="00D64555">
              <w:rPr>
                <w:rFonts w:ascii="Calibri" w:hAnsi="Calibri" w:cs="Calibri"/>
                <w:sz w:val="32"/>
                <w:szCs w:val="32"/>
              </w:rPr>
              <w:t>Create a Plan</w:t>
            </w:r>
          </w:p>
        </w:tc>
      </w:tr>
      <w:tr w:rsidR="002B5DA4" w:rsidRPr="00D64555" w14:paraId="3376799C" w14:textId="77777777" w:rsidTr="005C77B0">
        <w:trPr>
          <w:gridAfter w:val="1"/>
          <w:wAfter w:w="8" w:type="dxa"/>
          <w:trHeight w:val="594"/>
        </w:trPr>
        <w:tc>
          <w:tcPr>
            <w:tcW w:w="4826" w:type="dxa"/>
            <w:tcBorders>
              <w:bottom w:val="single" w:sz="4" w:space="0" w:color="auto"/>
            </w:tcBorders>
          </w:tcPr>
          <w:p w14:paraId="10A76D4B" w14:textId="07A5DD9C" w:rsidR="002B5DA4" w:rsidRPr="00D64555" w:rsidRDefault="00003838" w:rsidP="00003838">
            <w:pPr>
              <w:spacing w:before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Patient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14:paraId="02189929" w14:textId="21116F56" w:rsidR="002B5DA4" w:rsidRPr="00D64555" w:rsidRDefault="002B5DA4" w:rsidP="00003838">
            <w:pPr>
              <w:spacing w:before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Caregiver</w:t>
            </w: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04B8753E" w14:textId="44EFD517" w:rsidR="002B5DA4" w:rsidRPr="00D64555" w:rsidRDefault="002B5DA4" w:rsidP="00003838">
            <w:pPr>
              <w:spacing w:before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Environment</w:t>
            </w:r>
          </w:p>
        </w:tc>
      </w:tr>
      <w:tr w:rsidR="002B5DA4" w:rsidRPr="00D64555" w14:paraId="25A5A82A" w14:textId="77777777" w:rsidTr="005C77B0">
        <w:trPr>
          <w:gridAfter w:val="1"/>
          <w:wAfter w:w="8" w:type="dxa"/>
        </w:trPr>
        <w:tc>
          <w:tcPr>
            <w:tcW w:w="4826" w:type="dxa"/>
            <w:tcBorders>
              <w:top w:val="single" w:sz="4" w:space="0" w:color="auto"/>
            </w:tcBorders>
          </w:tcPr>
          <w:p w14:paraId="43BD076C" w14:textId="77777777" w:rsidR="00003838" w:rsidRPr="00D64555" w:rsidRDefault="00003838" w:rsidP="00003838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5BFABC73" w14:textId="77777777" w:rsidR="00953BD4" w:rsidRPr="00D64555" w:rsidRDefault="00003838" w:rsidP="00953BD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Respond to possible unmet </w:t>
            </w:r>
            <w:proofErr w:type="gramStart"/>
            <w:r w:rsidRPr="00D64555">
              <w:rPr>
                <w:rFonts w:ascii="Calibri" w:hAnsi="Calibri" w:cs="Calibri"/>
                <w:sz w:val="26"/>
                <w:szCs w:val="26"/>
              </w:rPr>
              <w:t>needs</w:t>
            </w:r>
            <w:proofErr w:type="gramEnd"/>
          </w:p>
          <w:p w14:paraId="2FD1AE77" w14:textId="77777777" w:rsidR="00003838" w:rsidRPr="00D64555" w:rsidRDefault="00003838" w:rsidP="00953BD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Discontinue any high-risk </w:t>
            </w:r>
            <w:proofErr w:type="gramStart"/>
            <w:r w:rsidRPr="00D64555">
              <w:rPr>
                <w:rFonts w:ascii="Calibri" w:hAnsi="Calibri" w:cs="Calibri"/>
                <w:sz w:val="26"/>
                <w:szCs w:val="26"/>
              </w:rPr>
              <w:t>medications</w:t>
            </w:r>
            <w:proofErr w:type="gramEnd"/>
          </w:p>
          <w:p w14:paraId="1EAAFDD5" w14:textId="77777777" w:rsidR="00003838" w:rsidRPr="00D64555" w:rsidRDefault="00003838" w:rsidP="00953BD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Follow-up with primary care provider about potential medical causes</w:t>
            </w:r>
          </w:p>
          <w:p w14:paraId="1DB5648E" w14:textId="77777777" w:rsidR="00003838" w:rsidRPr="00D64555" w:rsidRDefault="00003838" w:rsidP="00953BD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Optimize treatment of mental health issues</w:t>
            </w:r>
          </w:p>
          <w:p w14:paraId="7F5BEED7" w14:textId="0AA79F22" w:rsidR="00003838" w:rsidRPr="00D64555" w:rsidRDefault="00003838" w:rsidP="00953BD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Promote activity during the day and rest at night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14:paraId="3BE61ECC" w14:textId="77777777" w:rsidR="00003838" w:rsidRPr="00D64555" w:rsidRDefault="00003838" w:rsidP="00003838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7938D519" w14:textId="3D4CBBB9" w:rsidR="00335CF3" w:rsidRPr="00D64555" w:rsidRDefault="00003838" w:rsidP="0033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Seek information and </w:t>
            </w:r>
            <w:proofErr w:type="gramStart"/>
            <w:r w:rsidRPr="00D64555">
              <w:rPr>
                <w:rFonts w:ascii="Calibri" w:hAnsi="Calibri" w:cs="Calibri"/>
                <w:sz w:val="26"/>
                <w:szCs w:val="26"/>
              </w:rPr>
              <w:t>support</w:t>
            </w:r>
            <w:proofErr w:type="gramEnd"/>
          </w:p>
          <w:p w14:paraId="4A76265B" w14:textId="6F978DBD" w:rsidR="00003838" w:rsidRPr="00D64555" w:rsidRDefault="00003838" w:rsidP="0033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Enhance </w:t>
            </w:r>
            <w:proofErr w:type="gramStart"/>
            <w:r w:rsidRPr="00D64555">
              <w:rPr>
                <w:rFonts w:ascii="Calibri" w:hAnsi="Calibri" w:cs="Calibri"/>
                <w:sz w:val="26"/>
                <w:szCs w:val="26"/>
              </w:rPr>
              <w:t>communication</w:t>
            </w:r>
            <w:proofErr w:type="gramEnd"/>
          </w:p>
          <w:p w14:paraId="45AADBC8" w14:textId="77777777" w:rsidR="00003838" w:rsidRPr="00D64555" w:rsidRDefault="00003838" w:rsidP="0033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Create meaningful </w:t>
            </w:r>
            <w:proofErr w:type="gramStart"/>
            <w:r w:rsidRPr="00D64555">
              <w:rPr>
                <w:rFonts w:ascii="Calibri" w:hAnsi="Calibri" w:cs="Calibri"/>
                <w:sz w:val="26"/>
                <w:szCs w:val="26"/>
              </w:rPr>
              <w:t>activities</w:t>
            </w:r>
            <w:proofErr w:type="gramEnd"/>
          </w:p>
          <w:p w14:paraId="4EC80BDB" w14:textId="77777777" w:rsidR="00003838" w:rsidRPr="00D64555" w:rsidRDefault="00003838" w:rsidP="0033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Simplify </w:t>
            </w:r>
            <w:proofErr w:type="gramStart"/>
            <w:r w:rsidRPr="00D64555">
              <w:rPr>
                <w:rFonts w:ascii="Calibri" w:hAnsi="Calibri" w:cs="Calibri"/>
                <w:sz w:val="26"/>
                <w:szCs w:val="26"/>
              </w:rPr>
              <w:t>tasks</w:t>
            </w:r>
            <w:proofErr w:type="gramEnd"/>
          </w:p>
          <w:p w14:paraId="1DC333FC" w14:textId="77777777" w:rsidR="00003838" w:rsidRPr="00D64555" w:rsidRDefault="00003838" w:rsidP="0033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Practice self-care</w:t>
            </w:r>
          </w:p>
          <w:p w14:paraId="76896AF2" w14:textId="77777777" w:rsidR="00003838" w:rsidRPr="00D64555" w:rsidRDefault="00003838" w:rsidP="0033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Get more help (paid or unpaid)</w:t>
            </w:r>
          </w:p>
          <w:p w14:paraId="04E6A1CC" w14:textId="2C77F12E" w:rsidR="00003838" w:rsidRPr="00D64555" w:rsidRDefault="00003838" w:rsidP="0033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Talk through worst-case scenario to determine real risks</w:t>
            </w:r>
          </w:p>
        </w:tc>
        <w:tc>
          <w:tcPr>
            <w:tcW w:w="5276" w:type="dxa"/>
            <w:tcBorders>
              <w:top w:val="single" w:sz="4" w:space="0" w:color="auto"/>
            </w:tcBorders>
          </w:tcPr>
          <w:p w14:paraId="390030B6" w14:textId="77777777" w:rsidR="00003838" w:rsidRPr="00D64555" w:rsidRDefault="00003838" w:rsidP="00003838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1EB2E12F" w14:textId="4A0EE849" w:rsidR="00026CF5" w:rsidRPr="00D64555" w:rsidRDefault="00003838" w:rsidP="00026CF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Ensure the environment is </w:t>
            </w:r>
            <w:proofErr w:type="gramStart"/>
            <w:r w:rsidRPr="00D64555">
              <w:rPr>
                <w:rFonts w:ascii="Calibri" w:hAnsi="Calibri" w:cs="Calibri"/>
                <w:sz w:val="26"/>
                <w:szCs w:val="26"/>
              </w:rPr>
              <w:t>safe</w:t>
            </w:r>
            <w:proofErr w:type="gramEnd"/>
          </w:p>
          <w:p w14:paraId="38F22039" w14:textId="09572A18" w:rsidR="00003838" w:rsidRPr="00D64555" w:rsidRDefault="00003838" w:rsidP="00026CF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Simplify the environment (reduce clutter)</w:t>
            </w:r>
          </w:p>
          <w:p w14:paraId="6FF688F2" w14:textId="231BE985" w:rsidR="00003838" w:rsidRPr="00D64555" w:rsidRDefault="00003838" w:rsidP="00026CF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Set up the environment for the task at </w:t>
            </w:r>
            <w:proofErr w:type="gramStart"/>
            <w:r w:rsidRPr="00D64555">
              <w:rPr>
                <w:rFonts w:ascii="Calibri" w:hAnsi="Calibri" w:cs="Calibri"/>
                <w:sz w:val="26"/>
                <w:szCs w:val="26"/>
              </w:rPr>
              <w:t>hand</w:t>
            </w:r>
            <w:proofErr w:type="gramEnd"/>
          </w:p>
          <w:p w14:paraId="00DA6B5D" w14:textId="01B3095D" w:rsidR="00003838" w:rsidRPr="00D64555" w:rsidRDefault="00003838" w:rsidP="00026CF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Enhance the environment (labels, notes, pictures, color contrast or camouflage)</w:t>
            </w:r>
          </w:p>
          <w:p w14:paraId="4C7AD441" w14:textId="340CDC30" w:rsidR="00003838" w:rsidRPr="00D64555" w:rsidRDefault="00003838" w:rsidP="00026CF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Create a “command center” for important things (keys, wallet/purse, water, snacks, activities)</w:t>
            </w:r>
          </w:p>
          <w:p w14:paraId="6C67E90A" w14:textId="1EBFC09B" w:rsidR="00003838" w:rsidRPr="00D64555" w:rsidRDefault="00003838" w:rsidP="00026CF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Improve accessibility (grab bars, raised seats)</w:t>
            </w:r>
          </w:p>
          <w:p w14:paraId="1ED9D3F9" w14:textId="57597A3A" w:rsidR="00003838" w:rsidRPr="00D64555" w:rsidRDefault="00003838" w:rsidP="00003838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2B5DA4" w:rsidRPr="00D64555" w14:paraId="49A768C4" w14:textId="77777777" w:rsidTr="009A4545">
        <w:trPr>
          <w:trHeight w:val="648"/>
        </w:trPr>
        <w:tc>
          <w:tcPr>
            <w:tcW w:w="14644" w:type="dxa"/>
            <w:gridSpan w:val="4"/>
            <w:shd w:val="clear" w:color="auto" w:fill="E2E5E5"/>
          </w:tcPr>
          <w:p w14:paraId="42BF8D95" w14:textId="3EACF755" w:rsidR="002B5DA4" w:rsidRPr="00D64555" w:rsidRDefault="009A4545" w:rsidP="00D64555">
            <w:pPr>
              <w:spacing w:before="120" w:after="120"/>
              <w:ind w:left="-58"/>
              <w:rPr>
                <w:rFonts w:ascii="Calibri" w:hAnsi="Calibri" w:cs="Calibri"/>
                <w:sz w:val="29"/>
                <w:szCs w:val="29"/>
              </w:rPr>
            </w:pPr>
            <w:r w:rsidRPr="00D64555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AB9E3A" wp14:editId="2A004D8D">
                      <wp:simplePos x="0" y="0"/>
                      <wp:positionH relativeFrom="column">
                        <wp:posOffset>-505142</wp:posOffset>
                      </wp:positionH>
                      <wp:positionV relativeFrom="paragraph">
                        <wp:posOffset>-151765</wp:posOffset>
                      </wp:positionV>
                      <wp:extent cx="1362456" cy="700216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456" cy="7002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05648E7D" w14:textId="2C057065" w:rsidR="009A4545" w:rsidRPr="00833E2A" w:rsidRDefault="009A4545" w:rsidP="009A4545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outline/>
                                      <w:color w:val="F2F2F2" w:themeColor="background1" w:themeShade="F2"/>
                                      <w:sz w:val="54"/>
                                      <w:szCs w:val="54"/>
                                      <w14:shadow w14:blurRad="0" w14:dist="38100" w14:dir="2700000" w14:sx="100000" w14:sy="100000" w14:kx="0" w14:ky="0" w14:algn="tl">
                                        <w14:srgbClr w14:val="947FC9"/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33E2A">
                                    <w:rPr>
                                      <w:b/>
                                      <w:bCs/>
                                      <w:outline/>
                                      <w:color w:val="F2F2F2" w:themeColor="background1" w:themeShade="F2"/>
                                      <w:sz w:val="54"/>
                                      <w:szCs w:val="54"/>
                                      <w14:shadow w14:blurRad="0" w14:dist="38100" w14:dir="2700000" w14:sx="100000" w14:sy="100000" w14:kx="0" w14:ky="0" w14:algn="tl">
                                        <w14:srgbClr w14:val="947FC9"/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B9E3A" id="Text Box 5" o:spid="_x0000_s1029" type="#_x0000_t202" style="position:absolute;left:0;text-align:left;margin-left:-39.75pt;margin-top:-11.95pt;width:107.3pt;height:5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" filled="f" stroked="f">
                      <v:textbox>
                        <w:txbxContent>
                          <w:p w14:paraId="05648E7D" w14:textId="2C057065" w:rsidR="009A4545" w:rsidRPr="00833E2A" w:rsidRDefault="009A4545" w:rsidP="009A4545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outline/>
                                <w:color w:val="F2F2F2" w:themeColor="background1" w:themeShade="F2"/>
                                <w:sz w:val="54"/>
                                <w:szCs w:val="54"/>
                                <w14:shadow w14:blurRad="0" w14:dist="38100" w14:dir="2700000" w14:sx="100000" w14:sy="100000" w14:kx="0" w14:ky="0" w14:algn="tl">
                                  <w14:srgbClr w14:val="947FC9"/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3E2A">
                              <w:rPr>
                                <w:b/>
                                <w:bCs/>
                                <w:outline/>
                                <w:color w:val="F2F2F2" w:themeColor="background1" w:themeShade="F2"/>
                                <w:sz w:val="54"/>
                                <w:szCs w:val="54"/>
                                <w14:shadow w14:blurRad="0" w14:dist="38100" w14:dir="2700000" w14:sx="100000" w14:sy="100000" w14:kx="0" w14:ky="0" w14:algn="tl">
                                  <w14:srgbClr w14:val="947FC9"/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4555">
              <w:rPr>
                <w:rFonts w:ascii="Calibri" w:hAnsi="Calibri" w:cs="Calibri"/>
                <w:sz w:val="30"/>
                <w:szCs w:val="30"/>
              </w:rPr>
              <w:t xml:space="preserve">       </w:t>
            </w:r>
            <w:r w:rsidR="00D64555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="00003838" w:rsidRPr="00D64555">
              <w:rPr>
                <w:rFonts w:ascii="Calibri" w:hAnsi="Calibri" w:cs="Calibri"/>
                <w:sz w:val="29"/>
                <w:szCs w:val="29"/>
              </w:rPr>
              <w:t xml:space="preserve">: </w:t>
            </w:r>
            <w:r w:rsidR="00003838" w:rsidRPr="00D64555">
              <w:rPr>
                <w:rFonts w:ascii="Calibri" w:hAnsi="Calibri" w:cs="Calibri"/>
                <w:sz w:val="32"/>
                <w:szCs w:val="32"/>
              </w:rPr>
              <w:t>Evaluate the Plan</w:t>
            </w:r>
          </w:p>
        </w:tc>
      </w:tr>
      <w:tr w:rsidR="002B5DA4" w:rsidRPr="00D64555" w14:paraId="06A1E1AE" w14:textId="77777777" w:rsidTr="005C77B0">
        <w:trPr>
          <w:gridAfter w:val="1"/>
          <w:wAfter w:w="8" w:type="dxa"/>
          <w:trHeight w:val="648"/>
        </w:trPr>
        <w:tc>
          <w:tcPr>
            <w:tcW w:w="4826" w:type="dxa"/>
            <w:tcBorders>
              <w:bottom w:val="single" w:sz="4" w:space="0" w:color="auto"/>
            </w:tcBorders>
          </w:tcPr>
          <w:p w14:paraId="14F28ACE" w14:textId="08B6D489" w:rsidR="002B5DA4" w:rsidRPr="00D64555" w:rsidRDefault="00003838" w:rsidP="00003838">
            <w:pPr>
              <w:spacing w:before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Patient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14:paraId="37C3C206" w14:textId="08CE24A8" w:rsidR="002B5DA4" w:rsidRPr="00D64555" w:rsidRDefault="002B5DA4" w:rsidP="00003838">
            <w:pPr>
              <w:spacing w:before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Caregiver</w:t>
            </w: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6BF73B11" w14:textId="16CF77A9" w:rsidR="002B5DA4" w:rsidRPr="00D64555" w:rsidRDefault="002B5DA4" w:rsidP="00003838">
            <w:pPr>
              <w:spacing w:before="120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64555">
              <w:rPr>
                <w:rFonts w:ascii="Calibri" w:hAnsi="Calibri" w:cs="Calibri"/>
                <w:sz w:val="32"/>
                <w:szCs w:val="32"/>
              </w:rPr>
              <w:t>Environment</w:t>
            </w:r>
          </w:p>
        </w:tc>
      </w:tr>
      <w:tr w:rsidR="002B5DA4" w:rsidRPr="00D64555" w14:paraId="69EBBD80" w14:textId="77777777" w:rsidTr="005C77B0">
        <w:trPr>
          <w:gridAfter w:val="1"/>
          <w:wAfter w:w="8" w:type="dxa"/>
        </w:trPr>
        <w:tc>
          <w:tcPr>
            <w:tcW w:w="4826" w:type="dxa"/>
            <w:tcBorders>
              <w:top w:val="single" w:sz="4" w:space="0" w:color="auto"/>
            </w:tcBorders>
          </w:tcPr>
          <w:p w14:paraId="19071BE5" w14:textId="77777777" w:rsidR="00003838" w:rsidRPr="00D64555" w:rsidRDefault="00003838" w:rsidP="00003838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16F4D1E9" w14:textId="77777777" w:rsidR="00003838" w:rsidRPr="00D64555" w:rsidRDefault="00003838" w:rsidP="00F41C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Any new treatments or strategies?</w:t>
            </w:r>
          </w:p>
          <w:p w14:paraId="499F6037" w14:textId="3AFA46FA" w:rsidR="00003838" w:rsidRPr="00D64555" w:rsidRDefault="00003838" w:rsidP="00F41C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What worked?</w:t>
            </w:r>
          </w:p>
          <w:p w14:paraId="02B3E5CD" w14:textId="05C8F20D" w:rsidR="00F41C60" w:rsidRPr="00D64555" w:rsidRDefault="00003838" w:rsidP="00F41C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>Have there been any unintended side effects?</w:t>
            </w:r>
            <w:r w:rsidR="3BC08706" w:rsidRPr="00D64555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14:paraId="02D15C37" w14:textId="77777777" w:rsidR="00003838" w:rsidRPr="00D64555" w:rsidRDefault="00003838" w:rsidP="00003838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074A370A" w14:textId="402630CB" w:rsidR="00F41C60" w:rsidRPr="00D64555" w:rsidRDefault="00F41C60" w:rsidP="00F41C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What was tried? </w:t>
            </w:r>
            <w:r w:rsidR="002C59D0" w:rsidRPr="00D64555">
              <w:rPr>
                <w:rFonts w:ascii="Calibri" w:hAnsi="Calibri" w:cs="Calibri"/>
                <w:sz w:val="26"/>
                <w:szCs w:val="26"/>
              </w:rPr>
              <w:t>Was it helpful</w:t>
            </w:r>
            <w:r w:rsidR="00003838" w:rsidRPr="00D64555">
              <w:rPr>
                <w:rFonts w:ascii="Calibri" w:hAnsi="Calibri" w:cs="Calibri"/>
                <w:sz w:val="26"/>
                <w:szCs w:val="26"/>
              </w:rPr>
              <w:t xml:space="preserve"> or not</w:t>
            </w:r>
            <w:r w:rsidR="002C59D0" w:rsidRPr="00D64555">
              <w:rPr>
                <w:rFonts w:ascii="Calibri" w:hAnsi="Calibri" w:cs="Calibri"/>
                <w:sz w:val="26"/>
                <w:szCs w:val="26"/>
              </w:rPr>
              <w:t>?</w:t>
            </w:r>
          </w:p>
          <w:p w14:paraId="4A83A3EB" w14:textId="142AB523" w:rsidR="00F41C60" w:rsidRPr="00D64555" w:rsidRDefault="3BC08706" w:rsidP="00B321A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Are there any barriers to trying something else? </w:t>
            </w:r>
          </w:p>
        </w:tc>
        <w:tc>
          <w:tcPr>
            <w:tcW w:w="5276" w:type="dxa"/>
            <w:tcBorders>
              <w:top w:val="single" w:sz="4" w:space="0" w:color="auto"/>
            </w:tcBorders>
          </w:tcPr>
          <w:p w14:paraId="7A3A32C0" w14:textId="77777777" w:rsidR="00003838" w:rsidRPr="00D64555" w:rsidRDefault="00003838" w:rsidP="00003838">
            <w:pPr>
              <w:pStyle w:val="ListParagraph"/>
              <w:ind w:left="360"/>
              <w:rPr>
                <w:rFonts w:ascii="Calibri" w:hAnsi="Calibri" w:cs="Calibri"/>
                <w:sz w:val="26"/>
                <w:szCs w:val="26"/>
              </w:rPr>
            </w:pPr>
          </w:p>
          <w:p w14:paraId="7EA8FB48" w14:textId="6D1A6304" w:rsidR="002B5DA4" w:rsidRPr="00D64555" w:rsidRDefault="00F41C60" w:rsidP="00B321A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What changes </w:t>
            </w:r>
            <w:r w:rsidR="00F2767A" w:rsidRPr="00D64555">
              <w:rPr>
                <w:rFonts w:ascii="Calibri" w:hAnsi="Calibri" w:cs="Calibri"/>
                <w:sz w:val="26"/>
                <w:szCs w:val="26"/>
              </w:rPr>
              <w:t>have been</w:t>
            </w:r>
            <w:r w:rsidRPr="00D64555">
              <w:rPr>
                <w:rFonts w:ascii="Calibri" w:hAnsi="Calibri" w:cs="Calibri"/>
                <w:sz w:val="26"/>
                <w:szCs w:val="26"/>
              </w:rPr>
              <w:t xml:space="preserve"> made? Were </w:t>
            </w:r>
            <w:r w:rsidR="00003838" w:rsidRPr="00D64555">
              <w:rPr>
                <w:rFonts w:ascii="Calibri" w:hAnsi="Calibri" w:cs="Calibri"/>
                <w:sz w:val="26"/>
                <w:szCs w:val="26"/>
              </w:rPr>
              <w:t xml:space="preserve">the </w:t>
            </w:r>
            <w:r w:rsidRPr="00D64555">
              <w:rPr>
                <w:rFonts w:ascii="Calibri" w:hAnsi="Calibri" w:cs="Calibri"/>
                <w:sz w:val="26"/>
                <w:szCs w:val="26"/>
              </w:rPr>
              <w:t xml:space="preserve">changes helpful or not? </w:t>
            </w:r>
          </w:p>
          <w:p w14:paraId="37343BED" w14:textId="059B021F" w:rsidR="00F41C60" w:rsidRPr="00D64555" w:rsidRDefault="00F41C60" w:rsidP="00B321A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6"/>
                <w:szCs w:val="26"/>
              </w:rPr>
            </w:pPr>
            <w:r w:rsidRPr="00D64555">
              <w:rPr>
                <w:rFonts w:ascii="Calibri" w:hAnsi="Calibri" w:cs="Calibri"/>
                <w:sz w:val="26"/>
                <w:szCs w:val="26"/>
              </w:rPr>
              <w:t xml:space="preserve">Are there any barriers to </w:t>
            </w:r>
            <w:r w:rsidR="00003838" w:rsidRPr="00D64555">
              <w:rPr>
                <w:rFonts w:ascii="Calibri" w:hAnsi="Calibri" w:cs="Calibri"/>
                <w:sz w:val="26"/>
                <w:szCs w:val="26"/>
              </w:rPr>
              <w:t>making changes?</w:t>
            </w:r>
            <w:r w:rsidRPr="00D64555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</w:tr>
    </w:tbl>
    <w:p w14:paraId="01A4E8D6" w14:textId="77777777" w:rsidR="00026CF5" w:rsidRPr="00D64555" w:rsidRDefault="00026CF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sectPr w:rsidR="00026CF5" w:rsidRPr="00D64555" w:rsidSect="005C77B0">
      <w:headerReference w:type="default" r:id="rId8"/>
      <w:footerReference w:type="default" r:id="rId9"/>
      <w:headerReference w:type="first" r:id="rId10"/>
      <w:pgSz w:w="15840" w:h="12240" w:orient="landscape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25FA" w14:textId="77777777" w:rsidR="002E23DC" w:rsidRDefault="002E23DC" w:rsidP="00BE39BB">
      <w:r>
        <w:separator/>
      </w:r>
    </w:p>
  </w:endnote>
  <w:endnote w:type="continuationSeparator" w:id="0">
    <w:p w14:paraId="45A38050" w14:textId="77777777" w:rsidR="002E23DC" w:rsidRDefault="002E23DC" w:rsidP="00BE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592F" w14:textId="77777777" w:rsidR="005C77B0" w:rsidRDefault="005C77B0" w:rsidP="005C77B0">
    <w:r>
      <w:rPr>
        <w:rStyle w:val="normaltextrun"/>
        <w:rFonts w:ascii="Calibri" w:hAnsi="Calibri" w:cs="Calibri"/>
        <w:color w:val="000000"/>
        <w:shd w:val="clear" w:color="auto" w:fill="FFFFFF"/>
      </w:rPr>
      <w:t xml:space="preserve">Adapted from: </w:t>
    </w:r>
    <w:r>
      <w:rPr>
        <w:rStyle w:val="normaltextrun"/>
        <w:rFonts w:ascii="Calibri" w:hAnsi="Calibri" w:cs="Calibri"/>
        <w:color w:val="212121"/>
        <w:shd w:val="clear" w:color="auto" w:fill="FFFFFF"/>
      </w:rPr>
      <w:t xml:space="preserve">Kales HC, Gitlin LN, </w:t>
    </w:r>
    <w:proofErr w:type="spellStart"/>
    <w:r>
      <w:rPr>
        <w:rStyle w:val="spellingerror"/>
        <w:rFonts w:ascii="Calibri" w:hAnsi="Calibri" w:cs="Calibri"/>
        <w:color w:val="212121"/>
        <w:shd w:val="clear" w:color="auto" w:fill="FFFFFF"/>
      </w:rPr>
      <w:t>Lyketsos</w:t>
    </w:r>
    <w:proofErr w:type="spellEnd"/>
    <w:r>
      <w:rPr>
        <w:rStyle w:val="normaltextrun"/>
        <w:rFonts w:ascii="Calibri" w:hAnsi="Calibri" w:cs="Calibri"/>
        <w:color w:val="212121"/>
        <w:shd w:val="clear" w:color="auto" w:fill="FFFFFF"/>
      </w:rPr>
      <w:t xml:space="preserve"> CG. </w:t>
    </w:r>
    <w:r>
      <w:rPr>
        <w:rStyle w:val="normaltextrun"/>
        <w:rFonts w:ascii="Calibri" w:hAnsi="Calibri" w:cs="Calibri"/>
        <w:i/>
        <w:iCs/>
        <w:color w:val="212121"/>
        <w:shd w:val="clear" w:color="auto" w:fill="FFFFFF"/>
      </w:rPr>
      <w:t>Assessment and management of behavioral and psychological symptoms of dementia.</w:t>
    </w:r>
    <w:r>
      <w:rPr>
        <w:rStyle w:val="normaltextrun"/>
        <w:rFonts w:ascii="Calibri" w:hAnsi="Calibri" w:cs="Calibri"/>
        <w:color w:val="212121"/>
        <w:shd w:val="clear" w:color="auto" w:fill="FFFFFF"/>
      </w:rPr>
      <w:t xml:space="preserve"> BMJ. 2015 </w:t>
    </w:r>
    <w:proofErr w:type="spellStart"/>
    <w:r>
      <w:rPr>
        <w:rStyle w:val="spellingerror"/>
        <w:rFonts w:ascii="Calibri" w:hAnsi="Calibri" w:cs="Calibri"/>
        <w:color w:val="212121"/>
        <w:shd w:val="clear" w:color="auto" w:fill="FFFFFF"/>
      </w:rPr>
      <w:t>doi</w:t>
    </w:r>
    <w:proofErr w:type="spellEnd"/>
    <w:r>
      <w:rPr>
        <w:rStyle w:val="normaltextrun"/>
        <w:rFonts w:ascii="Calibri" w:hAnsi="Calibri" w:cs="Calibri"/>
        <w:color w:val="212121"/>
        <w:shd w:val="clear" w:color="auto" w:fill="FFFFFF"/>
      </w:rPr>
      <w:t xml:space="preserve">: 10.1136/bmj.h369. </w:t>
    </w:r>
    <w:hyperlink r:id="rId1" w:history="1">
      <w:r w:rsidRPr="00752AB5">
        <w:rPr>
          <w:rStyle w:val="Hyperlink"/>
          <w:rFonts w:ascii="Calibri" w:hAnsi="Calibri" w:cs="Calibri"/>
          <w:shd w:val="clear" w:color="auto" w:fill="FFFFFF"/>
        </w:rPr>
        <w:t>PMID: 25731881 </w:t>
      </w:r>
    </w:hyperlink>
  </w:p>
  <w:p w14:paraId="640FBE6A" w14:textId="349AFD15" w:rsidR="00026CF5" w:rsidRDefault="00026CF5">
    <w:pPr>
      <w:pStyle w:val="Footer"/>
    </w:pPr>
  </w:p>
  <w:p w14:paraId="6DFB1534" w14:textId="77777777" w:rsidR="00026CF5" w:rsidRDefault="00026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9E61" w14:textId="77777777" w:rsidR="002E23DC" w:rsidRDefault="002E23DC" w:rsidP="00BE39BB">
      <w:r>
        <w:separator/>
      </w:r>
    </w:p>
  </w:footnote>
  <w:footnote w:type="continuationSeparator" w:id="0">
    <w:p w14:paraId="3503356C" w14:textId="77777777" w:rsidR="002E23DC" w:rsidRDefault="002E23DC" w:rsidP="00BE3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E5E84" w14:textId="147B677F" w:rsidR="00BE39BB" w:rsidRDefault="00BE39BB" w:rsidP="00BD0B9C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5084" w14:textId="3D612BC5" w:rsidR="00BD0B9C" w:rsidRDefault="00BD0B9C">
    <w:pPr>
      <w:pStyle w:val="Header"/>
    </w:pPr>
    <w:r>
      <w:rPr>
        <w:noProof/>
      </w:rPr>
      <w:drawing>
        <wp:inline distT="0" distB="0" distL="0" distR="0" wp14:anchorId="13F70218" wp14:editId="72AB2D2B">
          <wp:extent cx="2917621" cy="66254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7621" cy="662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7FC7D5" w14:textId="77777777" w:rsidR="00BD0B9C" w:rsidRPr="00BD0B9C" w:rsidRDefault="00BD0B9C" w:rsidP="00BD0B9C">
    <w:pPr>
      <w:pStyle w:val="Header"/>
      <w:jc w:val="center"/>
      <w:rPr>
        <w:b/>
        <w:bCs/>
        <w:sz w:val="30"/>
        <w:szCs w:val="30"/>
      </w:rPr>
    </w:pPr>
    <w:r w:rsidRPr="00BD0B9C">
      <w:rPr>
        <w:b/>
        <w:bCs/>
        <w:sz w:val="30"/>
        <w:szCs w:val="30"/>
      </w:rPr>
      <w:t>DICE Tool for Understanding and Responding to Behaviors</w:t>
    </w:r>
  </w:p>
  <w:p w14:paraId="53D8EE38" w14:textId="77777777" w:rsidR="00BD0B9C" w:rsidRDefault="00BD0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5FB"/>
    <w:multiLevelType w:val="hybridMultilevel"/>
    <w:tmpl w:val="79E84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D54078"/>
    <w:multiLevelType w:val="hybridMultilevel"/>
    <w:tmpl w:val="570A9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1F729AC"/>
    <w:multiLevelType w:val="hybridMultilevel"/>
    <w:tmpl w:val="F2A0A560"/>
    <w:lvl w:ilvl="0" w:tplc="06B6BE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40B"/>
    <w:multiLevelType w:val="hybridMultilevel"/>
    <w:tmpl w:val="47DC4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6611645">
    <w:abstractNumId w:val="2"/>
  </w:num>
  <w:num w:numId="2" w16cid:durableId="2018312195">
    <w:abstractNumId w:val="1"/>
  </w:num>
  <w:num w:numId="3" w16cid:durableId="862286622">
    <w:abstractNumId w:val="0"/>
  </w:num>
  <w:num w:numId="4" w16cid:durableId="153688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51"/>
    <w:rsid w:val="00003838"/>
    <w:rsid w:val="00014DD7"/>
    <w:rsid w:val="00026CF5"/>
    <w:rsid w:val="000337CD"/>
    <w:rsid w:val="000B74F7"/>
    <w:rsid w:val="000D1B18"/>
    <w:rsid w:val="000E4219"/>
    <w:rsid w:val="0012604B"/>
    <w:rsid w:val="001A24BA"/>
    <w:rsid w:val="001B1E62"/>
    <w:rsid w:val="001B6AFA"/>
    <w:rsid w:val="001C02EB"/>
    <w:rsid w:val="001C36A9"/>
    <w:rsid w:val="001F45F8"/>
    <w:rsid w:val="0020003E"/>
    <w:rsid w:val="00222507"/>
    <w:rsid w:val="002314A7"/>
    <w:rsid w:val="00233380"/>
    <w:rsid w:val="002765F7"/>
    <w:rsid w:val="002A5785"/>
    <w:rsid w:val="002B5DA4"/>
    <w:rsid w:val="002C59D0"/>
    <w:rsid w:val="002E23DC"/>
    <w:rsid w:val="00335CF3"/>
    <w:rsid w:val="003372BF"/>
    <w:rsid w:val="00346618"/>
    <w:rsid w:val="00393D23"/>
    <w:rsid w:val="003B5785"/>
    <w:rsid w:val="003C0DB9"/>
    <w:rsid w:val="003F610D"/>
    <w:rsid w:val="00411116"/>
    <w:rsid w:val="00456044"/>
    <w:rsid w:val="00493B4A"/>
    <w:rsid w:val="004A471E"/>
    <w:rsid w:val="004B50F6"/>
    <w:rsid w:val="005369B6"/>
    <w:rsid w:val="00537561"/>
    <w:rsid w:val="00541BBE"/>
    <w:rsid w:val="0055351F"/>
    <w:rsid w:val="00596039"/>
    <w:rsid w:val="005A55E3"/>
    <w:rsid w:val="005B194D"/>
    <w:rsid w:val="005C77B0"/>
    <w:rsid w:val="005E5D50"/>
    <w:rsid w:val="005F3FE3"/>
    <w:rsid w:val="006205D5"/>
    <w:rsid w:val="00641AE4"/>
    <w:rsid w:val="006635D7"/>
    <w:rsid w:val="00686FFF"/>
    <w:rsid w:val="006B2143"/>
    <w:rsid w:val="006D09DC"/>
    <w:rsid w:val="00701C16"/>
    <w:rsid w:val="00723498"/>
    <w:rsid w:val="00734451"/>
    <w:rsid w:val="00752AB5"/>
    <w:rsid w:val="00754934"/>
    <w:rsid w:val="007B3765"/>
    <w:rsid w:val="007F1A04"/>
    <w:rsid w:val="00804231"/>
    <w:rsid w:val="00807619"/>
    <w:rsid w:val="00833E2A"/>
    <w:rsid w:val="008858F2"/>
    <w:rsid w:val="0089255E"/>
    <w:rsid w:val="008A49A2"/>
    <w:rsid w:val="008C1A0D"/>
    <w:rsid w:val="008E400F"/>
    <w:rsid w:val="00953BD4"/>
    <w:rsid w:val="00975490"/>
    <w:rsid w:val="00980FD2"/>
    <w:rsid w:val="009A4545"/>
    <w:rsid w:val="00A0648D"/>
    <w:rsid w:val="00A73429"/>
    <w:rsid w:val="00A84FA8"/>
    <w:rsid w:val="00AC3A3C"/>
    <w:rsid w:val="00AD5BB2"/>
    <w:rsid w:val="00AD71FA"/>
    <w:rsid w:val="00B1312F"/>
    <w:rsid w:val="00B321AF"/>
    <w:rsid w:val="00B44D9E"/>
    <w:rsid w:val="00B96156"/>
    <w:rsid w:val="00BC12A5"/>
    <w:rsid w:val="00BC39C1"/>
    <w:rsid w:val="00BC39F3"/>
    <w:rsid w:val="00BD0B9C"/>
    <w:rsid w:val="00BD53AC"/>
    <w:rsid w:val="00BE2271"/>
    <w:rsid w:val="00BE39BB"/>
    <w:rsid w:val="00C12B07"/>
    <w:rsid w:val="00C55BF2"/>
    <w:rsid w:val="00C66457"/>
    <w:rsid w:val="00C92142"/>
    <w:rsid w:val="00CD17D8"/>
    <w:rsid w:val="00CE3A9D"/>
    <w:rsid w:val="00D06C7C"/>
    <w:rsid w:val="00D23B51"/>
    <w:rsid w:val="00D64555"/>
    <w:rsid w:val="00DF51BF"/>
    <w:rsid w:val="00E40E24"/>
    <w:rsid w:val="00E450D9"/>
    <w:rsid w:val="00E70125"/>
    <w:rsid w:val="00E72965"/>
    <w:rsid w:val="00E72A31"/>
    <w:rsid w:val="00E730B1"/>
    <w:rsid w:val="00E765E7"/>
    <w:rsid w:val="00ED2A97"/>
    <w:rsid w:val="00EF1C7F"/>
    <w:rsid w:val="00F21C7D"/>
    <w:rsid w:val="00F2767A"/>
    <w:rsid w:val="00F41C60"/>
    <w:rsid w:val="00FA5863"/>
    <w:rsid w:val="00FD26B1"/>
    <w:rsid w:val="00FF0079"/>
    <w:rsid w:val="12B0F0D7"/>
    <w:rsid w:val="12DEC850"/>
    <w:rsid w:val="2AB57254"/>
    <w:rsid w:val="325D6C12"/>
    <w:rsid w:val="37A64B59"/>
    <w:rsid w:val="38A9D9FF"/>
    <w:rsid w:val="3BC08706"/>
    <w:rsid w:val="42DB6BA4"/>
    <w:rsid w:val="43694CB5"/>
    <w:rsid w:val="5C00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F2E7"/>
  <w15:chartTrackingRefBased/>
  <w15:docId w15:val="{A75BDCDC-B750-D240-B268-B088EEC4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73429"/>
  </w:style>
  <w:style w:type="character" w:customStyle="1" w:styleId="spellingerror">
    <w:name w:val="spellingerror"/>
    <w:basedOn w:val="DefaultParagraphFont"/>
    <w:rsid w:val="00A73429"/>
  </w:style>
  <w:style w:type="character" w:customStyle="1" w:styleId="eop">
    <w:name w:val="eop"/>
    <w:basedOn w:val="DefaultParagraphFont"/>
    <w:rsid w:val="00A73429"/>
  </w:style>
  <w:style w:type="paragraph" w:styleId="ListParagraph">
    <w:name w:val="List Paragraph"/>
    <w:basedOn w:val="Normal"/>
    <w:uiPriority w:val="34"/>
    <w:qFormat/>
    <w:rsid w:val="00A73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9BB"/>
  </w:style>
  <w:style w:type="paragraph" w:styleId="Footer">
    <w:name w:val="footer"/>
    <w:basedOn w:val="Normal"/>
    <w:link w:val="FooterChar"/>
    <w:uiPriority w:val="99"/>
    <w:unhideWhenUsed/>
    <w:rsid w:val="00BE3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9BB"/>
  </w:style>
  <w:style w:type="character" w:styleId="Hyperlink">
    <w:name w:val="Hyperlink"/>
    <w:basedOn w:val="DefaultParagraphFont"/>
    <w:uiPriority w:val="99"/>
    <w:unhideWhenUsed/>
    <w:rsid w:val="00752AB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B5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ubmed.ncbi.nlm.nih.gov/25731881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9A2F40-B337-DF4C-B566-5D0AD141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DICE Tool_Color_Calibri.docx</Template>
  <TotalTime>5</TotalTime>
  <Pages>2</Pages>
  <Words>404</Words>
  <Characters>2367</Characters>
  <Application>Microsoft Office Word</Application>
  <DocSecurity>0</DocSecurity>
  <Lines>118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Dulaney, Sarah</dc:creator>
  <cp:keywords/>
  <dc:description/>
  <cp:lastModifiedBy>Williams, Arabella</cp:lastModifiedBy>
  <cp:revision>2</cp:revision>
  <dcterms:created xsi:type="dcterms:W3CDTF">2023-03-02T19:55:00Z</dcterms:created>
  <dcterms:modified xsi:type="dcterms:W3CDTF">2023-03-02T19:55:00Z</dcterms:modified>
</cp:coreProperties>
</file>