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CA34D" w14:textId="251D6C51" w:rsidR="089C49E0" w:rsidRDefault="089C49E0" w:rsidP="089C49E0">
      <w:pPr>
        <w:jc w:val="center"/>
        <w:rPr>
          <w:b/>
          <w:bCs/>
        </w:rPr>
      </w:pPr>
      <w:r w:rsidRPr="089C49E0">
        <w:rPr>
          <w:b/>
          <w:bCs/>
        </w:rPr>
        <w:t>Dementia Curriculum Table of Contents</w:t>
      </w:r>
    </w:p>
    <w:p w14:paraId="4EE9EC4C" w14:textId="30367936" w:rsidR="00FF3330" w:rsidRPr="00C47A74" w:rsidRDefault="28BEDE81" w:rsidP="28BEDE81">
      <w:pPr>
        <w:rPr>
          <w:b/>
          <w:bCs/>
        </w:rPr>
      </w:pPr>
      <w:r w:rsidRPr="28BEDE81">
        <w:rPr>
          <w:b/>
          <w:bCs/>
        </w:rPr>
        <w:t xml:space="preserve">Behavior, Mood and Personality Changes: </w:t>
      </w:r>
    </w:p>
    <w:p w14:paraId="7F1AF9AB" w14:textId="77777777" w:rsidR="008A796F" w:rsidRDefault="65C29B25" w:rsidP="65C29B25">
      <w:pPr>
        <w:pStyle w:val="ListParagraph"/>
        <w:numPr>
          <w:ilvl w:val="0"/>
          <w:numId w:val="4"/>
        </w:numPr>
      </w:pPr>
      <w:r>
        <w:t>Agitation and Aggression</w:t>
      </w:r>
    </w:p>
    <w:p w14:paraId="51C09B47" w14:textId="3E28C818" w:rsidR="6C31686F" w:rsidRDefault="00000000" w:rsidP="6C31686F">
      <w:pPr>
        <w:pStyle w:val="ListParagraph"/>
        <w:numPr>
          <w:ilvl w:val="1"/>
          <w:numId w:val="4"/>
        </w:numPr>
      </w:pPr>
      <w:hyperlink r:id="rId7">
        <w:r w:rsidR="022D22A4" w:rsidRPr="022D22A4">
          <w:rPr>
            <w:rStyle w:val="Hyperlink"/>
          </w:rPr>
          <w:t>Anger, Frustration, &amp; Fighting</w:t>
        </w:r>
      </w:hyperlink>
      <w:r w:rsidR="022D22A4">
        <w:t xml:space="preserve"> (</w:t>
      </w:r>
      <w:proofErr w:type="spellStart"/>
      <w:r w:rsidR="022D22A4">
        <w:t>Alz</w:t>
      </w:r>
      <w:proofErr w:type="spellEnd"/>
      <w:r w:rsidR="022D22A4">
        <w:t xml:space="preserve"> LA)</w:t>
      </w:r>
    </w:p>
    <w:p w14:paraId="48E92210" w14:textId="3A86EF96" w:rsidR="008A796F" w:rsidRDefault="00000000" w:rsidP="0E890881">
      <w:pPr>
        <w:pStyle w:val="ListParagraph"/>
        <w:numPr>
          <w:ilvl w:val="1"/>
          <w:numId w:val="4"/>
        </w:numPr>
      </w:pPr>
      <w:hyperlink r:id="rId8">
        <w:r w:rsidR="29145C6C" w:rsidRPr="29145C6C">
          <w:rPr>
            <w:rStyle w:val="Hyperlink"/>
          </w:rPr>
          <w:t>Coping with Agitation and Aggression</w:t>
        </w:r>
      </w:hyperlink>
      <w:r w:rsidR="29145C6C">
        <w:t xml:space="preserve"> (NIA)</w:t>
      </w:r>
    </w:p>
    <w:p w14:paraId="32CC8CEA" w14:textId="390E066D" w:rsidR="00FF3330" w:rsidRDefault="00000000" w:rsidP="0E890881">
      <w:pPr>
        <w:pStyle w:val="ListParagraph"/>
        <w:numPr>
          <w:ilvl w:val="1"/>
          <w:numId w:val="4"/>
        </w:numPr>
      </w:pPr>
      <w:hyperlink r:id="rId9">
        <w:r w:rsidR="6C31686F" w:rsidRPr="6C31686F">
          <w:rPr>
            <w:rStyle w:val="Hyperlink"/>
          </w:rPr>
          <w:t>Dementia and Aggressive Behavior</w:t>
        </w:r>
      </w:hyperlink>
      <w:r w:rsidR="6C31686F">
        <w:t xml:space="preserve"> (Alzheimer’s Society)</w:t>
      </w:r>
    </w:p>
    <w:p w14:paraId="0F7C2980" w14:textId="756D5C18" w:rsidR="6C31686F" w:rsidRDefault="00000000" w:rsidP="6C31686F">
      <w:pPr>
        <w:pStyle w:val="ListParagraph"/>
        <w:numPr>
          <w:ilvl w:val="1"/>
          <w:numId w:val="4"/>
        </w:numPr>
      </w:pPr>
      <w:hyperlink r:id="rId10">
        <w:r w:rsidR="6C31686F" w:rsidRPr="6C31686F">
          <w:rPr>
            <w:rStyle w:val="Hyperlink"/>
          </w:rPr>
          <w:t>Responding to Threatening Behavior</w:t>
        </w:r>
      </w:hyperlink>
      <w:r w:rsidR="6C31686F">
        <w:t xml:space="preserve"> (Care Eco)</w:t>
      </w:r>
    </w:p>
    <w:p w14:paraId="71C02A94" w14:textId="72831494" w:rsidR="00B84138" w:rsidRDefault="7157FEE4" w:rsidP="008A796F">
      <w:pPr>
        <w:pStyle w:val="ListParagraph"/>
        <w:numPr>
          <w:ilvl w:val="0"/>
          <w:numId w:val="4"/>
        </w:numPr>
      </w:pPr>
      <w:r w:rsidRPr="7157FEE4">
        <w:rPr>
          <w:highlight w:val="yellow"/>
        </w:rPr>
        <w:t>Anxiety and Sundowning</w:t>
      </w:r>
      <w:r w:rsidR="00B84138">
        <w:tab/>
      </w:r>
    </w:p>
    <w:p w14:paraId="742E7177" w14:textId="47AD7EF3" w:rsidR="008A796F" w:rsidRDefault="00000000" w:rsidP="0E890881">
      <w:pPr>
        <w:pStyle w:val="ListParagraph"/>
        <w:numPr>
          <w:ilvl w:val="1"/>
          <w:numId w:val="4"/>
        </w:numPr>
      </w:pPr>
      <w:hyperlink r:id="rId11">
        <w:r w:rsidR="49476210" w:rsidRPr="49476210">
          <w:rPr>
            <w:rStyle w:val="Hyperlink"/>
          </w:rPr>
          <w:t>Anxiety Related to Dem</w:t>
        </w:r>
        <w:r w:rsidR="49476210" w:rsidRPr="49476210">
          <w:rPr>
            <w:rStyle w:val="Hyperlink"/>
          </w:rPr>
          <w:t>e</w:t>
        </w:r>
        <w:r w:rsidR="49476210" w:rsidRPr="49476210">
          <w:rPr>
            <w:rStyle w:val="Hyperlink"/>
          </w:rPr>
          <w:t>ntia</w:t>
        </w:r>
      </w:hyperlink>
      <w:r w:rsidR="49476210">
        <w:t xml:space="preserve"> (Care Eco)</w:t>
      </w:r>
    </w:p>
    <w:p w14:paraId="703ED049" w14:textId="5D809D99" w:rsidR="0BD7950B" w:rsidRDefault="00000000" w:rsidP="0E890881">
      <w:pPr>
        <w:pStyle w:val="ListParagraph"/>
        <w:numPr>
          <w:ilvl w:val="1"/>
          <w:numId w:val="4"/>
        </w:numPr>
      </w:pPr>
      <w:hyperlink r:id="rId12">
        <w:r w:rsidR="5AB4C86C" w:rsidRPr="5AB4C86C">
          <w:rPr>
            <w:rStyle w:val="Hyperlink"/>
          </w:rPr>
          <w:t>Anxiety &amp; A</w:t>
        </w:r>
        <w:r w:rsidR="5AB4C86C" w:rsidRPr="5AB4C86C">
          <w:rPr>
            <w:rStyle w:val="Hyperlink"/>
          </w:rPr>
          <w:t>g</w:t>
        </w:r>
        <w:r w:rsidR="5AB4C86C" w:rsidRPr="5AB4C86C">
          <w:rPr>
            <w:rStyle w:val="Hyperlink"/>
          </w:rPr>
          <w:t>itation</w:t>
        </w:r>
      </w:hyperlink>
      <w:r w:rsidR="5AB4C86C">
        <w:t xml:space="preserve"> (Alzheimer’s Association)</w:t>
      </w:r>
    </w:p>
    <w:p w14:paraId="34C3CC41" w14:textId="0103BFA4" w:rsidR="00B84138" w:rsidRDefault="00000000" w:rsidP="0E890881">
      <w:pPr>
        <w:pStyle w:val="ListParagraph"/>
        <w:numPr>
          <w:ilvl w:val="1"/>
          <w:numId w:val="4"/>
        </w:numPr>
      </w:pPr>
      <w:hyperlink r:id="rId13">
        <w:r w:rsidR="49476210" w:rsidRPr="49476210">
          <w:rPr>
            <w:rStyle w:val="Hyperlink"/>
          </w:rPr>
          <w:t>Sundown</w:t>
        </w:r>
        <w:r w:rsidR="49476210" w:rsidRPr="49476210">
          <w:rPr>
            <w:rStyle w:val="Hyperlink"/>
          </w:rPr>
          <w:t>i</w:t>
        </w:r>
        <w:r w:rsidR="49476210" w:rsidRPr="49476210">
          <w:rPr>
            <w:rStyle w:val="Hyperlink"/>
          </w:rPr>
          <w:t>ng</w:t>
        </w:r>
      </w:hyperlink>
      <w:r w:rsidR="49476210">
        <w:t xml:space="preserve"> (</w:t>
      </w:r>
      <w:proofErr w:type="spellStart"/>
      <w:r w:rsidR="49476210">
        <w:t>Alz</w:t>
      </w:r>
      <w:proofErr w:type="spellEnd"/>
      <w:r w:rsidR="49476210">
        <w:t>. Assoc.)</w:t>
      </w:r>
    </w:p>
    <w:p w14:paraId="567FB45A" w14:textId="6CF81EBB" w:rsidR="00B84138" w:rsidRDefault="00000000" w:rsidP="0E890881">
      <w:pPr>
        <w:pStyle w:val="ListParagraph"/>
        <w:numPr>
          <w:ilvl w:val="1"/>
          <w:numId w:val="4"/>
        </w:numPr>
      </w:pPr>
      <w:hyperlink r:id="rId14">
        <w:r w:rsidR="4C7E3D5E" w:rsidRPr="4C7E3D5E">
          <w:rPr>
            <w:rStyle w:val="Hyperlink"/>
          </w:rPr>
          <w:t>Tips for Co</w:t>
        </w:r>
        <w:r w:rsidR="4C7E3D5E" w:rsidRPr="4C7E3D5E">
          <w:rPr>
            <w:rStyle w:val="Hyperlink"/>
          </w:rPr>
          <w:t>p</w:t>
        </w:r>
        <w:r w:rsidR="4C7E3D5E" w:rsidRPr="4C7E3D5E">
          <w:rPr>
            <w:rStyle w:val="Hyperlink"/>
          </w:rPr>
          <w:t>ing with Sundowning</w:t>
        </w:r>
      </w:hyperlink>
      <w:r w:rsidR="4C7E3D5E">
        <w:t xml:space="preserve"> </w:t>
      </w:r>
      <w:r w:rsidR="4C7E3D5E" w:rsidRPr="4C7E3D5E">
        <w:rPr>
          <w:highlight w:val="green"/>
        </w:rPr>
        <w:t>(</w:t>
      </w:r>
      <w:hyperlink r:id="rId15">
        <w:r w:rsidR="4C7E3D5E" w:rsidRPr="4C7E3D5E">
          <w:rPr>
            <w:rStyle w:val="Hyperlink"/>
            <w:highlight w:val="green"/>
          </w:rPr>
          <w:t>NIA</w:t>
        </w:r>
      </w:hyperlink>
      <w:r w:rsidR="4C7E3D5E" w:rsidRPr="4C7E3D5E">
        <w:rPr>
          <w:highlight w:val="green"/>
        </w:rPr>
        <w:t>)</w:t>
      </w:r>
    </w:p>
    <w:p w14:paraId="54B573C3" w14:textId="77777777" w:rsidR="008853FA" w:rsidRDefault="49476210" w:rsidP="49476210">
      <w:pPr>
        <w:pStyle w:val="ListParagraph"/>
        <w:numPr>
          <w:ilvl w:val="0"/>
          <w:numId w:val="4"/>
        </w:numPr>
        <w:rPr>
          <w:highlight w:val="yellow"/>
        </w:rPr>
      </w:pPr>
      <w:r w:rsidRPr="49476210">
        <w:rPr>
          <w:highlight w:val="yellow"/>
        </w:rPr>
        <w:t>Apathy</w:t>
      </w:r>
    </w:p>
    <w:p w14:paraId="7C36B942" w14:textId="7052556D" w:rsidR="008A796F" w:rsidRDefault="00000000" w:rsidP="49476210">
      <w:pPr>
        <w:pStyle w:val="ListParagraph"/>
        <w:numPr>
          <w:ilvl w:val="1"/>
          <w:numId w:val="4"/>
        </w:numPr>
      </w:pPr>
      <w:hyperlink r:id="rId16">
        <w:r w:rsidR="49476210" w:rsidRPr="49476210">
          <w:rPr>
            <w:rStyle w:val="Hyperlink"/>
          </w:rPr>
          <w:t>Apathy</w:t>
        </w:r>
      </w:hyperlink>
      <w:r w:rsidR="49476210">
        <w:t xml:space="preserve"> (Care Eco)</w:t>
      </w:r>
    </w:p>
    <w:commentRangeStart w:id="0"/>
    <w:p w14:paraId="7C2C48E2" w14:textId="154D0364" w:rsidR="008853FA" w:rsidRDefault="00000000" w:rsidP="008853FA">
      <w:pPr>
        <w:pStyle w:val="ListParagraph"/>
        <w:numPr>
          <w:ilvl w:val="1"/>
          <w:numId w:val="4"/>
        </w:numPr>
      </w:pPr>
      <w:r>
        <w:fldChar w:fldCharType="begin"/>
      </w:r>
      <w:r>
        <w:instrText>HYPERLINK "https://www.alzheimers.org.uk/sites/default/files/2020-01/444LP%20-%20supporting%20a%20person%20with%20dementia%20who%20had%20depression%2C%20anxiety%20or%20apathy.pdf" \h</w:instrText>
      </w:r>
      <w:r>
        <w:fldChar w:fldCharType="separate"/>
      </w:r>
      <w:r w:rsidR="769F1B01" w:rsidRPr="769F1B01">
        <w:rPr>
          <w:rStyle w:val="Hyperlink"/>
        </w:rPr>
        <w:t xml:space="preserve">Apathy, Depression, and </w:t>
      </w:r>
      <w:r w:rsidR="769F1B01" w:rsidRPr="769F1B01">
        <w:rPr>
          <w:rStyle w:val="Hyperlink"/>
        </w:rPr>
        <w:t>A</w:t>
      </w:r>
      <w:r w:rsidR="769F1B01" w:rsidRPr="769F1B01">
        <w:rPr>
          <w:rStyle w:val="Hyperlink"/>
        </w:rPr>
        <w:t>nxiety</w:t>
      </w:r>
      <w:r>
        <w:rPr>
          <w:rStyle w:val="Hyperlink"/>
        </w:rPr>
        <w:fldChar w:fldCharType="end"/>
      </w:r>
      <w:r w:rsidR="769F1B01">
        <w:t xml:space="preserve"> (Alzheimer’s Society) </w:t>
      </w:r>
      <w:commentRangeEnd w:id="0"/>
      <w:r w:rsidR="00AD69C0">
        <w:rPr>
          <w:rStyle w:val="CommentReference"/>
        </w:rPr>
        <w:commentReference w:id="0"/>
      </w:r>
    </w:p>
    <w:p w14:paraId="5A6E0DA3" w14:textId="77777777" w:rsidR="004E0ECD" w:rsidRDefault="258BA90D" w:rsidP="258BA90D">
      <w:pPr>
        <w:pStyle w:val="ListParagraph"/>
        <w:numPr>
          <w:ilvl w:val="0"/>
          <w:numId w:val="4"/>
        </w:numPr>
        <w:rPr>
          <w:highlight w:val="yellow"/>
        </w:rPr>
      </w:pPr>
      <w:r w:rsidRPr="258BA90D">
        <w:rPr>
          <w:highlight w:val="yellow"/>
        </w:rPr>
        <w:t>Behaviors – General</w:t>
      </w:r>
    </w:p>
    <w:p w14:paraId="4B0E1F60" w14:textId="57BD5352" w:rsidR="00587373" w:rsidRDefault="00000000" w:rsidP="258BA90D">
      <w:pPr>
        <w:pStyle w:val="ListParagraph"/>
        <w:numPr>
          <w:ilvl w:val="1"/>
          <w:numId w:val="4"/>
        </w:numPr>
      </w:pPr>
      <w:hyperlink r:id="rId21">
        <w:r w:rsidR="258BA90D" w:rsidRPr="258BA90D">
          <w:rPr>
            <w:rStyle w:val="Hyperlink"/>
          </w:rPr>
          <w:t>Adapting Activities for People with Alzheimer’s Disease</w:t>
        </w:r>
      </w:hyperlink>
      <w:r w:rsidR="258BA90D">
        <w:t xml:space="preserve"> (NIA)</w:t>
      </w:r>
    </w:p>
    <w:p w14:paraId="77D674B2" w14:textId="2AE313B2" w:rsidR="00C47A74" w:rsidRDefault="00000000" w:rsidP="258BA90D">
      <w:pPr>
        <w:pStyle w:val="ListParagraph"/>
        <w:numPr>
          <w:ilvl w:val="1"/>
          <w:numId w:val="4"/>
        </w:numPr>
      </w:pPr>
      <w:hyperlink r:id="rId22">
        <w:r w:rsidR="258BA90D" w:rsidRPr="258BA90D">
          <w:rPr>
            <w:rStyle w:val="Hyperlink"/>
          </w:rPr>
          <w:t>Alzheimer’s Disease: Common Medical Problems</w:t>
        </w:r>
      </w:hyperlink>
      <w:r w:rsidR="258BA90D">
        <w:t xml:space="preserve"> (NIA)</w:t>
      </w:r>
    </w:p>
    <w:p w14:paraId="7947D429" w14:textId="21BD7110" w:rsidR="004E0ECD" w:rsidRDefault="00000000" w:rsidP="004E0ECD">
      <w:pPr>
        <w:pStyle w:val="ListParagraph"/>
        <w:numPr>
          <w:ilvl w:val="1"/>
          <w:numId w:val="4"/>
        </w:numPr>
      </w:pPr>
      <w:hyperlink r:id="rId23">
        <w:r w:rsidR="258BA90D" w:rsidRPr="258BA90D">
          <w:rPr>
            <w:rStyle w:val="Hyperlink"/>
          </w:rPr>
          <w:t>Delirium and Dementia</w:t>
        </w:r>
      </w:hyperlink>
      <w:r w:rsidR="258BA90D">
        <w:t xml:space="preserve"> (Care Eco) </w:t>
      </w:r>
      <w:commentRangeStart w:id="1"/>
      <w:commentRangeEnd w:id="1"/>
      <w:r w:rsidR="00AD69C0">
        <w:rPr>
          <w:rStyle w:val="CommentReference"/>
        </w:rPr>
        <w:commentReference w:id="1"/>
      </w:r>
    </w:p>
    <w:p w14:paraId="53A320B4" w14:textId="716383DE" w:rsidR="004E0ECD" w:rsidRDefault="00000000" w:rsidP="258BA90D">
      <w:pPr>
        <w:pStyle w:val="ListParagraph"/>
        <w:numPr>
          <w:ilvl w:val="1"/>
          <w:numId w:val="4"/>
        </w:numPr>
      </w:pPr>
      <w:hyperlink r:id="rId24">
        <w:r w:rsidR="258BA90D" w:rsidRPr="258BA90D">
          <w:rPr>
            <w:rStyle w:val="Hyperlink"/>
          </w:rPr>
          <w:t>DICE Behavior Assessment Tool</w:t>
        </w:r>
      </w:hyperlink>
      <w:r w:rsidR="258BA90D">
        <w:t xml:space="preserve"> (Care Eco)</w:t>
      </w:r>
    </w:p>
    <w:p w14:paraId="342A8450" w14:textId="2E39DBCC" w:rsidR="004E0ECD" w:rsidRDefault="00000000" w:rsidP="258BA90D">
      <w:pPr>
        <w:pStyle w:val="ListParagraph"/>
        <w:numPr>
          <w:ilvl w:val="1"/>
          <w:numId w:val="4"/>
        </w:numPr>
      </w:pPr>
      <w:hyperlink r:id="rId25">
        <w:r w:rsidR="258BA90D" w:rsidRPr="258BA90D">
          <w:rPr>
            <w:rStyle w:val="Hyperlink"/>
          </w:rPr>
          <w:t>Introduction to Behaviors in Dementia</w:t>
        </w:r>
      </w:hyperlink>
      <w:r w:rsidR="258BA90D">
        <w:t xml:space="preserve"> (Care Eco)</w:t>
      </w:r>
    </w:p>
    <w:p w14:paraId="7573A8D9" w14:textId="7DC5EA60" w:rsidR="008B5DEC" w:rsidRDefault="00000000" w:rsidP="004E0ECD">
      <w:pPr>
        <w:pStyle w:val="ListParagraph"/>
        <w:numPr>
          <w:ilvl w:val="1"/>
          <w:numId w:val="4"/>
        </w:numPr>
      </w:pPr>
      <w:hyperlink r:id="rId26" w:history="1">
        <w:r w:rsidR="00993784" w:rsidRPr="000A5F31">
          <w:rPr>
            <w:rStyle w:val="Hyperlink"/>
          </w:rPr>
          <w:t xml:space="preserve">Behavior </w:t>
        </w:r>
        <w:r w:rsidR="008B5DEC" w:rsidRPr="000A5F31">
          <w:rPr>
            <w:rStyle w:val="Hyperlink"/>
          </w:rPr>
          <w:t>Tracking Log</w:t>
        </w:r>
      </w:hyperlink>
      <w:r w:rsidR="008B5DEC">
        <w:t xml:space="preserve"> </w:t>
      </w:r>
      <w:r w:rsidR="00993784">
        <w:t>(UCSF Office for Developmental Primary Care)</w:t>
      </w:r>
    </w:p>
    <w:p w14:paraId="63CBBD18" w14:textId="77777777" w:rsidR="003D6920" w:rsidRDefault="116321B4" w:rsidP="0126ACF0">
      <w:pPr>
        <w:pStyle w:val="ListParagraph"/>
        <w:numPr>
          <w:ilvl w:val="0"/>
          <w:numId w:val="4"/>
        </w:numPr>
        <w:rPr>
          <w:highlight w:val="yellow"/>
        </w:rPr>
      </w:pPr>
      <w:commentRangeStart w:id="2"/>
      <w:r w:rsidRPr="116321B4">
        <w:rPr>
          <w:highlight w:val="yellow"/>
        </w:rPr>
        <w:t>Delusions and Hallucinations</w:t>
      </w:r>
      <w:commentRangeEnd w:id="2"/>
      <w:r w:rsidR="003D6920">
        <w:rPr>
          <w:rStyle w:val="CommentReference"/>
        </w:rPr>
        <w:commentReference w:id="2"/>
      </w:r>
    </w:p>
    <w:p w14:paraId="1A223988" w14:textId="77777777" w:rsidR="003D6920" w:rsidRDefault="00000000" w:rsidP="003D6920">
      <w:pPr>
        <w:pStyle w:val="ListParagraph"/>
        <w:numPr>
          <w:ilvl w:val="1"/>
          <w:numId w:val="4"/>
        </w:numPr>
      </w:pPr>
      <w:hyperlink r:id="rId27" w:history="1">
        <w:r w:rsidR="003D6920" w:rsidRPr="00C4624A">
          <w:rPr>
            <w:rStyle w:val="Hyperlink"/>
          </w:rPr>
          <w:t>Alzheimer’s and Hallucinations, Delusions, and Paranoia</w:t>
        </w:r>
      </w:hyperlink>
      <w:r w:rsidR="003D6920">
        <w:t xml:space="preserve"> (NIA)</w:t>
      </w:r>
    </w:p>
    <w:p w14:paraId="2E05DAE4" w14:textId="224D0C40" w:rsidR="003D6920" w:rsidRDefault="00000000" w:rsidP="003D6920">
      <w:pPr>
        <w:pStyle w:val="ListParagraph"/>
        <w:numPr>
          <w:ilvl w:val="1"/>
          <w:numId w:val="4"/>
        </w:numPr>
      </w:pPr>
      <w:hyperlink r:id="rId28" w:history="1">
        <w:r w:rsidR="003D6920" w:rsidRPr="00CC5A79">
          <w:rPr>
            <w:rStyle w:val="Hyperlink"/>
          </w:rPr>
          <w:t>Delusions and Hallucinations in Dementia</w:t>
        </w:r>
      </w:hyperlink>
      <w:r w:rsidR="003D6920">
        <w:t xml:space="preserve"> (Care Eco)</w:t>
      </w:r>
    </w:p>
    <w:p w14:paraId="1D758D4C" w14:textId="77777777" w:rsidR="004275C8" w:rsidRDefault="116321B4" w:rsidP="004275C8">
      <w:pPr>
        <w:pStyle w:val="ListParagraph"/>
        <w:numPr>
          <w:ilvl w:val="0"/>
          <w:numId w:val="4"/>
        </w:numPr>
      </w:pPr>
      <w:r w:rsidRPr="116321B4">
        <w:rPr>
          <w:highlight w:val="yellow"/>
        </w:rPr>
        <w:t>Depression</w:t>
      </w:r>
    </w:p>
    <w:p w14:paraId="6E588364" w14:textId="70175D1F" w:rsidR="008853FA" w:rsidRDefault="00000000" w:rsidP="008853FA">
      <w:pPr>
        <w:pStyle w:val="ListParagraph"/>
        <w:numPr>
          <w:ilvl w:val="1"/>
          <w:numId w:val="4"/>
        </w:numPr>
      </w:pPr>
      <w:hyperlink r:id="rId29">
        <w:r w:rsidR="615FD9BA" w:rsidRPr="615FD9BA">
          <w:rPr>
            <w:rStyle w:val="Hyperlink"/>
          </w:rPr>
          <w:t>Apathy, Depression, and Anxiety</w:t>
        </w:r>
      </w:hyperlink>
      <w:r w:rsidR="615FD9BA">
        <w:t xml:space="preserve"> (Alzheimer’s Society) </w:t>
      </w:r>
    </w:p>
    <w:p w14:paraId="41BA5C39" w14:textId="2E559C36" w:rsidR="00215E7F" w:rsidRDefault="00000000" w:rsidP="009D4E77">
      <w:pPr>
        <w:pStyle w:val="ListParagraph"/>
        <w:numPr>
          <w:ilvl w:val="1"/>
          <w:numId w:val="4"/>
        </w:numPr>
      </w:pPr>
      <w:hyperlink r:id="rId30" w:history="1">
        <w:r w:rsidR="00215E7F" w:rsidRPr="00A749B7">
          <w:rPr>
            <w:rStyle w:val="Hyperlink"/>
          </w:rPr>
          <w:t>Depression and Alzheimer’s Disease</w:t>
        </w:r>
      </w:hyperlink>
      <w:r w:rsidR="00215E7F">
        <w:t xml:space="preserve"> (Univ. of Michigan)</w:t>
      </w:r>
    </w:p>
    <w:p w14:paraId="7536AE6F" w14:textId="56C2AB03" w:rsidR="00215E7F" w:rsidRDefault="00000000" w:rsidP="00215E7F">
      <w:pPr>
        <w:pStyle w:val="ListParagraph"/>
        <w:numPr>
          <w:ilvl w:val="1"/>
          <w:numId w:val="4"/>
        </w:numPr>
      </w:pPr>
      <w:hyperlink r:id="rId31" w:history="1">
        <w:r w:rsidR="00215E7F" w:rsidRPr="00937803">
          <w:rPr>
            <w:rStyle w:val="Hyperlink"/>
          </w:rPr>
          <w:t>Depression and Caregiving</w:t>
        </w:r>
      </w:hyperlink>
      <w:r w:rsidR="00215E7F">
        <w:t xml:space="preserve"> (FCA)</w:t>
      </w:r>
    </w:p>
    <w:p w14:paraId="4DCEBCE1" w14:textId="108C00DB" w:rsidR="00215E7F" w:rsidRDefault="00000000" w:rsidP="00215E7F">
      <w:pPr>
        <w:pStyle w:val="ListParagraph"/>
        <w:numPr>
          <w:ilvl w:val="1"/>
          <w:numId w:val="4"/>
        </w:numPr>
      </w:pPr>
      <w:hyperlink r:id="rId32" w:history="1">
        <w:r w:rsidR="00215E7F" w:rsidRPr="00C62750">
          <w:rPr>
            <w:rStyle w:val="Hyperlink"/>
          </w:rPr>
          <w:t>Depression and Dementia</w:t>
        </w:r>
      </w:hyperlink>
      <w:r w:rsidR="00215E7F">
        <w:t xml:space="preserve"> (Care Eco)</w:t>
      </w:r>
    </w:p>
    <w:p w14:paraId="1A622EEB" w14:textId="29F67243" w:rsidR="0072035C" w:rsidRDefault="62D6AA37" w:rsidP="62D6AA37">
      <w:pPr>
        <w:pStyle w:val="ListParagraph"/>
        <w:numPr>
          <w:ilvl w:val="0"/>
          <w:numId w:val="4"/>
        </w:numPr>
        <w:rPr>
          <w:highlight w:val="yellow"/>
        </w:rPr>
      </w:pPr>
      <w:r w:rsidRPr="62D6AA37">
        <w:rPr>
          <w:highlight w:val="yellow"/>
        </w:rPr>
        <w:t>Hoarding and Rummaging</w:t>
      </w:r>
    </w:p>
    <w:p w14:paraId="43AEAFE8" w14:textId="41FC753F" w:rsidR="0072035C" w:rsidRDefault="00000000" w:rsidP="0072035C">
      <w:pPr>
        <w:pStyle w:val="ListParagraph"/>
        <w:numPr>
          <w:ilvl w:val="1"/>
          <w:numId w:val="4"/>
        </w:numPr>
      </w:pPr>
      <w:hyperlink r:id="rId33">
        <w:r w:rsidR="116321B4" w:rsidRPr="116321B4">
          <w:rPr>
            <w:rStyle w:val="Hyperlink"/>
          </w:rPr>
          <w:t>Rummaging, Hiding and Hoarding Behaviors</w:t>
        </w:r>
      </w:hyperlink>
      <w:r w:rsidR="116321B4">
        <w:t xml:space="preserve"> (</w:t>
      </w:r>
      <w:proofErr w:type="spellStart"/>
      <w:r w:rsidR="116321B4">
        <w:t>Alz</w:t>
      </w:r>
      <w:proofErr w:type="spellEnd"/>
      <w:r w:rsidR="116321B4">
        <w:t>. Assoc.)</w:t>
      </w:r>
    </w:p>
    <w:p w14:paraId="5DA005DC" w14:textId="0B54AB94" w:rsidR="00C4377F" w:rsidRDefault="00000000" w:rsidP="00C4377F">
      <w:pPr>
        <w:pStyle w:val="ListParagraph"/>
        <w:numPr>
          <w:ilvl w:val="1"/>
          <w:numId w:val="4"/>
        </w:numPr>
      </w:pPr>
      <w:hyperlink r:id="rId34" w:history="1">
        <w:r w:rsidR="0072035C" w:rsidRPr="0072035C">
          <w:rPr>
            <w:rStyle w:val="Hyperlink"/>
          </w:rPr>
          <w:t>When a Person with Alzheimer’s Rummages and Hides Things</w:t>
        </w:r>
      </w:hyperlink>
      <w:r w:rsidR="0072035C">
        <w:t xml:space="preserve"> (NIA)</w:t>
      </w:r>
    </w:p>
    <w:p w14:paraId="4A4707E2" w14:textId="52BC299B" w:rsidR="0076207B" w:rsidRDefault="00000000" w:rsidP="00C4377F">
      <w:pPr>
        <w:pStyle w:val="ListParagraph"/>
        <w:numPr>
          <w:ilvl w:val="1"/>
          <w:numId w:val="4"/>
        </w:numPr>
      </w:pPr>
      <w:hyperlink r:id="rId35" w:history="1">
        <w:r w:rsidR="0076207B" w:rsidRPr="0076207B">
          <w:rPr>
            <w:rStyle w:val="Hyperlink"/>
          </w:rPr>
          <w:t>Hoarding Disorder Fact Sheet</w:t>
        </w:r>
      </w:hyperlink>
      <w:r w:rsidR="0076207B">
        <w:t xml:space="preserve"> (OCD Foundation)</w:t>
      </w:r>
    </w:p>
    <w:p w14:paraId="5F146D0E" w14:textId="4F2B4A04" w:rsidR="00C4377F" w:rsidRDefault="7089BA0F" w:rsidP="62D6AA37">
      <w:pPr>
        <w:pStyle w:val="ListParagraph"/>
        <w:numPr>
          <w:ilvl w:val="1"/>
          <w:numId w:val="4"/>
        </w:numPr>
        <w:spacing w:line="259" w:lineRule="auto"/>
      </w:pPr>
      <w:r>
        <w:t xml:space="preserve">RESOURCE: Peer-led Response Team in SF: </w:t>
      </w:r>
      <w:hyperlink r:id="rId36">
        <w:r w:rsidRPr="7089BA0F">
          <w:rPr>
            <w:rStyle w:val="Hyperlink"/>
          </w:rPr>
          <w:t>Mental Health Association of San Francisco</w:t>
        </w:r>
      </w:hyperlink>
      <w:r>
        <w:t xml:space="preserve">, </w:t>
      </w:r>
      <w:hyperlink r:id="rId37">
        <w:r w:rsidRPr="7089BA0F">
          <w:rPr>
            <w:rStyle w:val="Hyperlink"/>
          </w:rPr>
          <w:t>Clutterers Anonymous Phone Meetings</w:t>
        </w:r>
      </w:hyperlink>
      <w:r>
        <w:t xml:space="preserve">, </w:t>
      </w:r>
      <w:hyperlink r:id="rId38">
        <w:r w:rsidRPr="7089BA0F">
          <w:rPr>
            <w:rStyle w:val="Hyperlink"/>
          </w:rPr>
          <w:t>National Association for Productivity and Organization Professionals</w:t>
        </w:r>
      </w:hyperlink>
    </w:p>
    <w:p w14:paraId="5B332732" w14:textId="77777777" w:rsidR="004E0ECD" w:rsidRDefault="70C14E46" w:rsidP="004E0ECD">
      <w:pPr>
        <w:pStyle w:val="ListParagraph"/>
        <w:numPr>
          <w:ilvl w:val="0"/>
          <w:numId w:val="4"/>
        </w:numPr>
      </w:pPr>
      <w:r w:rsidRPr="70C14E46">
        <w:rPr>
          <w:highlight w:val="yellow"/>
        </w:rPr>
        <w:t>Impaired Judgement</w:t>
      </w:r>
    </w:p>
    <w:p w14:paraId="54739728" w14:textId="2D10258C" w:rsidR="004E0ECD" w:rsidRDefault="00000000" w:rsidP="004E0ECD">
      <w:pPr>
        <w:pStyle w:val="ListParagraph"/>
        <w:numPr>
          <w:ilvl w:val="1"/>
          <w:numId w:val="4"/>
        </w:numPr>
      </w:pPr>
      <w:hyperlink r:id="rId39" w:history="1">
        <w:r w:rsidR="00937803" w:rsidRPr="00937803">
          <w:rPr>
            <w:rStyle w:val="Hyperlink"/>
          </w:rPr>
          <w:t xml:space="preserve">Managing </w:t>
        </w:r>
        <w:r w:rsidR="004E0ECD" w:rsidRPr="00937803">
          <w:rPr>
            <w:rStyle w:val="Hyperlink"/>
          </w:rPr>
          <w:t xml:space="preserve">Money Problems </w:t>
        </w:r>
        <w:r w:rsidR="00937803" w:rsidRPr="00937803">
          <w:rPr>
            <w:rStyle w:val="Hyperlink"/>
          </w:rPr>
          <w:t>in Alzheimer’s Disease</w:t>
        </w:r>
      </w:hyperlink>
      <w:r w:rsidR="00937803">
        <w:t xml:space="preserve"> </w:t>
      </w:r>
      <w:r w:rsidR="004E0ECD">
        <w:t>(NIA)</w:t>
      </w:r>
    </w:p>
    <w:p w14:paraId="2244AA78" w14:textId="146C43DA" w:rsidR="00C4624A" w:rsidRDefault="00000000" w:rsidP="004E0ECD">
      <w:pPr>
        <w:pStyle w:val="ListParagraph"/>
        <w:numPr>
          <w:ilvl w:val="1"/>
          <w:numId w:val="4"/>
        </w:numPr>
      </w:pPr>
      <w:hyperlink r:id="rId40">
        <w:r w:rsidR="0EA525C1" w:rsidRPr="0EA525C1">
          <w:rPr>
            <w:rStyle w:val="Hyperlink"/>
          </w:rPr>
          <w:t>Money Smart for Older Adults</w:t>
        </w:r>
      </w:hyperlink>
      <w:r w:rsidR="0EA525C1">
        <w:t>—53 pages (CFPB-2017)</w:t>
      </w:r>
    </w:p>
    <w:p w14:paraId="717ACC3E" w14:textId="02BEE500" w:rsidR="004E0ECD" w:rsidRDefault="00000000" w:rsidP="004E0ECD">
      <w:pPr>
        <w:pStyle w:val="ListParagraph"/>
        <w:numPr>
          <w:ilvl w:val="1"/>
          <w:numId w:val="4"/>
        </w:numPr>
      </w:pPr>
      <w:hyperlink r:id="rId41" w:history="1">
        <w:r w:rsidR="004E0ECD" w:rsidRPr="00413947">
          <w:rPr>
            <w:rStyle w:val="Hyperlink"/>
          </w:rPr>
          <w:t>Scam and Fraud Prevention Websites</w:t>
        </w:r>
      </w:hyperlink>
      <w:r w:rsidR="002128AD">
        <w:t xml:space="preserve"> (Care Eco)</w:t>
      </w:r>
    </w:p>
    <w:p w14:paraId="0EFA6A40" w14:textId="55F4F77E" w:rsidR="000B7BA9" w:rsidRDefault="00000000" w:rsidP="000B7BA9">
      <w:pPr>
        <w:pStyle w:val="ListParagraph"/>
        <w:numPr>
          <w:ilvl w:val="1"/>
          <w:numId w:val="4"/>
        </w:numPr>
      </w:pPr>
      <w:hyperlink r:id="rId42" w:history="1">
        <w:r w:rsidR="000B7BA9" w:rsidRPr="00413947">
          <w:rPr>
            <w:rStyle w:val="Hyperlink"/>
          </w:rPr>
          <w:t>Warning Signs of Scams and Fraud</w:t>
        </w:r>
      </w:hyperlink>
      <w:r w:rsidR="000B7BA9">
        <w:t xml:space="preserve"> (Care Eco)</w:t>
      </w:r>
    </w:p>
    <w:p w14:paraId="37CAD951" w14:textId="683DB901" w:rsidR="008713DB" w:rsidRDefault="00000000" w:rsidP="008713DB">
      <w:pPr>
        <w:pStyle w:val="ListParagraph"/>
        <w:numPr>
          <w:ilvl w:val="1"/>
          <w:numId w:val="4"/>
        </w:numPr>
      </w:pPr>
      <w:hyperlink r:id="rId43" w:history="1">
        <w:r w:rsidR="004E0ECD" w:rsidRPr="00413947">
          <w:rPr>
            <w:rStyle w:val="Hyperlink"/>
          </w:rPr>
          <w:t>When Judgment and Decision-Making is Impaired</w:t>
        </w:r>
      </w:hyperlink>
      <w:r w:rsidR="004E0ECD">
        <w:t xml:space="preserve"> (Care Eco)</w:t>
      </w:r>
    </w:p>
    <w:p w14:paraId="7BFFB783" w14:textId="77777777" w:rsidR="004E0ECD" w:rsidRDefault="4B8F9FDF" w:rsidP="4B8F9FDF">
      <w:pPr>
        <w:pStyle w:val="ListParagraph"/>
        <w:numPr>
          <w:ilvl w:val="0"/>
          <w:numId w:val="4"/>
        </w:numPr>
        <w:rPr>
          <w:highlight w:val="yellow"/>
        </w:rPr>
      </w:pPr>
      <w:r w:rsidRPr="4B8F9FDF">
        <w:rPr>
          <w:highlight w:val="yellow"/>
        </w:rPr>
        <w:t>Sleep Disruption</w:t>
      </w:r>
    </w:p>
    <w:p w14:paraId="1C301A8C" w14:textId="2AE0AE53" w:rsidR="000B7BA9" w:rsidRDefault="00000000" w:rsidP="000B7BA9">
      <w:pPr>
        <w:pStyle w:val="ListParagraph"/>
        <w:numPr>
          <w:ilvl w:val="1"/>
          <w:numId w:val="4"/>
        </w:numPr>
      </w:pPr>
      <w:hyperlink r:id="rId44" w:history="1">
        <w:r w:rsidR="000B7BA9" w:rsidRPr="00937803">
          <w:rPr>
            <w:rStyle w:val="Hyperlink"/>
          </w:rPr>
          <w:t>6 Tips for Managing Sleep Problems in Alzheimer’s</w:t>
        </w:r>
      </w:hyperlink>
      <w:r w:rsidR="000B7BA9">
        <w:t xml:space="preserve"> (NIA)</w:t>
      </w:r>
    </w:p>
    <w:p w14:paraId="7C772D5F" w14:textId="27CDF717" w:rsidR="000B7BA9" w:rsidRDefault="00000000" w:rsidP="000B7BA9">
      <w:pPr>
        <w:pStyle w:val="ListParagraph"/>
        <w:numPr>
          <w:ilvl w:val="1"/>
          <w:numId w:val="4"/>
        </w:numPr>
      </w:pPr>
      <w:hyperlink r:id="rId45" w:history="1">
        <w:r w:rsidR="000B7BA9" w:rsidRPr="00937803">
          <w:rPr>
            <w:rStyle w:val="Hyperlink"/>
          </w:rPr>
          <w:t>A Good Night’s Sleep</w:t>
        </w:r>
      </w:hyperlink>
      <w:r w:rsidR="000B7BA9">
        <w:t xml:space="preserve"> (NIA)</w:t>
      </w:r>
    </w:p>
    <w:p w14:paraId="03147E6A" w14:textId="2D9A5DDC" w:rsidR="004E0ECD" w:rsidRDefault="00000000" w:rsidP="004E0ECD">
      <w:pPr>
        <w:pStyle w:val="ListParagraph"/>
        <w:numPr>
          <w:ilvl w:val="1"/>
          <w:numId w:val="4"/>
        </w:numPr>
      </w:pPr>
      <w:hyperlink r:id="rId46" w:history="1">
        <w:r w:rsidR="004E0ECD" w:rsidRPr="00212986">
          <w:rPr>
            <w:rStyle w:val="Hyperlink"/>
          </w:rPr>
          <w:t>Dementia and Sleep</w:t>
        </w:r>
      </w:hyperlink>
      <w:r w:rsidR="004E0ECD">
        <w:t xml:space="preserve"> (Sleep Health Foundation)</w:t>
      </w:r>
    </w:p>
    <w:p w14:paraId="4442675F" w14:textId="14C99EC5" w:rsidR="004E0ECD" w:rsidRDefault="00000000" w:rsidP="004E0ECD">
      <w:pPr>
        <w:pStyle w:val="ListParagraph"/>
        <w:numPr>
          <w:ilvl w:val="1"/>
          <w:numId w:val="4"/>
        </w:numPr>
      </w:pPr>
      <w:hyperlink r:id="rId47" w:history="1">
        <w:r w:rsidR="004E0ECD" w:rsidRPr="00212986">
          <w:rPr>
            <w:rStyle w:val="Hyperlink"/>
          </w:rPr>
          <w:t>Good Sleep Habits</w:t>
        </w:r>
      </w:hyperlink>
      <w:r w:rsidR="004E0ECD">
        <w:t xml:space="preserve"> (Sleep Health Foundation)</w:t>
      </w:r>
    </w:p>
    <w:p w14:paraId="42849090" w14:textId="7A7FCEDE" w:rsidR="000B7BA9" w:rsidRDefault="00000000" w:rsidP="004E0ECD">
      <w:pPr>
        <w:pStyle w:val="ListParagraph"/>
        <w:numPr>
          <w:ilvl w:val="1"/>
          <w:numId w:val="4"/>
        </w:numPr>
      </w:pPr>
      <w:hyperlink r:id="rId48" w:history="1">
        <w:r w:rsidR="000B7BA9" w:rsidRPr="003F775A">
          <w:rPr>
            <w:rStyle w:val="Hyperlink"/>
          </w:rPr>
          <w:t>Sleep Log</w:t>
        </w:r>
      </w:hyperlink>
      <w:r w:rsidR="000B7BA9">
        <w:t xml:space="preserve"> (UCSF Office for Developmental Primary Care)</w:t>
      </w:r>
    </w:p>
    <w:p w14:paraId="72AAC81D" w14:textId="4C29FC3A" w:rsidR="0042300E" w:rsidRDefault="00000000" w:rsidP="004E0ECD">
      <w:pPr>
        <w:pStyle w:val="ListParagraph"/>
        <w:numPr>
          <w:ilvl w:val="1"/>
          <w:numId w:val="4"/>
        </w:numPr>
      </w:pPr>
      <w:hyperlink r:id="rId49" w:history="1">
        <w:r w:rsidR="000B7BA9" w:rsidRPr="00153C64">
          <w:rPr>
            <w:rStyle w:val="Hyperlink"/>
          </w:rPr>
          <w:t>When Sleep is Disrupted</w:t>
        </w:r>
      </w:hyperlink>
      <w:r w:rsidR="000B7BA9">
        <w:t xml:space="preserve"> (Care Eco)</w:t>
      </w:r>
    </w:p>
    <w:p w14:paraId="1CCBFEA4" w14:textId="77777777" w:rsidR="004E0ECD" w:rsidRDefault="0D1B310B" w:rsidP="0D1B310B">
      <w:pPr>
        <w:pStyle w:val="ListParagraph"/>
        <w:numPr>
          <w:ilvl w:val="0"/>
          <w:numId w:val="4"/>
        </w:numPr>
        <w:rPr>
          <w:highlight w:val="yellow"/>
        </w:rPr>
      </w:pPr>
      <w:r w:rsidRPr="0D1B310B">
        <w:rPr>
          <w:highlight w:val="yellow"/>
        </w:rPr>
        <w:t>Wandering</w:t>
      </w:r>
    </w:p>
    <w:p w14:paraId="58F4A807" w14:textId="691D0286" w:rsidR="008713DB" w:rsidRDefault="00000000" w:rsidP="008713DB">
      <w:pPr>
        <w:pStyle w:val="ListParagraph"/>
        <w:numPr>
          <w:ilvl w:val="1"/>
          <w:numId w:val="4"/>
        </w:numPr>
      </w:pPr>
      <w:hyperlink r:id="rId50" w:history="1">
        <w:r w:rsidR="008713DB" w:rsidRPr="00296F04">
          <w:rPr>
            <w:rStyle w:val="Hyperlink"/>
          </w:rPr>
          <w:t>Dementia and the Risk for Getting Lost</w:t>
        </w:r>
      </w:hyperlink>
      <w:r w:rsidR="008333E5">
        <w:t xml:space="preserve"> (Care Eco)</w:t>
      </w:r>
    </w:p>
    <w:p w14:paraId="58803423" w14:textId="3593637F" w:rsidR="00296F04" w:rsidRDefault="00000000" w:rsidP="00296F04">
      <w:pPr>
        <w:pStyle w:val="ListParagraph"/>
        <w:numPr>
          <w:ilvl w:val="1"/>
          <w:numId w:val="4"/>
        </w:numPr>
      </w:pPr>
      <w:hyperlink r:id="rId51">
        <w:proofErr w:type="spellStart"/>
        <w:r w:rsidR="0D1B310B" w:rsidRPr="0D1B310B">
          <w:rPr>
            <w:rStyle w:val="Hyperlink"/>
          </w:rPr>
          <w:t>MedicAlert</w:t>
        </w:r>
        <w:proofErr w:type="spellEnd"/>
        <w:r w:rsidR="0D1B310B" w:rsidRPr="0D1B310B">
          <w:rPr>
            <w:rStyle w:val="Hyperlink"/>
          </w:rPr>
          <w:t xml:space="preserve"> + Safe Return Brochure</w:t>
        </w:r>
      </w:hyperlink>
      <w:r w:rsidR="0D1B310B">
        <w:t xml:space="preserve"> (</w:t>
      </w:r>
      <w:proofErr w:type="spellStart"/>
      <w:r w:rsidR="0D1B310B">
        <w:t>Alz</w:t>
      </w:r>
      <w:proofErr w:type="spellEnd"/>
      <w:r w:rsidR="0D1B310B">
        <w:t>. Assoc.)</w:t>
      </w:r>
    </w:p>
    <w:p w14:paraId="460C14A1" w14:textId="7C20B6B7" w:rsidR="00296F04" w:rsidRDefault="00000000" w:rsidP="00296F04">
      <w:pPr>
        <w:pStyle w:val="ListParagraph"/>
        <w:numPr>
          <w:ilvl w:val="1"/>
          <w:numId w:val="4"/>
        </w:numPr>
      </w:pPr>
      <w:hyperlink r:id="rId52" w:history="1">
        <w:r w:rsidR="00296F04" w:rsidRPr="00575327">
          <w:rPr>
            <w:rStyle w:val="Hyperlink"/>
          </w:rPr>
          <w:t>Wandering and Alzheimer’s Disease</w:t>
        </w:r>
      </w:hyperlink>
      <w:r w:rsidR="00296F04">
        <w:t xml:space="preserve"> (NIA)</w:t>
      </w:r>
    </w:p>
    <w:p w14:paraId="3CDEF533" w14:textId="77777777" w:rsidR="00587373" w:rsidRDefault="00587373" w:rsidP="00587373"/>
    <w:p w14:paraId="50718B81" w14:textId="3A04FEB1" w:rsidR="00587373" w:rsidRPr="00587373" w:rsidRDefault="2688F3BF" w:rsidP="2688F3BF">
      <w:pPr>
        <w:rPr>
          <w:b/>
          <w:bCs/>
        </w:rPr>
      </w:pPr>
      <w:commentRangeStart w:id="3"/>
      <w:r w:rsidRPr="2688F3BF">
        <w:rPr>
          <w:b/>
          <w:bCs/>
        </w:rPr>
        <w:t>Caregiver Well-being:</w:t>
      </w:r>
      <w:commentRangeEnd w:id="3"/>
      <w:r w:rsidR="00587373">
        <w:rPr>
          <w:rStyle w:val="CommentReference"/>
        </w:rPr>
        <w:commentReference w:id="3"/>
      </w:r>
    </w:p>
    <w:p w14:paraId="6FAAF5F7" w14:textId="72A38BB3" w:rsidR="00587373" w:rsidRDefault="00000000" w:rsidP="00CD7564">
      <w:pPr>
        <w:pStyle w:val="ListParagraph"/>
        <w:numPr>
          <w:ilvl w:val="0"/>
          <w:numId w:val="5"/>
        </w:numPr>
      </w:pPr>
      <w:hyperlink r:id="rId53" w:history="1">
        <w:r w:rsidR="00587373" w:rsidRPr="00B72893">
          <w:rPr>
            <w:rStyle w:val="Hyperlink"/>
          </w:rPr>
          <w:t>The Art of Asking for Help</w:t>
        </w:r>
      </w:hyperlink>
      <w:r w:rsidR="00587373">
        <w:t xml:space="preserve"> (Care Eco)</w:t>
      </w:r>
    </w:p>
    <w:p w14:paraId="1F761A30" w14:textId="77777777" w:rsidR="00B72893" w:rsidRDefault="00000000" w:rsidP="00B72893">
      <w:pPr>
        <w:pStyle w:val="ListParagraph"/>
        <w:numPr>
          <w:ilvl w:val="0"/>
          <w:numId w:val="5"/>
        </w:numPr>
      </w:pPr>
      <w:hyperlink r:id="rId54">
        <w:r w:rsidR="3FC4950F" w:rsidRPr="3FC4950F">
          <w:rPr>
            <w:rStyle w:val="Hyperlink"/>
          </w:rPr>
          <w:t>Caregiving Stress and Burnout: Tips for Regaining your Energy, Optimism, and Hope</w:t>
        </w:r>
      </w:hyperlink>
      <w:r w:rsidR="3FC4950F">
        <w:t xml:space="preserve"> (helpguide.org)</w:t>
      </w:r>
    </w:p>
    <w:p w14:paraId="45710468" w14:textId="14F2A3E1" w:rsidR="3FC4950F" w:rsidRDefault="00000000" w:rsidP="3FC4950F">
      <w:pPr>
        <w:pStyle w:val="ListParagraph"/>
        <w:numPr>
          <w:ilvl w:val="0"/>
          <w:numId w:val="5"/>
        </w:numPr>
      </w:pPr>
      <w:hyperlink r:id="rId55">
        <w:r w:rsidR="3FC4950F" w:rsidRPr="3FC4950F">
          <w:rPr>
            <w:rStyle w:val="Hyperlink"/>
          </w:rPr>
          <w:t>Four Types of Exercise Can Improve Your Health and Physical Ability</w:t>
        </w:r>
      </w:hyperlink>
      <w:r w:rsidR="3FC4950F" w:rsidRPr="3FC4950F">
        <w:t xml:space="preserve"> (NIH)</w:t>
      </w:r>
    </w:p>
    <w:p w14:paraId="7D1927A5" w14:textId="77777777" w:rsidR="00AA4934" w:rsidRDefault="00000000" w:rsidP="00AA4934">
      <w:pPr>
        <w:pStyle w:val="ListParagraph"/>
        <w:numPr>
          <w:ilvl w:val="0"/>
          <w:numId w:val="5"/>
        </w:numPr>
      </w:pPr>
      <w:hyperlink r:id="rId56">
        <w:r w:rsidR="3FC4950F" w:rsidRPr="3FC4950F">
          <w:rPr>
            <w:rStyle w:val="Hyperlink"/>
          </w:rPr>
          <w:t>Caregiving and Ambiguous Loss</w:t>
        </w:r>
      </w:hyperlink>
      <w:r w:rsidR="3FC4950F">
        <w:t xml:space="preserve"> (FCA)</w:t>
      </w:r>
    </w:p>
    <w:p w14:paraId="0094B77C" w14:textId="77777777" w:rsidR="00B72893" w:rsidRDefault="00000000" w:rsidP="00B72893">
      <w:pPr>
        <w:pStyle w:val="ListParagraph"/>
        <w:numPr>
          <w:ilvl w:val="0"/>
          <w:numId w:val="5"/>
        </w:numPr>
      </w:pPr>
      <w:hyperlink r:id="rId57">
        <w:r w:rsidR="3FC4950F" w:rsidRPr="3FC4950F">
          <w:rPr>
            <w:rStyle w:val="Hyperlink"/>
          </w:rPr>
          <w:t>Changes in Intimacy and Sexuality in Alzheimer’s Disease</w:t>
        </w:r>
      </w:hyperlink>
      <w:r w:rsidR="3FC4950F">
        <w:t xml:space="preserve"> (NIA)</w:t>
      </w:r>
    </w:p>
    <w:p w14:paraId="321BF030" w14:textId="235D4E17" w:rsidR="00DD31B5" w:rsidRDefault="00000000" w:rsidP="00587373">
      <w:pPr>
        <w:pStyle w:val="ListParagraph"/>
        <w:numPr>
          <w:ilvl w:val="0"/>
          <w:numId w:val="5"/>
        </w:numPr>
      </w:pPr>
      <w:hyperlink r:id="rId58">
        <w:r w:rsidR="3FC4950F" w:rsidRPr="3FC4950F">
          <w:rPr>
            <w:rStyle w:val="Hyperlink"/>
          </w:rPr>
          <w:t>Cognitive Behavioral Interventions for Insomnia in Older Adults</w:t>
        </w:r>
      </w:hyperlink>
      <w:r w:rsidR="3FC4950F">
        <w:t xml:space="preserve"> </w:t>
      </w:r>
      <w:commentRangeStart w:id="4"/>
      <w:r w:rsidR="3FC4950F">
        <w:t>(Arizona C</w:t>
      </w:r>
      <w:commentRangeEnd w:id="4"/>
      <w:r w:rsidR="00AD69C0">
        <w:rPr>
          <w:rStyle w:val="CommentReference"/>
        </w:rPr>
        <w:commentReference w:id="4"/>
      </w:r>
      <w:r w:rsidR="3FC4950F">
        <w:t>enter on Aging)</w:t>
      </w:r>
    </w:p>
    <w:p w14:paraId="11E9453B" w14:textId="61D1A28E" w:rsidR="00587373" w:rsidRDefault="00000000" w:rsidP="00587373">
      <w:pPr>
        <w:pStyle w:val="ListParagraph"/>
        <w:numPr>
          <w:ilvl w:val="0"/>
          <w:numId w:val="5"/>
        </w:numPr>
      </w:pPr>
      <w:hyperlink r:id="rId59">
        <w:r w:rsidR="3FC4950F" w:rsidRPr="3FC4950F">
          <w:rPr>
            <w:rStyle w:val="Hyperlink"/>
          </w:rPr>
          <w:t>Dealing with Guilt</w:t>
        </w:r>
      </w:hyperlink>
      <w:r w:rsidR="3FC4950F">
        <w:t xml:space="preserve"> (</w:t>
      </w:r>
      <w:proofErr w:type="spellStart"/>
      <w:r w:rsidR="3FC4950F">
        <w:t>Alz</w:t>
      </w:r>
      <w:proofErr w:type="spellEnd"/>
      <w:r w:rsidR="3FC4950F">
        <w:t>. Society)</w:t>
      </w:r>
    </w:p>
    <w:p w14:paraId="3D11B024" w14:textId="3ECB3F6B" w:rsidR="00587373" w:rsidRDefault="00000000" w:rsidP="00587373">
      <w:pPr>
        <w:pStyle w:val="ListParagraph"/>
        <w:numPr>
          <w:ilvl w:val="0"/>
          <w:numId w:val="5"/>
        </w:numPr>
      </w:pPr>
      <w:hyperlink r:id="rId60">
        <w:r w:rsidR="3FC4950F" w:rsidRPr="3FC4950F">
          <w:rPr>
            <w:rStyle w:val="Hyperlink"/>
          </w:rPr>
          <w:t>Dementia, Caregiving, and Controlling Frustration</w:t>
        </w:r>
      </w:hyperlink>
      <w:r w:rsidR="3FC4950F">
        <w:t xml:space="preserve"> (FCA)</w:t>
      </w:r>
    </w:p>
    <w:p w14:paraId="174FEB10" w14:textId="5E516240" w:rsidR="006131C1" w:rsidRDefault="00000000" w:rsidP="006131C1">
      <w:pPr>
        <w:pStyle w:val="ListParagraph"/>
        <w:numPr>
          <w:ilvl w:val="0"/>
          <w:numId w:val="5"/>
        </w:numPr>
      </w:pPr>
      <w:hyperlink r:id="rId61">
        <w:r w:rsidR="3FC4950F" w:rsidRPr="3FC4950F">
          <w:rPr>
            <w:rStyle w:val="Hyperlink"/>
          </w:rPr>
          <w:t>Depression and Caregiving</w:t>
        </w:r>
      </w:hyperlink>
      <w:r w:rsidR="3FC4950F">
        <w:t xml:space="preserve"> (FCA)</w:t>
      </w:r>
    </w:p>
    <w:p w14:paraId="73332BC1" w14:textId="4E0E89C3" w:rsidR="00F53148" w:rsidRDefault="00000000" w:rsidP="00F53148">
      <w:pPr>
        <w:pStyle w:val="ListParagraph"/>
        <w:numPr>
          <w:ilvl w:val="0"/>
          <w:numId w:val="5"/>
        </w:numPr>
      </w:pPr>
      <w:hyperlink r:id="rId62">
        <w:r w:rsidR="3FC4950F" w:rsidRPr="3FC4950F">
          <w:rPr>
            <w:rStyle w:val="Hyperlink"/>
          </w:rPr>
          <w:t>Dignity and Self-Determination</w:t>
        </w:r>
      </w:hyperlink>
      <w:r w:rsidR="3FC4950F">
        <w:t xml:space="preserve"> </w:t>
      </w:r>
      <w:commentRangeStart w:id="5"/>
      <w:r w:rsidR="3FC4950F">
        <w:t>(Care Eco)</w:t>
      </w:r>
      <w:commentRangeEnd w:id="5"/>
      <w:r w:rsidR="00F53148">
        <w:rPr>
          <w:rStyle w:val="CommentReference"/>
        </w:rPr>
        <w:commentReference w:id="5"/>
      </w:r>
    </w:p>
    <w:p w14:paraId="2AE05791" w14:textId="565586F4" w:rsidR="006250C0" w:rsidRDefault="00000000" w:rsidP="006131C1">
      <w:pPr>
        <w:pStyle w:val="ListParagraph"/>
        <w:numPr>
          <w:ilvl w:val="0"/>
          <w:numId w:val="5"/>
        </w:numPr>
      </w:pPr>
      <w:hyperlink r:id="rId63">
        <w:r w:rsidR="3FC4950F" w:rsidRPr="3FC4950F">
          <w:rPr>
            <w:rStyle w:val="Hyperlink"/>
          </w:rPr>
          <w:t>Emotional Side of Caregiving</w:t>
        </w:r>
      </w:hyperlink>
      <w:r w:rsidR="3FC4950F">
        <w:t xml:space="preserve"> (FCA)</w:t>
      </w:r>
    </w:p>
    <w:p w14:paraId="76DDAA4B" w14:textId="225A7A75" w:rsidR="00587373" w:rsidRDefault="00000000" w:rsidP="006131C1">
      <w:pPr>
        <w:pStyle w:val="ListParagraph"/>
        <w:numPr>
          <w:ilvl w:val="0"/>
          <w:numId w:val="5"/>
        </w:numPr>
      </w:pPr>
      <w:hyperlink r:id="rId64">
        <w:r w:rsidR="3FC4950F" w:rsidRPr="3FC4950F">
          <w:rPr>
            <w:rStyle w:val="Hyperlink"/>
          </w:rPr>
          <w:t>Finding the Positives Along Your Journey</w:t>
        </w:r>
      </w:hyperlink>
      <w:r w:rsidR="3FC4950F">
        <w:t xml:space="preserve"> (</w:t>
      </w:r>
      <w:commentRangeStart w:id="6"/>
      <w:r w:rsidR="3FC4950F">
        <w:t>bethematch.org)</w:t>
      </w:r>
      <w:commentRangeEnd w:id="6"/>
      <w:r w:rsidR="00AD69C0">
        <w:rPr>
          <w:rStyle w:val="CommentReference"/>
        </w:rPr>
        <w:commentReference w:id="6"/>
      </w:r>
    </w:p>
    <w:p w14:paraId="30DAE5E6" w14:textId="07E46109" w:rsidR="00587373" w:rsidRDefault="00000000" w:rsidP="00587373">
      <w:pPr>
        <w:pStyle w:val="ListParagraph"/>
        <w:numPr>
          <w:ilvl w:val="0"/>
          <w:numId w:val="5"/>
        </w:numPr>
      </w:pPr>
      <w:hyperlink r:id="rId65">
        <w:r w:rsidR="3FC4950F" w:rsidRPr="3FC4950F">
          <w:rPr>
            <w:rStyle w:val="Hyperlink"/>
          </w:rPr>
          <w:t>Laughter is the Best Medicine</w:t>
        </w:r>
      </w:hyperlink>
      <w:r w:rsidR="3FC4950F">
        <w:t xml:space="preserve"> (helpguide.org)</w:t>
      </w:r>
    </w:p>
    <w:p w14:paraId="5F6B42A0" w14:textId="1F212A04" w:rsidR="006250C0" w:rsidRDefault="00000000" w:rsidP="00587373">
      <w:pPr>
        <w:pStyle w:val="ListParagraph"/>
        <w:numPr>
          <w:ilvl w:val="0"/>
          <w:numId w:val="5"/>
        </w:numPr>
      </w:pPr>
      <w:hyperlink r:id="rId66">
        <w:r w:rsidR="3FC4950F" w:rsidRPr="3FC4950F">
          <w:rPr>
            <w:rStyle w:val="Hyperlink"/>
          </w:rPr>
          <w:t>Recommended Reading</w:t>
        </w:r>
      </w:hyperlink>
      <w:r w:rsidR="3FC4950F">
        <w:t xml:space="preserve"> (Care Eco)</w:t>
      </w:r>
    </w:p>
    <w:p w14:paraId="58B27CB3" w14:textId="17EA5643" w:rsidR="00587373" w:rsidRDefault="00000000" w:rsidP="00587373">
      <w:pPr>
        <w:pStyle w:val="ListParagraph"/>
        <w:numPr>
          <w:ilvl w:val="0"/>
          <w:numId w:val="5"/>
        </w:numPr>
      </w:pPr>
      <w:hyperlink r:id="rId67">
        <w:r w:rsidR="3FC4950F" w:rsidRPr="3FC4950F">
          <w:rPr>
            <w:rStyle w:val="Hyperlink"/>
          </w:rPr>
          <w:t>Self-Check Tool for Caregivers</w:t>
        </w:r>
      </w:hyperlink>
      <w:r w:rsidR="3FC4950F">
        <w:t xml:space="preserve"> (Care Eco)</w:t>
      </w:r>
    </w:p>
    <w:p w14:paraId="758323C4" w14:textId="35F97A33" w:rsidR="00CA61AD" w:rsidRDefault="00000000" w:rsidP="00587373">
      <w:pPr>
        <w:pStyle w:val="ListParagraph"/>
        <w:numPr>
          <w:ilvl w:val="0"/>
          <w:numId w:val="5"/>
        </w:numPr>
      </w:pPr>
      <w:hyperlink r:id="rId68">
        <w:r w:rsidR="3FC4950F" w:rsidRPr="3FC4950F">
          <w:rPr>
            <w:rStyle w:val="Hyperlink"/>
          </w:rPr>
          <w:t>Sexuality and Dementia</w:t>
        </w:r>
      </w:hyperlink>
      <w:r w:rsidR="3FC4950F">
        <w:t xml:space="preserve"> (FCA)</w:t>
      </w:r>
    </w:p>
    <w:p w14:paraId="23743BBA" w14:textId="3386B3DB" w:rsidR="005D01E5" w:rsidRDefault="00000000" w:rsidP="00587373">
      <w:pPr>
        <w:pStyle w:val="ListParagraph"/>
        <w:numPr>
          <w:ilvl w:val="0"/>
          <w:numId w:val="5"/>
        </w:numPr>
      </w:pPr>
      <w:hyperlink r:id="rId69">
        <w:r w:rsidR="3FC4950F" w:rsidRPr="3FC4950F">
          <w:rPr>
            <w:rStyle w:val="Hyperlink"/>
          </w:rPr>
          <w:t>Sexuality in Later Life</w:t>
        </w:r>
      </w:hyperlink>
      <w:r w:rsidR="3FC4950F">
        <w:t xml:space="preserve"> (NIA)</w:t>
      </w:r>
    </w:p>
    <w:p w14:paraId="0EC3CA71" w14:textId="2BDBCDE6" w:rsidR="0044775F" w:rsidRDefault="3FC4950F" w:rsidP="0052140D">
      <w:pPr>
        <w:pStyle w:val="ListParagraph"/>
        <w:numPr>
          <w:ilvl w:val="1"/>
          <w:numId w:val="5"/>
        </w:numPr>
      </w:pPr>
      <w:r>
        <w:t xml:space="preserve">Sex positive blogs about sex for seniors: </w:t>
      </w:r>
    </w:p>
    <w:p w14:paraId="7D9290C3" w14:textId="40EBFE95" w:rsidR="0052140D" w:rsidRDefault="00000000" w:rsidP="0052140D">
      <w:pPr>
        <w:pStyle w:val="ListParagraph"/>
        <w:numPr>
          <w:ilvl w:val="2"/>
          <w:numId w:val="5"/>
        </w:numPr>
      </w:pPr>
      <w:hyperlink r:id="rId70">
        <w:r w:rsidR="3FC4950F" w:rsidRPr="3FC4950F">
          <w:rPr>
            <w:rStyle w:val="Hyperlink"/>
          </w:rPr>
          <w:t>http://betterthanieverexpected.blogspot.in</w:t>
        </w:r>
      </w:hyperlink>
      <w:r w:rsidR="3FC4950F">
        <w:t xml:space="preserve"> </w:t>
      </w:r>
    </w:p>
    <w:p w14:paraId="7F8F677E" w14:textId="293704C4" w:rsidR="00AC5592" w:rsidRDefault="00000000" w:rsidP="0052140D">
      <w:pPr>
        <w:pStyle w:val="ListParagraph"/>
        <w:numPr>
          <w:ilvl w:val="2"/>
          <w:numId w:val="5"/>
        </w:numPr>
      </w:pPr>
      <w:hyperlink r:id="rId71">
        <w:r w:rsidR="3FC4950F" w:rsidRPr="3FC4950F">
          <w:rPr>
            <w:rStyle w:val="Hyperlink"/>
          </w:rPr>
          <w:t>https://seniorplanet.org/tag/sex-at-our-age/</w:t>
        </w:r>
      </w:hyperlink>
      <w:r w:rsidR="3FC4950F">
        <w:t xml:space="preserve"> </w:t>
      </w:r>
    </w:p>
    <w:p w14:paraId="7C16680B" w14:textId="77777777" w:rsidR="00B72893" w:rsidRDefault="00000000" w:rsidP="00B72893">
      <w:pPr>
        <w:pStyle w:val="ListParagraph"/>
        <w:numPr>
          <w:ilvl w:val="0"/>
          <w:numId w:val="5"/>
        </w:numPr>
      </w:pPr>
      <w:hyperlink r:id="rId72">
        <w:r w:rsidR="3FC4950F" w:rsidRPr="3FC4950F">
          <w:rPr>
            <w:rStyle w:val="Hyperlink"/>
          </w:rPr>
          <w:t>Taking Care of You: Self-Care for Family Caregivers</w:t>
        </w:r>
      </w:hyperlink>
      <w:r w:rsidR="3FC4950F">
        <w:t xml:space="preserve"> (FCA)</w:t>
      </w:r>
    </w:p>
    <w:p w14:paraId="63DE30A8" w14:textId="77777777" w:rsidR="00B72893" w:rsidRDefault="00000000" w:rsidP="00B72893">
      <w:pPr>
        <w:pStyle w:val="ListParagraph"/>
        <w:numPr>
          <w:ilvl w:val="0"/>
          <w:numId w:val="5"/>
        </w:numPr>
      </w:pPr>
      <w:hyperlink r:id="rId73">
        <w:r w:rsidR="3FC4950F" w:rsidRPr="3FC4950F">
          <w:rPr>
            <w:rStyle w:val="Hyperlink"/>
          </w:rPr>
          <w:t>Taking Care of Yourself</w:t>
        </w:r>
      </w:hyperlink>
      <w:r w:rsidR="3FC4950F">
        <w:t xml:space="preserve"> (</w:t>
      </w:r>
      <w:proofErr w:type="spellStart"/>
      <w:r w:rsidR="3FC4950F">
        <w:t>Alz</w:t>
      </w:r>
      <w:proofErr w:type="spellEnd"/>
      <w:r w:rsidR="3FC4950F">
        <w:t>. Assoc.)</w:t>
      </w:r>
    </w:p>
    <w:p w14:paraId="5266B831" w14:textId="44FB1985" w:rsidR="00587373" w:rsidRDefault="00000000" w:rsidP="00B72893">
      <w:pPr>
        <w:pStyle w:val="ListParagraph"/>
        <w:numPr>
          <w:ilvl w:val="0"/>
          <w:numId w:val="5"/>
        </w:numPr>
      </w:pPr>
      <w:hyperlink r:id="rId74">
        <w:r w:rsidR="3FC4950F" w:rsidRPr="3FC4950F">
          <w:rPr>
            <w:rStyle w:val="Hyperlink"/>
          </w:rPr>
          <w:t>Taking Care of Yourself: Tips for Caregivers</w:t>
        </w:r>
      </w:hyperlink>
      <w:r w:rsidR="3FC4950F">
        <w:t xml:space="preserve"> (NIA)</w:t>
      </w:r>
    </w:p>
    <w:p w14:paraId="20C8A4E6" w14:textId="52BB9EC5" w:rsidR="00AC5165" w:rsidRDefault="3FC4950F" w:rsidP="00B72893">
      <w:pPr>
        <w:pStyle w:val="ListParagraph"/>
        <w:numPr>
          <w:ilvl w:val="0"/>
          <w:numId w:val="5"/>
        </w:numPr>
      </w:pPr>
      <w:r>
        <w:t xml:space="preserve">VIDEOS: </w:t>
      </w:r>
      <w:hyperlink r:id="rId75">
        <w:r w:rsidRPr="3FC4950F">
          <w:rPr>
            <w:rStyle w:val="Hyperlink"/>
          </w:rPr>
          <w:t>Conversations with Caregivers</w:t>
        </w:r>
      </w:hyperlink>
      <w:r>
        <w:t xml:space="preserve">, </w:t>
      </w:r>
      <w:hyperlink r:id="rId76">
        <w:proofErr w:type="spellStart"/>
        <w:r w:rsidRPr="3FC4950F">
          <w:rPr>
            <w:rStyle w:val="Hyperlink"/>
          </w:rPr>
          <w:t>Careblazers</w:t>
        </w:r>
        <w:proofErr w:type="spellEnd"/>
        <w:r w:rsidRPr="3FC4950F">
          <w:rPr>
            <w:rStyle w:val="Hyperlink"/>
          </w:rPr>
          <w:t>: dementia care heroes</w:t>
        </w:r>
      </w:hyperlink>
    </w:p>
    <w:p w14:paraId="421FE02A" w14:textId="6CA12D1C" w:rsidR="00587373" w:rsidRDefault="00C44815" w:rsidP="00587373">
      <w:r>
        <w:lastRenderedPageBreak/>
        <w:t>Common Co-morbidities</w:t>
      </w:r>
    </w:p>
    <w:p w14:paraId="5558A3FD" w14:textId="77777777" w:rsidR="00C44815" w:rsidRDefault="00C44815" w:rsidP="00587373"/>
    <w:p w14:paraId="472AD1AA" w14:textId="0CB60B6C" w:rsidR="007B45DC" w:rsidRDefault="358327C4" w:rsidP="358327C4">
      <w:pPr>
        <w:rPr>
          <w:b/>
          <w:bCs/>
          <w:highlight w:val="yellow"/>
        </w:rPr>
      </w:pPr>
      <w:r w:rsidRPr="358327C4">
        <w:rPr>
          <w:b/>
          <w:bCs/>
          <w:highlight w:val="yellow"/>
        </w:rPr>
        <w:t>Decision-Making:</w:t>
      </w:r>
      <w:r w:rsidRPr="358327C4">
        <w:rPr>
          <w:b/>
          <w:bCs/>
        </w:rPr>
        <w:t xml:space="preserve"> </w:t>
      </w:r>
    </w:p>
    <w:p w14:paraId="6742F785" w14:textId="0D7472A8" w:rsidR="40B3FB69" w:rsidRDefault="6BB12266" w:rsidP="6BB12266">
      <w:pPr>
        <w:pStyle w:val="ListParagraph"/>
        <w:numPr>
          <w:ilvl w:val="0"/>
          <w:numId w:val="17"/>
        </w:numPr>
        <w:rPr>
          <w:highlight w:val="yellow"/>
        </w:rPr>
      </w:pPr>
      <w:r w:rsidRPr="6BB12266">
        <w:rPr>
          <w:highlight w:val="yellow"/>
        </w:rPr>
        <w:t>Medical Decisions</w:t>
      </w:r>
    </w:p>
    <w:p w14:paraId="0C9B524F" w14:textId="7765EC29" w:rsidR="2393B7DB" w:rsidRDefault="00000000" w:rsidP="39FDEBEB">
      <w:pPr>
        <w:pStyle w:val="ListParagraph"/>
        <w:numPr>
          <w:ilvl w:val="1"/>
          <w:numId w:val="17"/>
        </w:numPr>
      </w:pPr>
      <w:hyperlink r:id="rId77">
        <w:r w:rsidR="318ECB3F" w:rsidRPr="318ECB3F">
          <w:rPr>
            <w:rStyle w:val="Hyperlink"/>
            <w:highlight w:val="green"/>
          </w:rPr>
          <w:t>End of Life Option Act Fact Sheet – CA Only</w:t>
        </w:r>
      </w:hyperlink>
      <w:r w:rsidR="318ECB3F">
        <w:t xml:space="preserve"> (UC Hastings)</w:t>
      </w:r>
    </w:p>
    <w:p w14:paraId="43A8F4E0" w14:textId="6D86CAC9" w:rsidR="2393B7DB" w:rsidRDefault="00000000" w:rsidP="39FDEBEB">
      <w:pPr>
        <w:pStyle w:val="ListParagraph"/>
        <w:numPr>
          <w:ilvl w:val="1"/>
          <w:numId w:val="17"/>
        </w:numPr>
      </w:pPr>
      <w:hyperlink r:id="rId78">
        <w:r w:rsidR="318ECB3F" w:rsidRPr="318ECB3F">
          <w:rPr>
            <w:rStyle w:val="Hyperlink"/>
            <w:highlight w:val="green"/>
          </w:rPr>
          <w:t>POLST Handout – CA Only</w:t>
        </w:r>
      </w:hyperlink>
      <w:r w:rsidR="318ECB3F">
        <w:t xml:space="preserve"> (Care Eco)</w:t>
      </w:r>
    </w:p>
    <w:p w14:paraId="10F80A8C" w14:textId="582CB352" w:rsidR="2CE2F6F2" w:rsidRDefault="00000000" w:rsidP="39FDEBEB">
      <w:pPr>
        <w:pStyle w:val="ListParagraph"/>
        <w:numPr>
          <w:ilvl w:val="1"/>
          <w:numId w:val="17"/>
        </w:numPr>
      </w:pPr>
      <w:hyperlink r:id="rId79">
        <w:r w:rsidR="318ECB3F" w:rsidRPr="318ECB3F">
          <w:rPr>
            <w:rStyle w:val="Hyperlink"/>
            <w:highlight w:val="green"/>
          </w:rPr>
          <w:t>Making Choices About Everyday Care Fact Sheet</w:t>
        </w:r>
      </w:hyperlink>
      <w:r w:rsidR="318ECB3F">
        <w:t xml:space="preserve"> (FCA) </w:t>
      </w:r>
      <w:commentRangeStart w:id="7"/>
      <w:commentRangeEnd w:id="7"/>
      <w:r w:rsidR="2CE2F6F2">
        <w:rPr>
          <w:rStyle w:val="CommentReference"/>
        </w:rPr>
        <w:commentReference w:id="7"/>
      </w:r>
    </w:p>
    <w:p w14:paraId="762459AD" w14:textId="08628BA5" w:rsidR="2393B7DB" w:rsidRDefault="00000000" w:rsidP="39FDEBEB">
      <w:pPr>
        <w:pStyle w:val="ListParagraph"/>
        <w:numPr>
          <w:ilvl w:val="1"/>
          <w:numId w:val="17"/>
        </w:numPr>
      </w:pPr>
      <w:hyperlink r:id="rId80">
        <w:r w:rsidR="318ECB3F" w:rsidRPr="318ECB3F">
          <w:rPr>
            <w:rStyle w:val="Hyperlink"/>
            <w:highlight w:val="green"/>
          </w:rPr>
          <w:t>Advanced Dementia: A Guide for Families</w:t>
        </w:r>
      </w:hyperlink>
      <w:r w:rsidR="318ECB3F">
        <w:t xml:space="preserve"> – 50 pages (Harvard Medical School)</w:t>
      </w:r>
      <w:commentRangeStart w:id="8"/>
      <w:commentRangeEnd w:id="8"/>
      <w:r w:rsidR="2393B7DB">
        <w:rPr>
          <w:rStyle w:val="CommentReference"/>
        </w:rPr>
        <w:commentReference w:id="8"/>
      </w:r>
    </w:p>
    <w:p w14:paraId="423AE507" w14:textId="11AA7371" w:rsidR="26351D7E" w:rsidRDefault="00000000" w:rsidP="26351D7E">
      <w:pPr>
        <w:pStyle w:val="ListParagraph"/>
        <w:numPr>
          <w:ilvl w:val="1"/>
          <w:numId w:val="17"/>
        </w:numPr>
      </w:pPr>
      <w:hyperlink r:id="rId81">
        <w:r w:rsidR="17F745A8" w:rsidRPr="17F745A8">
          <w:rPr>
            <w:rStyle w:val="Hyperlink"/>
          </w:rPr>
          <w:t>Seven Clinical Stages</w:t>
        </w:r>
      </w:hyperlink>
      <w:r w:rsidR="39FDEBEB">
        <w:t xml:space="preserve"> (Fischer Center) </w:t>
      </w:r>
      <w:commentRangeStart w:id="9"/>
      <w:commentRangeEnd w:id="9"/>
      <w:r w:rsidR="26351D7E">
        <w:rPr>
          <w:rStyle w:val="CommentReference"/>
        </w:rPr>
        <w:commentReference w:id="9"/>
      </w:r>
    </w:p>
    <w:p w14:paraId="10B710C2" w14:textId="6D3427B1" w:rsidR="39FDEBEB" w:rsidRDefault="00000000" w:rsidP="39FDEBEB">
      <w:pPr>
        <w:pStyle w:val="ListParagraph"/>
        <w:numPr>
          <w:ilvl w:val="1"/>
          <w:numId w:val="17"/>
        </w:numPr>
      </w:pPr>
      <w:hyperlink r:id="rId82">
        <w:r w:rsidR="39FDEBEB" w:rsidRPr="39FDEBEB">
          <w:rPr>
            <w:rStyle w:val="Hyperlink"/>
          </w:rPr>
          <w:t>Stages of Alzheimer's</w:t>
        </w:r>
      </w:hyperlink>
      <w:commentRangeStart w:id="10"/>
      <w:commentRangeEnd w:id="10"/>
      <w:r w:rsidR="39FDEBEB">
        <w:rPr>
          <w:rStyle w:val="CommentReference"/>
        </w:rPr>
        <w:commentReference w:id="10"/>
      </w:r>
    </w:p>
    <w:p w14:paraId="22999725" w14:textId="583BF8B8" w:rsidR="26351D7E" w:rsidRDefault="00000000" w:rsidP="6120A05A">
      <w:pPr>
        <w:pStyle w:val="ListParagraph"/>
        <w:numPr>
          <w:ilvl w:val="1"/>
          <w:numId w:val="17"/>
        </w:numPr>
      </w:pPr>
      <w:hyperlink r:id="rId83">
        <w:r w:rsidR="7434C3EB" w:rsidRPr="7434C3EB">
          <w:rPr>
            <w:rStyle w:val="Hyperlink"/>
          </w:rPr>
          <w:t>Alzheimer’s Disease: Common Medical Problems</w:t>
        </w:r>
      </w:hyperlink>
      <w:r w:rsidR="7434C3EB">
        <w:t xml:space="preserve"> (</w:t>
      </w:r>
      <w:hyperlink r:id="rId84">
        <w:r w:rsidR="7434C3EB" w:rsidRPr="7434C3EB">
          <w:rPr>
            <w:rStyle w:val="Hyperlink"/>
            <w:highlight w:val="green"/>
          </w:rPr>
          <w:t>NIA</w:t>
        </w:r>
      </w:hyperlink>
      <w:r w:rsidR="7434C3EB" w:rsidRPr="7434C3EB">
        <w:rPr>
          <w:highlight w:val="green"/>
        </w:rPr>
        <w:t>)</w:t>
      </w:r>
    </w:p>
    <w:p w14:paraId="40BB6901" w14:textId="3B452143" w:rsidR="26351D7E" w:rsidRDefault="00000000" w:rsidP="26351D7E">
      <w:pPr>
        <w:pStyle w:val="ListParagraph"/>
        <w:numPr>
          <w:ilvl w:val="1"/>
          <w:numId w:val="17"/>
        </w:numPr>
      </w:pPr>
      <w:hyperlink r:id="rId85">
        <w:r w:rsidR="1266DA93" w:rsidRPr="1266DA93">
          <w:rPr>
            <w:rStyle w:val="Hyperlink"/>
          </w:rPr>
          <w:t>Feeding Tubes for People with Alzheimer’s</w:t>
        </w:r>
      </w:hyperlink>
      <w:r w:rsidR="1266DA93">
        <w:t xml:space="preserve"> (Choosing Wisely)</w:t>
      </w:r>
    </w:p>
    <w:p w14:paraId="3DCAEE72" w14:textId="399A2E78" w:rsidR="1266DA93" w:rsidRDefault="00000000" w:rsidP="1266DA93">
      <w:pPr>
        <w:pStyle w:val="ListParagraph"/>
        <w:numPr>
          <w:ilvl w:val="1"/>
          <w:numId w:val="17"/>
        </w:numPr>
      </w:pPr>
      <w:hyperlink r:id="rId86">
        <w:r w:rsidR="28AFCDF0" w:rsidRPr="28AFCDF0">
          <w:rPr>
            <w:rStyle w:val="Hyperlink"/>
          </w:rPr>
          <w:t>Advanced Illness: Feeding Tubes and Ventilators</w:t>
        </w:r>
      </w:hyperlink>
      <w:r w:rsidR="28AFCDF0">
        <w:t xml:space="preserve"> (FCA)</w:t>
      </w:r>
      <w:commentRangeStart w:id="11"/>
      <w:commentRangeEnd w:id="11"/>
      <w:r w:rsidR="1266DA93">
        <w:rPr>
          <w:rStyle w:val="CommentReference"/>
        </w:rPr>
        <w:commentReference w:id="11"/>
      </w:r>
    </w:p>
    <w:p w14:paraId="15099FF9" w14:textId="054DA12B" w:rsidR="26351D7E" w:rsidRDefault="00000000" w:rsidP="6BB12266">
      <w:pPr>
        <w:pStyle w:val="ListParagraph"/>
        <w:numPr>
          <w:ilvl w:val="1"/>
          <w:numId w:val="17"/>
        </w:numPr>
      </w:pPr>
      <w:hyperlink r:id="rId87">
        <w:r w:rsidR="318ECB3F" w:rsidRPr="318ECB3F">
          <w:rPr>
            <w:rStyle w:val="Hyperlink"/>
            <w:highlight w:val="green"/>
          </w:rPr>
          <w:t>Conversation Project Guide for Caregivers</w:t>
        </w:r>
      </w:hyperlink>
      <w:r w:rsidR="318ECB3F">
        <w:t xml:space="preserve"> (IHI)</w:t>
      </w:r>
    </w:p>
    <w:p w14:paraId="1A826A8D" w14:textId="372378EF" w:rsidR="40B3FB69" w:rsidRDefault="48F6072F" w:rsidP="48F6072F">
      <w:pPr>
        <w:pStyle w:val="ListParagraph"/>
        <w:numPr>
          <w:ilvl w:val="0"/>
          <w:numId w:val="17"/>
        </w:numPr>
        <w:rPr>
          <w:highlight w:val="yellow"/>
        </w:rPr>
      </w:pPr>
      <w:r w:rsidRPr="48F6072F">
        <w:rPr>
          <w:highlight w:val="yellow"/>
        </w:rPr>
        <w:t>Long Term Care Planning</w:t>
      </w:r>
    </w:p>
    <w:p w14:paraId="5A7A1606" w14:textId="3E93C56C" w:rsidR="26351D7E" w:rsidRDefault="00000000" w:rsidP="48F6072F">
      <w:pPr>
        <w:pStyle w:val="ListParagraph"/>
        <w:numPr>
          <w:ilvl w:val="1"/>
          <w:numId w:val="17"/>
        </w:numPr>
      </w:pPr>
      <w:hyperlink r:id="rId88">
        <w:r w:rsidR="48F6072F" w:rsidRPr="48F6072F">
          <w:rPr>
            <w:rStyle w:val="Hyperlink"/>
          </w:rPr>
          <w:t>The Cost and Who Will Pay for Long Term Care</w:t>
        </w:r>
      </w:hyperlink>
      <w:r w:rsidR="48F6072F">
        <w:t xml:space="preserve"> (</w:t>
      </w:r>
      <w:hyperlink r:id="rId89">
        <w:r w:rsidR="48F6072F" w:rsidRPr="48F6072F">
          <w:rPr>
            <w:rStyle w:val="Hyperlink"/>
          </w:rPr>
          <w:t>ACL</w:t>
        </w:r>
      </w:hyperlink>
      <w:r w:rsidR="48F6072F">
        <w:t>)</w:t>
      </w:r>
      <w:commentRangeStart w:id="12"/>
      <w:commentRangeEnd w:id="12"/>
      <w:r w:rsidR="26351D7E">
        <w:rPr>
          <w:rStyle w:val="CommentReference"/>
        </w:rPr>
        <w:commentReference w:id="12"/>
      </w:r>
    </w:p>
    <w:p w14:paraId="7E729811" w14:textId="6785E436" w:rsidR="26351D7E" w:rsidRDefault="00000000" w:rsidP="48F6072F">
      <w:pPr>
        <w:pStyle w:val="ListParagraph"/>
        <w:numPr>
          <w:ilvl w:val="1"/>
          <w:numId w:val="17"/>
        </w:numPr>
      </w:pPr>
      <w:hyperlink r:id="rId90">
        <w:r w:rsidR="48F6072F" w:rsidRPr="48F6072F">
          <w:rPr>
            <w:rStyle w:val="Hyperlink"/>
          </w:rPr>
          <w:t>Paying for Long Term Care</w:t>
        </w:r>
      </w:hyperlink>
      <w:r w:rsidR="48F6072F">
        <w:t xml:space="preserve"> (</w:t>
      </w:r>
      <w:hyperlink r:id="rId91">
        <w:r w:rsidR="48F6072F" w:rsidRPr="48F6072F">
          <w:rPr>
            <w:rStyle w:val="Hyperlink"/>
          </w:rPr>
          <w:t>NIA</w:t>
        </w:r>
      </w:hyperlink>
      <w:r w:rsidR="48F6072F">
        <w:t>)</w:t>
      </w:r>
      <w:commentRangeStart w:id="13"/>
      <w:commentRangeEnd w:id="13"/>
      <w:r w:rsidR="26351D7E">
        <w:rPr>
          <w:rStyle w:val="CommentReference"/>
        </w:rPr>
        <w:commentReference w:id="13"/>
      </w:r>
    </w:p>
    <w:p w14:paraId="07349E5D" w14:textId="02CCBCA6" w:rsidR="25FF3657" w:rsidRDefault="00000000" w:rsidP="48F6072F">
      <w:pPr>
        <w:pStyle w:val="ListParagraph"/>
        <w:numPr>
          <w:ilvl w:val="1"/>
          <w:numId w:val="17"/>
        </w:numPr>
      </w:pPr>
      <w:hyperlink r:id="rId92">
        <w:r w:rsidR="48F6072F" w:rsidRPr="48F6072F">
          <w:rPr>
            <w:rStyle w:val="Hyperlink"/>
          </w:rPr>
          <w:t>Personal Care Agreements</w:t>
        </w:r>
      </w:hyperlink>
      <w:r w:rsidR="48F6072F">
        <w:t xml:space="preserve"> (FCA)</w:t>
      </w:r>
    </w:p>
    <w:p w14:paraId="16CCC0ED" w14:textId="1FE16880" w:rsidR="25FF3657" w:rsidRDefault="00000000" w:rsidP="48F6072F">
      <w:pPr>
        <w:pStyle w:val="ListParagraph"/>
        <w:numPr>
          <w:ilvl w:val="1"/>
          <w:numId w:val="17"/>
        </w:numPr>
      </w:pPr>
      <w:hyperlink r:id="rId93">
        <w:r w:rsidR="48F6072F" w:rsidRPr="48F6072F">
          <w:rPr>
            <w:rStyle w:val="Hyperlink"/>
          </w:rPr>
          <w:t>Home Worker Work Agreement – CA Only</w:t>
        </w:r>
      </w:hyperlink>
      <w:r w:rsidR="48F6072F">
        <w:t xml:space="preserve"> (Hand in Hand)</w:t>
      </w:r>
    </w:p>
    <w:p w14:paraId="4E8BA1CE" w14:textId="4003AB97" w:rsidR="40B3FB69" w:rsidRDefault="3F1A39E1" w:rsidP="3F1A39E1">
      <w:pPr>
        <w:pStyle w:val="ListParagraph"/>
        <w:numPr>
          <w:ilvl w:val="0"/>
          <w:numId w:val="17"/>
        </w:numPr>
        <w:rPr>
          <w:highlight w:val="yellow"/>
        </w:rPr>
      </w:pPr>
      <w:commentRangeStart w:id="14"/>
      <w:r w:rsidRPr="3F1A39E1">
        <w:rPr>
          <w:highlight w:val="yellow"/>
        </w:rPr>
        <w:t>Introduction to Advanced Care Planning Materials</w:t>
      </w:r>
      <w:commentRangeEnd w:id="14"/>
      <w:r w:rsidR="40B3FB69">
        <w:rPr>
          <w:rStyle w:val="CommentReference"/>
        </w:rPr>
        <w:commentReference w:id="14"/>
      </w:r>
    </w:p>
    <w:p w14:paraId="53B7460A" w14:textId="6B6ACDC8" w:rsidR="0D3AE0D0" w:rsidRDefault="00000000" w:rsidP="42E2EBBE">
      <w:pPr>
        <w:pStyle w:val="ListParagraph"/>
        <w:numPr>
          <w:ilvl w:val="1"/>
          <w:numId w:val="17"/>
        </w:numPr>
      </w:pPr>
      <w:hyperlink r:id="rId94">
        <w:r w:rsidR="7434C3EB" w:rsidRPr="7434C3EB">
          <w:rPr>
            <w:rStyle w:val="Hyperlink"/>
            <w:highlight w:val="green"/>
          </w:rPr>
          <w:t>How the Care Ecosystem Can Help with Advanced Planning</w:t>
        </w:r>
      </w:hyperlink>
      <w:r w:rsidR="7434C3EB">
        <w:t xml:space="preserve"> (Care Eco)</w:t>
      </w:r>
      <w:commentRangeStart w:id="15"/>
      <w:commentRangeEnd w:id="15"/>
      <w:r w:rsidR="0D3AE0D0">
        <w:rPr>
          <w:rStyle w:val="CommentReference"/>
        </w:rPr>
        <w:commentReference w:id="15"/>
      </w:r>
    </w:p>
    <w:p w14:paraId="4C4AE9F1" w14:textId="5D129EDB" w:rsidR="0D3AE0D0" w:rsidRDefault="00000000" w:rsidP="42E2EBBE">
      <w:pPr>
        <w:pStyle w:val="ListParagraph"/>
        <w:numPr>
          <w:ilvl w:val="1"/>
          <w:numId w:val="17"/>
        </w:numPr>
      </w:pPr>
      <w:hyperlink r:id="rId95">
        <w:r w:rsidR="7434C3EB" w:rsidRPr="7434C3EB">
          <w:rPr>
            <w:rStyle w:val="Hyperlink"/>
            <w:highlight w:val="green"/>
          </w:rPr>
          <w:t>Planning for Health Care Decisions</w:t>
        </w:r>
      </w:hyperlink>
      <w:r w:rsidR="7434C3EB">
        <w:t xml:space="preserve"> (Care Eco)</w:t>
      </w:r>
    </w:p>
    <w:commentRangeStart w:id="16"/>
    <w:p w14:paraId="6675BF2E" w14:textId="7B94A4BC" w:rsidR="0D3AE0D0" w:rsidRDefault="00000000" w:rsidP="0D3AE0D0">
      <w:pPr>
        <w:pStyle w:val="ListParagraph"/>
        <w:numPr>
          <w:ilvl w:val="1"/>
          <w:numId w:val="17"/>
        </w:numPr>
      </w:pPr>
      <w:r>
        <w:fldChar w:fldCharType="begin"/>
      </w:r>
      <w:r>
        <w:instrText>HYPERLINK "https://ucsf.box.com/s/kq144tfyewugj31r35ee0rmzka7i0dfh" \h</w:instrText>
      </w:r>
      <w:r>
        <w:fldChar w:fldCharType="separate"/>
      </w:r>
      <w:r w:rsidR="3F1A39E1" w:rsidRPr="3F1A39E1">
        <w:rPr>
          <w:rStyle w:val="Hyperlink"/>
        </w:rPr>
        <w:t>Who Can Make Financial Decisions Handout – For Patient</w:t>
      </w:r>
      <w:r>
        <w:rPr>
          <w:rStyle w:val="Hyperlink"/>
        </w:rPr>
        <w:fldChar w:fldCharType="end"/>
      </w:r>
      <w:r w:rsidR="3F1A39E1">
        <w:t xml:space="preserve"> (Care Eco)</w:t>
      </w:r>
    </w:p>
    <w:p w14:paraId="1EA64266" w14:textId="79EB0CCA" w:rsidR="0D3AE0D0" w:rsidRDefault="00000000" w:rsidP="0D3AE0D0">
      <w:pPr>
        <w:pStyle w:val="ListParagraph"/>
        <w:numPr>
          <w:ilvl w:val="1"/>
          <w:numId w:val="17"/>
        </w:numPr>
      </w:pPr>
      <w:hyperlink r:id="rId96">
        <w:r w:rsidR="5D02D677" w:rsidRPr="5D02D677">
          <w:rPr>
            <w:rStyle w:val="Hyperlink"/>
          </w:rPr>
          <w:t>Who Can Make Financial Decisions Handout – For Caregiver</w:t>
        </w:r>
      </w:hyperlink>
      <w:r w:rsidR="5D02D677">
        <w:t xml:space="preserve"> (Care Eco)</w:t>
      </w:r>
      <w:commentRangeEnd w:id="16"/>
      <w:r w:rsidR="0D3AE0D0">
        <w:rPr>
          <w:rStyle w:val="CommentReference"/>
        </w:rPr>
        <w:commentReference w:id="16"/>
      </w:r>
    </w:p>
    <w:p w14:paraId="54D928AA" w14:textId="070F775E" w:rsidR="0D3AE0D0" w:rsidRDefault="00000000" w:rsidP="3F1A39E1">
      <w:pPr>
        <w:pStyle w:val="ListParagraph"/>
        <w:numPr>
          <w:ilvl w:val="1"/>
          <w:numId w:val="17"/>
        </w:numPr>
      </w:pPr>
      <w:hyperlink r:id="rId97">
        <w:r w:rsidR="7434C3EB" w:rsidRPr="7434C3EB">
          <w:rPr>
            <w:rStyle w:val="Hyperlink"/>
            <w:highlight w:val="green"/>
          </w:rPr>
          <w:t>Advanced Care Planning Worksheet for Families – Optional</w:t>
        </w:r>
      </w:hyperlink>
      <w:r w:rsidR="7434C3EB">
        <w:t xml:space="preserve"> (Care Eco)</w:t>
      </w:r>
    </w:p>
    <w:p w14:paraId="7910B9E0" w14:textId="3A46AC2E" w:rsidR="40B3FB69" w:rsidRDefault="5D02D677" w:rsidP="5D02D677">
      <w:pPr>
        <w:pStyle w:val="ListParagraph"/>
        <w:numPr>
          <w:ilvl w:val="0"/>
          <w:numId w:val="17"/>
        </w:numPr>
        <w:rPr>
          <w:highlight w:val="yellow"/>
        </w:rPr>
      </w:pPr>
      <w:r w:rsidRPr="5D02D677">
        <w:rPr>
          <w:highlight w:val="yellow"/>
        </w:rPr>
        <w:t>Advanced Care Planning Review Materials</w:t>
      </w:r>
    </w:p>
    <w:p w14:paraId="7F3A95C4" w14:textId="7A87767D" w:rsidR="1995CEEE" w:rsidRDefault="00000000" w:rsidP="5D02D677">
      <w:pPr>
        <w:pStyle w:val="ListParagraph"/>
        <w:numPr>
          <w:ilvl w:val="1"/>
          <w:numId w:val="17"/>
        </w:numPr>
      </w:pPr>
      <w:hyperlink r:id="rId98">
        <w:r w:rsidR="446EFC10" w:rsidRPr="446EFC10">
          <w:rPr>
            <w:rStyle w:val="Hyperlink"/>
            <w:highlight w:val="green"/>
          </w:rPr>
          <w:t>Advanced Care Planning Review – For Patient</w:t>
        </w:r>
      </w:hyperlink>
      <w:r w:rsidR="446EFC10">
        <w:t xml:space="preserve"> (Care Eco)</w:t>
      </w:r>
    </w:p>
    <w:p w14:paraId="39DC3A34" w14:textId="308CB4F1" w:rsidR="1995CEEE" w:rsidRDefault="00000000" w:rsidP="5D02D677">
      <w:pPr>
        <w:pStyle w:val="ListParagraph"/>
        <w:numPr>
          <w:ilvl w:val="1"/>
          <w:numId w:val="17"/>
        </w:numPr>
      </w:pPr>
      <w:hyperlink r:id="rId99">
        <w:r w:rsidR="446EFC10" w:rsidRPr="446EFC10">
          <w:rPr>
            <w:rStyle w:val="Hyperlink"/>
            <w:highlight w:val="green"/>
          </w:rPr>
          <w:t>Advanced Care Planning Review – For Caregiver</w:t>
        </w:r>
      </w:hyperlink>
      <w:r w:rsidR="446EFC10">
        <w:t xml:space="preserve"> (Care Eco)</w:t>
      </w:r>
    </w:p>
    <w:p w14:paraId="4D66CB65" w14:textId="594AA474" w:rsidR="55E01ECD" w:rsidRDefault="32DD9291" w:rsidP="32DD9291">
      <w:pPr>
        <w:pStyle w:val="ListParagraph"/>
        <w:numPr>
          <w:ilvl w:val="0"/>
          <w:numId w:val="17"/>
        </w:numPr>
        <w:rPr>
          <w:highlight w:val="yellow"/>
        </w:rPr>
      </w:pPr>
      <w:r w:rsidRPr="32DD9291">
        <w:rPr>
          <w:highlight w:val="yellow"/>
        </w:rPr>
        <w:t>Accessing Accounts and Managing Finances</w:t>
      </w:r>
    </w:p>
    <w:p w14:paraId="69B9788C" w14:textId="28A47BAF" w:rsidR="55E01ECD" w:rsidRDefault="00000000" w:rsidP="32DD9291">
      <w:pPr>
        <w:pStyle w:val="ListParagraph"/>
        <w:numPr>
          <w:ilvl w:val="1"/>
          <w:numId w:val="17"/>
        </w:numPr>
      </w:pPr>
      <w:hyperlink r:id="rId100">
        <w:r w:rsidR="32DD9291" w:rsidRPr="32DD9291">
          <w:rPr>
            <w:rStyle w:val="Hyperlink"/>
          </w:rPr>
          <w:t>Money Smart for Older Adults—</w:t>
        </w:r>
      </w:hyperlink>
      <w:r w:rsidR="32DD9291">
        <w:t>105 pages (CFPB) June 2021</w:t>
      </w:r>
    </w:p>
    <w:p w14:paraId="0629EC85" w14:textId="1873F421" w:rsidR="55E01ECD" w:rsidRDefault="00000000" w:rsidP="32DD9291">
      <w:pPr>
        <w:pStyle w:val="ListParagraph"/>
        <w:numPr>
          <w:ilvl w:val="1"/>
          <w:numId w:val="17"/>
        </w:numPr>
      </w:pPr>
      <w:hyperlink r:id="rId101">
        <w:r w:rsidR="32DD9291" w:rsidRPr="32DD9291">
          <w:rPr>
            <w:rStyle w:val="Hyperlink"/>
          </w:rPr>
          <w:t>Considering a Financial Caregiver? Know Your Options</w:t>
        </w:r>
      </w:hyperlink>
      <w:r w:rsidR="32DD9291">
        <w:t xml:space="preserve"> (CFPB) March 2021</w:t>
      </w:r>
      <w:commentRangeStart w:id="17"/>
      <w:commentRangeEnd w:id="17"/>
      <w:r w:rsidR="55E01ECD">
        <w:rPr>
          <w:rStyle w:val="CommentReference"/>
        </w:rPr>
        <w:commentReference w:id="17"/>
      </w:r>
    </w:p>
    <w:p w14:paraId="2D137A12" w14:textId="6EB38D19" w:rsidR="55E01ECD" w:rsidRDefault="00000000" w:rsidP="32DD9291">
      <w:pPr>
        <w:pStyle w:val="ListParagraph"/>
        <w:numPr>
          <w:ilvl w:val="1"/>
          <w:numId w:val="17"/>
        </w:numPr>
      </w:pPr>
      <w:hyperlink r:id="rId102">
        <w:r w:rsidR="32DD9291" w:rsidRPr="32DD9291">
          <w:rPr>
            <w:rStyle w:val="Hyperlink"/>
          </w:rPr>
          <w:t>What Every Caregiver Needs to Know About Money</w:t>
        </w:r>
      </w:hyperlink>
      <w:r w:rsidR="32DD9291">
        <w:t xml:space="preserve"> (FCA)</w:t>
      </w:r>
    </w:p>
    <w:p w14:paraId="12B34652" w14:textId="61AA0C3A" w:rsidR="55E01ECD" w:rsidRDefault="00000000" w:rsidP="32DD9291">
      <w:pPr>
        <w:pStyle w:val="ListParagraph"/>
        <w:numPr>
          <w:ilvl w:val="1"/>
          <w:numId w:val="17"/>
        </w:numPr>
      </w:pPr>
      <w:hyperlink r:id="rId103">
        <w:r w:rsidR="32DD9291" w:rsidRPr="32DD9291">
          <w:rPr>
            <w:rStyle w:val="Hyperlink"/>
          </w:rPr>
          <w:t>Managing Money Problems in Alzheimer’s Disease</w:t>
        </w:r>
      </w:hyperlink>
      <w:r w:rsidR="32DD9291">
        <w:t xml:space="preserve"> (NIA) May 2017</w:t>
      </w:r>
    </w:p>
    <w:p w14:paraId="589CD067" w14:textId="310243B1" w:rsidR="55E01ECD" w:rsidRDefault="00000000" w:rsidP="55E01ECD">
      <w:pPr>
        <w:pStyle w:val="ListParagraph"/>
        <w:numPr>
          <w:ilvl w:val="1"/>
          <w:numId w:val="17"/>
        </w:numPr>
      </w:pPr>
      <w:hyperlink r:id="rId104">
        <w:r w:rsidR="55E01ECD" w:rsidRPr="55E01ECD">
          <w:rPr>
            <w:rStyle w:val="Hyperlink"/>
          </w:rPr>
          <w:t>Know Your Financial Adviser</w:t>
        </w:r>
      </w:hyperlink>
      <w:r w:rsidR="55E01ECD">
        <w:t xml:space="preserve"> – (CFPB) July 2019</w:t>
      </w:r>
    </w:p>
    <w:p w14:paraId="09E876DD" w14:textId="14182760" w:rsidR="55E01ECD" w:rsidRDefault="00000000" w:rsidP="55E01ECD">
      <w:pPr>
        <w:pStyle w:val="ListParagraph"/>
        <w:numPr>
          <w:ilvl w:val="1"/>
          <w:numId w:val="17"/>
        </w:numPr>
      </w:pPr>
      <w:hyperlink r:id="rId105">
        <w:r w:rsidR="75314AEE" w:rsidRPr="75314AEE">
          <w:rPr>
            <w:rStyle w:val="Hyperlink"/>
          </w:rPr>
          <w:t>When Judgment and Decision-Making Is Impaired</w:t>
        </w:r>
      </w:hyperlink>
      <w:r w:rsidR="75314AEE">
        <w:t xml:space="preserve"> (Care Eco)</w:t>
      </w:r>
      <w:commentRangeStart w:id="18"/>
      <w:commentRangeEnd w:id="18"/>
      <w:r w:rsidR="55E01ECD">
        <w:rPr>
          <w:rStyle w:val="CommentReference"/>
        </w:rPr>
        <w:commentReference w:id="18"/>
      </w:r>
    </w:p>
    <w:p w14:paraId="261E92E0" w14:textId="0C234CDE" w:rsidR="55E01ECD" w:rsidRDefault="00000000" w:rsidP="55E01ECD">
      <w:pPr>
        <w:pStyle w:val="ListParagraph"/>
        <w:numPr>
          <w:ilvl w:val="1"/>
          <w:numId w:val="17"/>
        </w:numPr>
      </w:pPr>
      <w:hyperlink r:id="rId106">
        <w:r w:rsidR="55E01ECD" w:rsidRPr="55E01ECD">
          <w:rPr>
            <w:rStyle w:val="Hyperlink"/>
          </w:rPr>
          <w:t>Legal and Financial Worksheet</w:t>
        </w:r>
      </w:hyperlink>
      <w:r w:rsidR="55E01ECD">
        <w:t xml:space="preserve"> (</w:t>
      </w:r>
      <w:proofErr w:type="spellStart"/>
      <w:r w:rsidR="55E01ECD">
        <w:t>Alz</w:t>
      </w:r>
      <w:proofErr w:type="spellEnd"/>
      <w:r w:rsidR="55E01ECD">
        <w:t xml:space="preserve"> Association) </w:t>
      </w:r>
    </w:p>
    <w:p w14:paraId="2D017EB8" w14:textId="1FC0FAF0" w:rsidR="40B3FB69" w:rsidRDefault="1CA0E2D8" w:rsidP="1CA0E2D8">
      <w:pPr>
        <w:pStyle w:val="ListParagraph"/>
        <w:numPr>
          <w:ilvl w:val="0"/>
          <w:numId w:val="17"/>
        </w:numPr>
        <w:rPr>
          <w:highlight w:val="yellow"/>
        </w:rPr>
      </w:pPr>
      <w:r w:rsidRPr="1CA0E2D8">
        <w:rPr>
          <w:highlight w:val="yellow"/>
        </w:rPr>
        <w:t>Guides for Financial Decision Makers (CFPB)</w:t>
      </w:r>
    </w:p>
    <w:p w14:paraId="3631D374" w14:textId="2AC34CCA" w:rsidR="55E01ECD" w:rsidRDefault="00000000" w:rsidP="55E01ECD">
      <w:pPr>
        <w:pStyle w:val="ListParagraph"/>
        <w:numPr>
          <w:ilvl w:val="1"/>
          <w:numId w:val="17"/>
        </w:numPr>
      </w:pPr>
      <w:hyperlink r:id="rId107">
        <w:r w:rsidR="55E01ECD" w:rsidRPr="55E01ECD">
          <w:rPr>
            <w:rStyle w:val="Hyperlink"/>
          </w:rPr>
          <w:t>DPOA-F – Help for Agents Under a Power of Attorney</w:t>
        </w:r>
      </w:hyperlink>
      <w:r w:rsidR="55E01ECD">
        <w:t xml:space="preserve"> – 24 pages (CFPB) </w:t>
      </w:r>
    </w:p>
    <w:p w14:paraId="010AA4FB" w14:textId="6DF10988" w:rsidR="55E01ECD" w:rsidRDefault="00000000" w:rsidP="55E01ECD">
      <w:pPr>
        <w:pStyle w:val="ListParagraph"/>
        <w:numPr>
          <w:ilvl w:val="1"/>
          <w:numId w:val="17"/>
        </w:numPr>
        <w:spacing w:after="200" w:line="276" w:lineRule="auto"/>
      </w:pPr>
      <w:hyperlink r:id="rId108">
        <w:r w:rsidR="55E01ECD" w:rsidRPr="55E01ECD">
          <w:rPr>
            <w:rStyle w:val="Hyperlink"/>
          </w:rPr>
          <w:t>Help for Court-Appointed Guardians and Conservators</w:t>
        </w:r>
      </w:hyperlink>
      <w:r w:rsidR="55E01ECD">
        <w:t xml:space="preserve"> — 28 pages (CFPB) </w:t>
      </w:r>
    </w:p>
    <w:p w14:paraId="646E9456" w14:textId="234C4008" w:rsidR="55E01ECD" w:rsidRDefault="00000000" w:rsidP="55E01ECD">
      <w:pPr>
        <w:pStyle w:val="ListParagraph"/>
        <w:numPr>
          <w:ilvl w:val="1"/>
          <w:numId w:val="17"/>
        </w:numPr>
        <w:spacing w:after="200" w:line="276" w:lineRule="auto"/>
      </w:pPr>
      <w:hyperlink r:id="rId109">
        <w:r w:rsidR="55E01ECD" w:rsidRPr="55E01ECD">
          <w:rPr>
            <w:rStyle w:val="Hyperlink"/>
          </w:rPr>
          <w:t>Help for Representative Payees and VA Fiduciaries</w:t>
        </w:r>
      </w:hyperlink>
      <w:r w:rsidR="55E01ECD">
        <w:t xml:space="preserve"> — 24 pages (CFPB) </w:t>
      </w:r>
    </w:p>
    <w:p w14:paraId="5B692C21" w14:textId="6EC8615D" w:rsidR="55E01ECD" w:rsidRDefault="00000000" w:rsidP="55E01ECD">
      <w:pPr>
        <w:pStyle w:val="ListParagraph"/>
        <w:numPr>
          <w:ilvl w:val="1"/>
          <w:numId w:val="17"/>
        </w:numPr>
        <w:spacing w:after="200" w:line="276" w:lineRule="auto"/>
      </w:pPr>
      <w:hyperlink r:id="rId110">
        <w:r w:rsidR="55E01ECD" w:rsidRPr="55E01ECD">
          <w:rPr>
            <w:rStyle w:val="Hyperlink"/>
          </w:rPr>
          <w:t>Help for Trustees Under a Revocable Living Trust</w:t>
        </w:r>
      </w:hyperlink>
      <w:r w:rsidR="55E01ECD">
        <w:t xml:space="preserve"> — 28 pages (CFPB) </w:t>
      </w:r>
    </w:p>
    <w:p w14:paraId="0F673D3C" w14:textId="30DE1A1A" w:rsidR="40B3FB69" w:rsidRDefault="1CA0E2D8" w:rsidP="1CA0E2D8">
      <w:pPr>
        <w:pStyle w:val="ListParagraph"/>
        <w:numPr>
          <w:ilvl w:val="0"/>
          <w:numId w:val="17"/>
        </w:numPr>
        <w:rPr>
          <w:highlight w:val="yellow"/>
        </w:rPr>
      </w:pPr>
      <w:r w:rsidRPr="1CA0E2D8">
        <w:rPr>
          <w:highlight w:val="yellow"/>
        </w:rPr>
        <w:lastRenderedPageBreak/>
        <w:t>Preparing to Meet with an Attorney</w:t>
      </w:r>
    </w:p>
    <w:p w14:paraId="607DA8A4" w14:textId="5138CD87" w:rsidR="55E01ECD" w:rsidRDefault="00000000" w:rsidP="55E01ECD">
      <w:pPr>
        <w:pStyle w:val="ListParagraph"/>
        <w:numPr>
          <w:ilvl w:val="1"/>
          <w:numId w:val="17"/>
        </w:numPr>
      </w:pPr>
      <w:hyperlink r:id="rId111">
        <w:r w:rsidR="55E01ECD" w:rsidRPr="55E01ECD">
          <w:rPr>
            <w:rStyle w:val="Hyperlink"/>
          </w:rPr>
          <w:t>Prepare to Meet with Free Legal Aid</w:t>
        </w:r>
      </w:hyperlink>
      <w:r w:rsidR="55E01ECD">
        <w:t xml:space="preserve"> (Care Eco)</w:t>
      </w:r>
    </w:p>
    <w:p w14:paraId="5DFC044C" w14:textId="2A646787" w:rsidR="55E01ECD" w:rsidRDefault="00000000" w:rsidP="55E01ECD">
      <w:pPr>
        <w:pStyle w:val="ListParagraph"/>
        <w:numPr>
          <w:ilvl w:val="1"/>
          <w:numId w:val="17"/>
        </w:numPr>
      </w:pPr>
      <w:hyperlink r:id="rId112">
        <w:r w:rsidR="55E01ECD" w:rsidRPr="55E01ECD">
          <w:rPr>
            <w:rStyle w:val="Hyperlink"/>
          </w:rPr>
          <w:t>Prepare to Meet with a Private Attorney</w:t>
        </w:r>
      </w:hyperlink>
      <w:r w:rsidR="55E01ECD">
        <w:t xml:space="preserve"> (Care Eco)</w:t>
      </w:r>
    </w:p>
    <w:p w14:paraId="47C2C2F6" w14:textId="76DC71B3" w:rsidR="55E01ECD" w:rsidRDefault="55E01ECD" w:rsidP="55E01ECD"/>
    <w:p w14:paraId="4B9A3666" w14:textId="3B080658" w:rsidR="28BEDE81" w:rsidRDefault="28BEDE81" w:rsidP="28BEDE81">
      <w:pPr>
        <w:rPr>
          <w:b/>
          <w:bCs/>
        </w:rPr>
      </w:pPr>
      <w:r w:rsidRPr="28BEDE81">
        <w:rPr>
          <w:b/>
          <w:bCs/>
        </w:rPr>
        <w:t>Early Stage</w:t>
      </w:r>
    </w:p>
    <w:p w14:paraId="69FCE0C9" w14:textId="632CD2C7" w:rsidR="28BEDE81" w:rsidRDefault="00000000" w:rsidP="7222C293">
      <w:pPr>
        <w:pStyle w:val="ListParagraph"/>
        <w:numPr>
          <w:ilvl w:val="0"/>
          <w:numId w:val="3"/>
        </w:numPr>
      </w:pPr>
      <w:hyperlink r:id="rId113">
        <w:proofErr w:type="gramStart"/>
        <w:r w:rsidR="7222C293" w:rsidRPr="7222C293">
          <w:rPr>
            <w:rStyle w:val="Hyperlink"/>
          </w:rPr>
          <w:t>Taking Action</w:t>
        </w:r>
        <w:proofErr w:type="gramEnd"/>
        <w:r w:rsidR="7222C293" w:rsidRPr="7222C293">
          <w:rPr>
            <w:rStyle w:val="Hyperlink"/>
          </w:rPr>
          <w:t xml:space="preserve"> Workbook</w:t>
        </w:r>
      </w:hyperlink>
      <w:r w:rsidR="7222C293">
        <w:t xml:space="preserve"> (</w:t>
      </w:r>
      <w:proofErr w:type="spellStart"/>
      <w:r w:rsidR="7222C293">
        <w:t>Alz</w:t>
      </w:r>
      <w:proofErr w:type="spellEnd"/>
      <w:r w:rsidR="7222C293">
        <w:t>. Assoc)</w:t>
      </w:r>
    </w:p>
    <w:p w14:paraId="073B4DA7" w14:textId="11030A81" w:rsidR="34B0C1D3" w:rsidRDefault="00000000" w:rsidP="34B0C1D3">
      <w:pPr>
        <w:pStyle w:val="ListParagraph"/>
        <w:numPr>
          <w:ilvl w:val="0"/>
          <w:numId w:val="3"/>
        </w:numPr>
      </w:pPr>
      <w:hyperlink r:id="rId114">
        <w:r w:rsidR="7222C293" w:rsidRPr="7222C293">
          <w:rPr>
            <w:rStyle w:val="Hyperlink"/>
          </w:rPr>
          <w:t>Living Well Guide</w:t>
        </w:r>
      </w:hyperlink>
      <w:r w:rsidR="7222C293">
        <w:t xml:space="preserve"> (</w:t>
      </w:r>
      <w:proofErr w:type="spellStart"/>
      <w:r w:rsidR="7222C293">
        <w:t>Alz</w:t>
      </w:r>
      <w:proofErr w:type="spellEnd"/>
      <w:r w:rsidR="7222C293">
        <w:t xml:space="preserve">. Assoc) </w:t>
      </w:r>
    </w:p>
    <w:p w14:paraId="3B888AB3" w14:textId="2713CF9C" w:rsidR="34B0C1D3" w:rsidRDefault="00000000" w:rsidP="34B0C1D3">
      <w:pPr>
        <w:pStyle w:val="ListParagraph"/>
        <w:numPr>
          <w:ilvl w:val="0"/>
          <w:numId w:val="3"/>
        </w:numPr>
      </w:pPr>
      <w:hyperlink r:id="rId115">
        <w:r w:rsidR="4C5D1EFE" w:rsidRPr="4C5D1EFE">
          <w:rPr>
            <w:rStyle w:val="Hyperlink"/>
          </w:rPr>
          <w:t>Early Stage Needs Wheel</w:t>
        </w:r>
      </w:hyperlink>
      <w:r w:rsidR="4C5D1EFE">
        <w:t xml:space="preserve"> (</w:t>
      </w:r>
      <w:proofErr w:type="spellStart"/>
      <w:r w:rsidR="4C5D1EFE">
        <w:t>Alz</w:t>
      </w:r>
      <w:proofErr w:type="spellEnd"/>
      <w:r w:rsidR="4C5D1EFE">
        <w:t>. Assoc MN-ND)</w:t>
      </w:r>
    </w:p>
    <w:p w14:paraId="4D488965" w14:textId="12F00359" w:rsidR="4C5D1EFE" w:rsidRDefault="00000000" w:rsidP="4C5D1EFE">
      <w:pPr>
        <w:pStyle w:val="ListParagraph"/>
        <w:numPr>
          <w:ilvl w:val="0"/>
          <w:numId w:val="3"/>
        </w:numPr>
      </w:pPr>
      <w:hyperlink r:id="rId116">
        <w:r w:rsidR="4C5D1EFE" w:rsidRPr="4C5D1EFE">
          <w:rPr>
            <w:rStyle w:val="Hyperlink"/>
          </w:rPr>
          <w:t>Earlier Diagnosis</w:t>
        </w:r>
      </w:hyperlink>
      <w:r w:rsidR="4C5D1EFE">
        <w:t xml:space="preserve"> (</w:t>
      </w:r>
      <w:proofErr w:type="spellStart"/>
      <w:r w:rsidR="4C5D1EFE">
        <w:t>Alz</w:t>
      </w:r>
      <w:proofErr w:type="spellEnd"/>
      <w:r w:rsidR="4C5D1EFE">
        <w:t xml:space="preserve">. Assoc) </w:t>
      </w:r>
    </w:p>
    <w:p w14:paraId="3CC22CB1" w14:textId="7B137F8C" w:rsidR="34B0C1D3" w:rsidRDefault="00000000" w:rsidP="649BAAEF">
      <w:pPr>
        <w:pStyle w:val="ListParagraph"/>
        <w:numPr>
          <w:ilvl w:val="0"/>
          <w:numId w:val="3"/>
        </w:numPr>
        <w:rPr>
          <w:rStyle w:val="Hyperlink"/>
        </w:rPr>
      </w:pPr>
      <w:hyperlink r:id="rId117">
        <w:proofErr w:type="gramStart"/>
        <w:r w:rsidR="649BAAEF" w:rsidRPr="649BAAEF">
          <w:rPr>
            <w:rStyle w:val="Hyperlink"/>
          </w:rPr>
          <w:t>Early Stage</w:t>
        </w:r>
        <w:proofErr w:type="gramEnd"/>
        <w:r w:rsidR="649BAAEF" w:rsidRPr="649BAAEF">
          <w:rPr>
            <w:rStyle w:val="Hyperlink"/>
          </w:rPr>
          <w:t xml:space="preserve"> C</w:t>
        </w:r>
        <w:r w:rsidR="649BAAEF" w:rsidRPr="649BAAEF">
          <w:rPr>
            <w:rStyle w:val="Hyperlink"/>
          </w:rPr>
          <w:t>o</w:t>
        </w:r>
        <w:r w:rsidR="649BAAEF" w:rsidRPr="649BAAEF">
          <w:rPr>
            <w:rStyle w:val="Hyperlink"/>
          </w:rPr>
          <w:t>ntinuum</w:t>
        </w:r>
      </w:hyperlink>
    </w:p>
    <w:p w14:paraId="18AF0EA4" w14:textId="6316795C" w:rsidR="649BAAEF" w:rsidRDefault="00000000" w:rsidP="649BAAEF">
      <w:pPr>
        <w:pStyle w:val="ListParagraph"/>
        <w:numPr>
          <w:ilvl w:val="0"/>
          <w:numId w:val="3"/>
        </w:numPr>
      </w:pPr>
      <w:hyperlink r:id="rId118">
        <w:r w:rsidR="649BAAEF" w:rsidRPr="649BAAEF">
          <w:rPr>
            <w:rStyle w:val="Hyperlink"/>
          </w:rPr>
          <w:t>Medical Tests for Diagnosing Alzheimer’s</w:t>
        </w:r>
      </w:hyperlink>
      <w:r w:rsidR="649BAAEF">
        <w:t xml:space="preserve"> (</w:t>
      </w:r>
      <w:proofErr w:type="spellStart"/>
      <w:r w:rsidR="649BAAEF">
        <w:t>Alz</w:t>
      </w:r>
      <w:proofErr w:type="spellEnd"/>
      <w:r w:rsidR="649BAAEF">
        <w:t>. Assoc)</w:t>
      </w:r>
    </w:p>
    <w:p w14:paraId="79122710" w14:textId="072D37DE" w:rsidR="34B0C1D3" w:rsidRDefault="00000000" w:rsidP="34B0C1D3">
      <w:pPr>
        <w:pStyle w:val="ListParagraph"/>
        <w:numPr>
          <w:ilvl w:val="0"/>
          <w:numId w:val="3"/>
        </w:numPr>
      </w:pPr>
      <w:hyperlink r:id="rId119">
        <w:proofErr w:type="spellStart"/>
        <w:r w:rsidR="649BAAEF" w:rsidRPr="649BAAEF">
          <w:rPr>
            <w:rStyle w:val="Hyperlink"/>
          </w:rPr>
          <w:t>NeuroWell</w:t>
        </w:r>
        <w:proofErr w:type="spellEnd"/>
        <w:r w:rsidR="649BAAEF" w:rsidRPr="649BAAEF">
          <w:rPr>
            <w:rStyle w:val="Hyperlink"/>
          </w:rPr>
          <w:t xml:space="preserve"> Living Well Guide</w:t>
        </w:r>
      </w:hyperlink>
      <w:r w:rsidR="649BAAEF">
        <w:t xml:space="preserve"> (HealthPartners)</w:t>
      </w:r>
    </w:p>
    <w:p w14:paraId="3144BF03" w14:textId="74D48FD1" w:rsidR="401B5234" w:rsidRDefault="00000000" w:rsidP="401B5234">
      <w:pPr>
        <w:pStyle w:val="ListParagraph"/>
        <w:numPr>
          <w:ilvl w:val="0"/>
          <w:numId w:val="3"/>
        </w:numPr>
      </w:pPr>
      <w:hyperlink r:id="rId120">
        <w:proofErr w:type="spellStart"/>
        <w:r w:rsidR="649BAAEF" w:rsidRPr="649BAAEF">
          <w:rPr>
            <w:rStyle w:val="Hyperlink"/>
          </w:rPr>
          <w:t>NeuroWell</w:t>
        </w:r>
        <w:proofErr w:type="spellEnd"/>
        <w:r w:rsidR="649BAAEF" w:rsidRPr="649BAAEF">
          <w:rPr>
            <w:rStyle w:val="Hyperlink"/>
          </w:rPr>
          <w:t>: A guide to brain health and living well with mild cognitive impairment (MCI) and dementia</w:t>
        </w:r>
      </w:hyperlink>
      <w:r w:rsidR="649BAAEF">
        <w:t xml:space="preserve"> (HealthPartners) </w:t>
      </w:r>
    </w:p>
    <w:p w14:paraId="6D44177B" w14:textId="145475A6" w:rsidR="7222C293" w:rsidRDefault="649BAAEF" w:rsidP="10C9082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t xml:space="preserve">RESOURCES: </w:t>
      </w:r>
      <w:hyperlink r:id="rId121">
        <w:proofErr w:type="spellStart"/>
        <w:r w:rsidRPr="649BAAEF">
          <w:rPr>
            <w:rStyle w:val="Hyperlink"/>
          </w:rPr>
          <w:t>NeuroWell</w:t>
        </w:r>
        <w:proofErr w:type="spellEnd"/>
        <w:r w:rsidRPr="649BAAEF">
          <w:rPr>
            <w:rStyle w:val="Hyperlink"/>
          </w:rPr>
          <w:t xml:space="preserve">- </w:t>
        </w:r>
        <w:proofErr w:type="spellStart"/>
        <w:r w:rsidRPr="649BAAEF">
          <w:rPr>
            <w:rStyle w:val="Hyperlink"/>
          </w:rPr>
          <w:t>MyNeuroscience</w:t>
        </w:r>
        <w:proofErr w:type="spellEnd"/>
        <w:r w:rsidRPr="649BAAEF">
          <w:rPr>
            <w:rStyle w:val="Hyperlink"/>
          </w:rPr>
          <w:t xml:space="preserve"> Center</w:t>
        </w:r>
      </w:hyperlink>
      <w:r>
        <w:t xml:space="preserve">, </w:t>
      </w:r>
      <w:hyperlink r:id="rId122">
        <w:r w:rsidRPr="649BAAEF">
          <w:rPr>
            <w:rStyle w:val="Hyperlink"/>
            <w:rFonts w:ascii="Calibri" w:eastAsia="Calibri" w:hAnsi="Calibri" w:cs="Calibri"/>
          </w:rPr>
          <w:t>Alzheimer's Association Live Well / Live Healthy with Dementia Online Guide,</w:t>
        </w:r>
      </w:hyperlink>
      <w:r w:rsidRPr="649BAAEF">
        <w:rPr>
          <w:rFonts w:ascii="Calibri" w:eastAsia="Calibri" w:hAnsi="Calibri" w:cs="Calibri"/>
        </w:rPr>
        <w:t xml:space="preserve"> </w:t>
      </w:r>
      <w:hyperlink r:id="rId123">
        <w:r w:rsidRPr="649BAAEF">
          <w:rPr>
            <w:rStyle w:val="Hyperlink"/>
            <w:rFonts w:ascii="Calibri" w:eastAsia="Calibri" w:hAnsi="Calibri" w:cs="Calibri"/>
          </w:rPr>
          <w:t>Alzheimer's Association Live Well Website</w:t>
        </w:r>
      </w:hyperlink>
      <w:r w:rsidRPr="649BAAEF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hyperlink r:id="rId124">
        <w:r w:rsidRPr="649BAAEF">
          <w:rPr>
            <w:rStyle w:val="Hyperlink"/>
            <w:rFonts w:ascii="Calibri" w:eastAsia="Calibri" w:hAnsi="Calibri" w:cs="Calibri"/>
          </w:rPr>
          <w:t>Cleveland Clinic Healthy Brains Guide</w:t>
        </w:r>
      </w:hyperlink>
    </w:p>
    <w:p w14:paraId="59CAD416" w14:textId="0F83CE7F" w:rsidR="35F3607E" w:rsidRDefault="35F3607E" w:rsidP="35F3607E">
      <w:pPr>
        <w:rPr>
          <w:b/>
          <w:bCs/>
        </w:rPr>
      </w:pPr>
    </w:p>
    <w:p w14:paraId="5BE7761C" w14:textId="77777777" w:rsidR="00587373" w:rsidRPr="00FE5FDB" w:rsidRDefault="00587373" w:rsidP="00587373">
      <w:pPr>
        <w:rPr>
          <w:b/>
        </w:rPr>
      </w:pPr>
      <w:r w:rsidRPr="00FE5FDB">
        <w:rPr>
          <w:b/>
        </w:rPr>
        <w:t xml:space="preserve">Disease Specific Information: </w:t>
      </w:r>
    </w:p>
    <w:p w14:paraId="0F83C860" w14:textId="63956F52" w:rsidR="00587373" w:rsidRDefault="00901E28" w:rsidP="00901E28">
      <w:pPr>
        <w:pStyle w:val="ListParagraph"/>
        <w:numPr>
          <w:ilvl w:val="0"/>
          <w:numId w:val="13"/>
        </w:numPr>
      </w:pPr>
      <w:r>
        <w:t>A</w:t>
      </w:r>
      <w:r w:rsidR="006B3C12">
        <w:t xml:space="preserve">lzheimer’s </w:t>
      </w:r>
      <w:r>
        <w:t>D</w:t>
      </w:r>
      <w:r w:rsidR="006B3C12">
        <w:t>isease (AD</w:t>
      </w:r>
      <w:r w:rsidR="006C0819">
        <w:t xml:space="preserve">, </w:t>
      </w:r>
      <w:proofErr w:type="spellStart"/>
      <w:r w:rsidR="006C0819">
        <w:t>LvPPA</w:t>
      </w:r>
      <w:proofErr w:type="spellEnd"/>
      <w:r w:rsidR="006C0819">
        <w:t>, PCA</w:t>
      </w:r>
      <w:r w:rsidR="006B3C12">
        <w:t>)</w:t>
      </w:r>
    </w:p>
    <w:p w14:paraId="6E38CDC4" w14:textId="77777777" w:rsidR="00221470" w:rsidRDefault="00000000" w:rsidP="00221470">
      <w:pPr>
        <w:pStyle w:val="ListParagraph"/>
        <w:numPr>
          <w:ilvl w:val="1"/>
          <w:numId w:val="13"/>
        </w:numPr>
      </w:pPr>
      <w:hyperlink r:id="rId125" w:history="1">
        <w:r w:rsidR="00221470" w:rsidRPr="00FD10BD">
          <w:rPr>
            <w:rStyle w:val="Hyperlink"/>
          </w:rPr>
          <w:t>Alzheimer’s Disease Fact Sheet</w:t>
        </w:r>
      </w:hyperlink>
      <w:r w:rsidR="00221470">
        <w:t xml:space="preserve"> (NIA)</w:t>
      </w:r>
    </w:p>
    <w:p w14:paraId="635A6D5C" w14:textId="66906E09" w:rsidR="00901E28" w:rsidRDefault="00000000" w:rsidP="00901E28">
      <w:pPr>
        <w:pStyle w:val="ListParagraph"/>
        <w:numPr>
          <w:ilvl w:val="1"/>
          <w:numId w:val="13"/>
        </w:numPr>
      </w:pPr>
      <w:hyperlink r:id="rId126" w:history="1">
        <w:r w:rsidR="00901E28" w:rsidRPr="00DC126E">
          <w:rPr>
            <w:rStyle w:val="Hyperlink"/>
          </w:rPr>
          <w:t xml:space="preserve">Caring for </w:t>
        </w:r>
        <w:r w:rsidR="00DC126E" w:rsidRPr="00DC126E">
          <w:rPr>
            <w:rStyle w:val="Hyperlink"/>
          </w:rPr>
          <w:t xml:space="preserve">a Person </w:t>
        </w:r>
        <w:r w:rsidR="00901E28" w:rsidRPr="00DC126E">
          <w:rPr>
            <w:rStyle w:val="Hyperlink"/>
          </w:rPr>
          <w:t>with Alzheimer’s Disease</w:t>
        </w:r>
      </w:hyperlink>
      <w:r w:rsidR="00DC126E">
        <w:t xml:space="preserve"> </w:t>
      </w:r>
      <w:r w:rsidR="00AC6774">
        <w:t xml:space="preserve">– 106 pages </w:t>
      </w:r>
      <w:r w:rsidR="00DC126E">
        <w:t>(NIA)</w:t>
      </w:r>
    </w:p>
    <w:p w14:paraId="143D3EAD" w14:textId="6A618A4B" w:rsidR="008C7E4D" w:rsidRDefault="00000000" w:rsidP="00901E28">
      <w:pPr>
        <w:pStyle w:val="ListParagraph"/>
        <w:numPr>
          <w:ilvl w:val="1"/>
          <w:numId w:val="13"/>
        </w:numPr>
      </w:pPr>
      <w:hyperlink r:id="rId127" w:history="1">
        <w:r w:rsidR="008C7E4D" w:rsidRPr="008C7E4D">
          <w:rPr>
            <w:rStyle w:val="Hyperlink"/>
          </w:rPr>
          <w:t>Early-Stage Caregiving</w:t>
        </w:r>
      </w:hyperlink>
      <w:r w:rsidR="008C7E4D">
        <w:t xml:space="preserve"> (</w:t>
      </w:r>
      <w:proofErr w:type="spellStart"/>
      <w:r w:rsidR="008C7E4D">
        <w:t>Alz</w:t>
      </w:r>
      <w:proofErr w:type="spellEnd"/>
      <w:r w:rsidR="008C7E4D">
        <w:t>. Assoc.)</w:t>
      </w:r>
    </w:p>
    <w:p w14:paraId="7C1118AC" w14:textId="429B86F6" w:rsidR="006C0819" w:rsidRDefault="00000000" w:rsidP="00E2639A">
      <w:pPr>
        <w:pStyle w:val="ListParagraph"/>
        <w:numPr>
          <w:ilvl w:val="1"/>
          <w:numId w:val="13"/>
        </w:numPr>
      </w:pPr>
      <w:hyperlink r:id="rId128" w:history="1">
        <w:proofErr w:type="spellStart"/>
        <w:r w:rsidR="006C0819" w:rsidRPr="006C0819">
          <w:rPr>
            <w:rStyle w:val="Hyperlink"/>
          </w:rPr>
          <w:t>Logopenic</w:t>
        </w:r>
        <w:proofErr w:type="spellEnd"/>
        <w:r w:rsidR="006C0819" w:rsidRPr="006C0819">
          <w:rPr>
            <w:rStyle w:val="Hyperlink"/>
          </w:rPr>
          <w:t xml:space="preserve"> Variant Primary Progressive Aphasia</w:t>
        </w:r>
      </w:hyperlink>
      <w:r w:rsidR="006C0819">
        <w:t xml:space="preserve"> (</w:t>
      </w:r>
      <w:proofErr w:type="spellStart"/>
      <w:r w:rsidR="006C0819">
        <w:t>LvPPA</w:t>
      </w:r>
      <w:proofErr w:type="spellEnd"/>
      <w:r w:rsidR="006C0819">
        <w:t>) (memory.ucsf.edu)</w:t>
      </w:r>
    </w:p>
    <w:p w14:paraId="36EC6DD4" w14:textId="0FCE5178" w:rsidR="006C0819" w:rsidRDefault="00000000" w:rsidP="00E2639A">
      <w:pPr>
        <w:pStyle w:val="ListParagraph"/>
        <w:numPr>
          <w:ilvl w:val="1"/>
          <w:numId w:val="13"/>
        </w:numPr>
      </w:pPr>
      <w:hyperlink r:id="rId129" w:history="1">
        <w:r w:rsidR="006C0819" w:rsidRPr="006C0819">
          <w:rPr>
            <w:rStyle w:val="Hyperlink"/>
          </w:rPr>
          <w:t>Posterior Cortical Atrophy</w:t>
        </w:r>
      </w:hyperlink>
      <w:r w:rsidR="006C0819">
        <w:t xml:space="preserve"> (PCA) (memory.ucsf.edu)</w:t>
      </w:r>
    </w:p>
    <w:p w14:paraId="5DF678A6" w14:textId="55A2E167" w:rsidR="00221470" w:rsidRDefault="00000000" w:rsidP="00221470">
      <w:pPr>
        <w:pStyle w:val="ListParagraph"/>
        <w:numPr>
          <w:ilvl w:val="1"/>
          <w:numId w:val="13"/>
        </w:numPr>
      </w:pPr>
      <w:hyperlink r:id="rId130">
        <w:proofErr w:type="gramStart"/>
        <w:r w:rsidR="106E4C1E" w:rsidRPr="106E4C1E">
          <w:rPr>
            <w:rStyle w:val="Hyperlink"/>
          </w:rPr>
          <w:t>Taking Action</w:t>
        </w:r>
        <w:proofErr w:type="gramEnd"/>
        <w:r w:rsidR="106E4C1E" w:rsidRPr="106E4C1E">
          <w:rPr>
            <w:rStyle w:val="Hyperlink"/>
          </w:rPr>
          <w:t xml:space="preserve"> Workbook</w:t>
        </w:r>
      </w:hyperlink>
      <w:r w:rsidR="106E4C1E">
        <w:t xml:space="preserve"> (</w:t>
      </w:r>
      <w:proofErr w:type="spellStart"/>
      <w:r w:rsidR="106E4C1E">
        <w:t>Alz</w:t>
      </w:r>
      <w:proofErr w:type="spellEnd"/>
      <w:r w:rsidR="106E4C1E">
        <w:t>. Assoc.)</w:t>
      </w:r>
    </w:p>
    <w:p w14:paraId="40CA1987" w14:textId="684D6640" w:rsidR="007F5DF4" w:rsidRDefault="00000000" w:rsidP="00014D64">
      <w:pPr>
        <w:pStyle w:val="ListParagraph"/>
        <w:numPr>
          <w:ilvl w:val="1"/>
          <w:numId w:val="13"/>
        </w:numPr>
      </w:pPr>
      <w:hyperlink r:id="rId131" w:history="1">
        <w:r w:rsidR="007F5DF4" w:rsidRPr="00D94972">
          <w:rPr>
            <w:rStyle w:val="Hyperlink"/>
          </w:rPr>
          <w:t>The Stages of Posterior Cortical Atrophy</w:t>
        </w:r>
      </w:hyperlink>
      <w:r w:rsidR="007F5DF4">
        <w:t xml:space="preserve"> (UCL Institute of Neurology)</w:t>
      </w:r>
    </w:p>
    <w:p w14:paraId="430427D8" w14:textId="23D9A613" w:rsidR="00EB42C4" w:rsidRDefault="009B6BFD" w:rsidP="00EB42C4">
      <w:pPr>
        <w:pStyle w:val="ListParagraph"/>
        <w:numPr>
          <w:ilvl w:val="0"/>
          <w:numId w:val="13"/>
        </w:numPr>
      </w:pPr>
      <w:r>
        <w:t>Corticobasal Syndrome (CBS/CBD)</w:t>
      </w:r>
    </w:p>
    <w:p w14:paraId="4947A7B0" w14:textId="77777777" w:rsidR="00400E8F" w:rsidRDefault="00000000" w:rsidP="00400E8F">
      <w:pPr>
        <w:pStyle w:val="ListParagraph"/>
        <w:numPr>
          <w:ilvl w:val="1"/>
          <w:numId w:val="13"/>
        </w:numPr>
      </w:pPr>
      <w:hyperlink r:id="rId132" w:history="1">
        <w:r w:rsidR="00400E8F" w:rsidRPr="00AA0516">
          <w:rPr>
            <w:rStyle w:val="Hyperlink"/>
          </w:rPr>
          <w:t>A Guide for People Living with PSP, CBD, and Other Atypical Parkinsonian Disorders</w:t>
        </w:r>
      </w:hyperlink>
      <w:r w:rsidR="00400E8F">
        <w:t xml:space="preserve"> (</w:t>
      </w:r>
      <w:proofErr w:type="spellStart"/>
      <w:r w:rsidR="00400E8F">
        <w:t>CurePSP</w:t>
      </w:r>
      <w:proofErr w:type="spellEnd"/>
      <w:r w:rsidR="00400E8F">
        <w:t>)</w:t>
      </w:r>
    </w:p>
    <w:p w14:paraId="161F15EE" w14:textId="183CB9B3" w:rsidR="009B6BFD" w:rsidRDefault="00000000" w:rsidP="009B6BFD">
      <w:pPr>
        <w:pStyle w:val="ListParagraph"/>
        <w:numPr>
          <w:ilvl w:val="1"/>
          <w:numId w:val="13"/>
        </w:numPr>
      </w:pPr>
      <w:hyperlink r:id="rId133" w:history="1">
        <w:r w:rsidR="009B6BFD" w:rsidRPr="00AA0516">
          <w:rPr>
            <w:rStyle w:val="Hyperlink"/>
          </w:rPr>
          <w:t>Corticobasal Syndrome</w:t>
        </w:r>
      </w:hyperlink>
      <w:r w:rsidR="009B6BFD">
        <w:t xml:space="preserve"> (memory.ucsf.edu)</w:t>
      </w:r>
    </w:p>
    <w:p w14:paraId="5C055783" w14:textId="0C6554DA" w:rsidR="0012727A" w:rsidRDefault="0012727A" w:rsidP="0012727A">
      <w:pPr>
        <w:pStyle w:val="ListParagraph"/>
        <w:numPr>
          <w:ilvl w:val="0"/>
          <w:numId w:val="13"/>
        </w:numPr>
      </w:pPr>
      <w:r>
        <w:t>Frontotemporal Dementias (</w:t>
      </w:r>
      <w:proofErr w:type="spellStart"/>
      <w:r>
        <w:t>BvFTD</w:t>
      </w:r>
      <w:proofErr w:type="spellEnd"/>
      <w:r>
        <w:t xml:space="preserve">, </w:t>
      </w:r>
      <w:proofErr w:type="spellStart"/>
      <w:r w:rsidR="00F310DC">
        <w:t>nfvPPA</w:t>
      </w:r>
      <w:proofErr w:type="spellEnd"/>
      <w:r w:rsidR="00F310DC">
        <w:t xml:space="preserve">, </w:t>
      </w:r>
      <w:proofErr w:type="spellStart"/>
      <w:r w:rsidR="00F310DC">
        <w:t>SvPPA</w:t>
      </w:r>
      <w:proofErr w:type="spellEnd"/>
      <w:r>
        <w:t>)</w:t>
      </w:r>
    </w:p>
    <w:p w14:paraId="159A3EE1" w14:textId="77777777" w:rsidR="00412B86" w:rsidRDefault="00000000" w:rsidP="00412B86">
      <w:pPr>
        <w:pStyle w:val="ListParagraph"/>
        <w:numPr>
          <w:ilvl w:val="1"/>
          <w:numId w:val="13"/>
        </w:numPr>
      </w:pPr>
      <w:hyperlink r:id="rId134" w:history="1">
        <w:r w:rsidR="00412B86" w:rsidRPr="00F310DC">
          <w:rPr>
            <w:rStyle w:val="Hyperlink"/>
          </w:rPr>
          <w:t xml:space="preserve">Behavioral Variant </w:t>
        </w:r>
        <w:proofErr w:type="spellStart"/>
        <w:r w:rsidR="00412B86" w:rsidRPr="00F310DC">
          <w:rPr>
            <w:rStyle w:val="Hyperlink"/>
          </w:rPr>
          <w:t>BvFTD</w:t>
        </w:r>
        <w:proofErr w:type="spellEnd"/>
      </w:hyperlink>
      <w:r w:rsidR="00412B86">
        <w:t xml:space="preserve"> (memory.ucsf.edu)</w:t>
      </w:r>
    </w:p>
    <w:p w14:paraId="53FB2F28" w14:textId="1ECF1C9D" w:rsidR="0012727A" w:rsidRDefault="00000000" w:rsidP="0012727A">
      <w:pPr>
        <w:pStyle w:val="ListParagraph"/>
        <w:numPr>
          <w:ilvl w:val="1"/>
          <w:numId w:val="13"/>
        </w:numPr>
      </w:pPr>
      <w:hyperlink r:id="rId135" w:history="1">
        <w:r w:rsidR="00F310DC" w:rsidRPr="00F310DC">
          <w:rPr>
            <w:rStyle w:val="Hyperlink"/>
          </w:rPr>
          <w:t>Frontotemporal Dementia</w:t>
        </w:r>
      </w:hyperlink>
      <w:r w:rsidR="00F310DC">
        <w:t xml:space="preserve"> (memory.ucsf.edu)</w:t>
      </w:r>
    </w:p>
    <w:p w14:paraId="4EC31FD9" w14:textId="7E63468B" w:rsidR="00172CAE" w:rsidRDefault="00000000" w:rsidP="0012727A">
      <w:pPr>
        <w:pStyle w:val="ListParagraph"/>
        <w:numPr>
          <w:ilvl w:val="1"/>
          <w:numId w:val="13"/>
        </w:numPr>
      </w:pPr>
      <w:hyperlink r:id="rId136" w:history="1">
        <w:r w:rsidR="00172CAE" w:rsidRPr="00172CAE">
          <w:rPr>
            <w:rStyle w:val="Hyperlink"/>
          </w:rPr>
          <w:t>Frontotemporal Disorders: Information for Patients, Families, and Caregivers</w:t>
        </w:r>
      </w:hyperlink>
      <w:r w:rsidR="00172CAE">
        <w:t xml:space="preserve"> (NIA)</w:t>
      </w:r>
    </w:p>
    <w:p w14:paraId="72B56374" w14:textId="77777777" w:rsidR="00FA6D19" w:rsidRDefault="00000000" w:rsidP="00FA6D19">
      <w:pPr>
        <w:pStyle w:val="ListParagraph"/>
        <w:numPr>
          <w:ilvl w:val="1"/>
          <w:numId w:val="13"/>
        </w:numPr>
      </w:pPr>
      <w:hyperlink r:id="rId137" w:history="1">
        <w:r w:rsidR="00FA6D19" w:rsidRPr="006C0819">
          <w:rPr>
            <w:rStyle w:val="Hyperlink"/>
          </w:rPr>
          <w:t>Nonfluent Variant PPA</w:t>
        </w:r>
      </w:hyperlink>
      <w:r w:rsidR="00FA6D19">
        <w:t xml:space="preserve"> (memory.ucsf.edu)</w:t>
      </w:r>
    </w:p>
    <w:p w14:paraId="26FE9B05" w14:textId="5AFCEA67" w:rsidR="00F310DC" w:rsidRDefault="00000000" w:rsidP="0012727A">
      <w:pPr>
        <w:pStyle w:val="ListParagraph"/>
        <w:numPr>
          <w:ilvl w:val="1"/>
          <w:numId w:val="13"/>
        </w:numPr>
      </w:pPr>
      <w:hyperlink r:id="rId138" w:history="1">
        <w:r w:rsidR="004077BB" w:rsidRPr="004077BB">
          <w:rPr>
            <w:rStyle w:val="Hyperlink"/>
          </w:rPr>
          <w:t>Primary Progressive Aphasia</w:t>
        </w:r>
      </w:hyperlink>
      <w:r w:rsidR="004077BB">
        <w:t xml:space="preserve"> (memory.ucsf.edu)</w:t>
      </w:r>
    </w:p>
    <w:p w14:paraId="0D298EFB" w14:textId="2261EC7C" w:rsidR="00EA2AB1" w:rsidRDefault="00000000" w:rsidP="0012727A">
      <w:pPr>
        <w:pStyle w:val="ListParagraph"/>
        <w:numPr>
          <w:ilvl w:val="1"/>
          <w:numId w:val="13"/>
        </w:numPr>
      </w:pPr>
      <w:hyperlink r:id="rId139" w:history="1">
        <w:r w:rsidR="00EA2AB1" w:rsidRPr="00EA2AB1">
          <w:rPr>
            <w:rStyle w:val="Hyperlink"/>
          </w:rPr>
          <w:t>Primary Progressive Aphasia</w:t>
        </w:r>
      </w:hyperlink>
      <w:r w:rsidR="00EA2AB1">
        <w:t xml:space="preserve"> 14 pages (Northwestern University)</w:t>
      </w:r>
    </w:p>
    <w:p w14:paraId="58803163" w14:textId="20047313" w:rsidR="006C0819" w:rsidRDefault="00000000" w:rsidP="0012727A">
      <w:pPr>
        <w:pStyle w:val="ListParagraph"/>
        <w:numPr>
          <w:ilvl w:val="1"/>
          <w:numId w:val="13"/>
        </w:numPr>
      </w:pPr>
      <w:hyperlink r:id="rId140" w:history="1">
        <w:r w:rsidR="006C0819" w:rsidRPr="006C0819">
          <w:rPr>
            <w:rStyle w:val="Hyperlink"/>
          </w:rPr>
          <w:t>Semantic Variant PPA</w:t>
        </w:r>
      </w:hyperlink>
      <w:r w:rsidR="006C0819">
        <w:t xml:space="preserve"> (memory.ucsf.edu)</w:t>
      </w:r>
    </w:p>
    <w:p w14:paraId="41964851" w14:textId="7A547170" w:rsidR="00172CAE" w:rsidRDefault="00172CAE" w:rsidP="00172CAE">
      <w:pPr>
        <w:pStyle w:val="ListParagraph"/>
        <w:numPr>
          <w:ilvl w:val="0"/>
          <w:numId w:val="13"/>
        </w:numPr>
      </w:pPr>
      <w:r>
        <w:t>Huntington’s Disease</w:t>
      </w:r>
    </w:p>
    <w:p w14:paraId="106E80EB" w14:textId="40227930" w:rsidR="00172CAE" w:rsidRDefault="00000000" w:rsidP="00172CAE">
      <w:pPr>
        <w:pStyle w:val="ListParagraph"/>
        <w:numPr>
          <w:ilvl w:val="1"/>
          <w:numId w:val="13"/>
        </w:numPr>
      </w:pPr>
      <w:hyperlink r:id="rId141" w:history="1">
        <w:r w:rsidR="00F17139" w:rsidRPr="00F17139">
          <w:rPr>
            <w:rStyle w:val="Hyperlink"/>
          </w:rPr>
          <w:t>Huntington’s Disease</w:t>
        </w:r>
      </w:hyperlink>
      <w:r w:rsidR="00F17139">
        <w:t xml:space="preserve"> (memory.ucsf.edu)</w:t>
      </w:r>
    </w:p>
    <w:p w14:paraId="6CACCB89" w14:textId="3DB33748" w:rsidR="00AA0516" w:rsidRDefault="00355882" w:rsidP="00AA0516">
      <w:pPr>
        <w:pStyle w:val="ListParagraph"/>
        <w:numPr>
          <w:ilvl w:val="0"/>
          <w:numId w:val="13"/>
        </w:numPr>
      </w:pPr>
      <w:r>
        <w:t>Lewy Body Dementia</w:t>
      </w:r>
    </w:p>
    <w:p w14:paraId="6E9CD118" w14:textId="77777777" w:rsidR="00CD3002" w:rsidRDefault="00000000" w:rsidP="00CD3002">
      <w:pPr>
        <w:pStyle w:val="ListParagraph"/>
        <w:numPr>
          <w:ilvl w:val="1"/>
          <w:numId w:val="13"/>
        </w:numPr>
      </w:pPr>
      <w:hyperlink r:id="rId142" w:history="1">
        <w:r w:rsidR="00CD3002" w:rsidRPr="00B241BA">
          <w:rPr>
            <w:rStyle w:val="Hyperlink"/>
          </w:rPr>
          <w:t>Advice for People Living with Lewy Body Dementia</w:t>
        </w:r>
      </w:hyperlink>
      <w:r w:rsidR="00CD3002">
        <w:t xml:space="preserve"> (NIA)</w:t>
      </w:r>
    </w:p>
    <w:p w14:paraId="0CFF03AF" w14:textId="77777777" w:rsidR="00A01028" w:rsidRDefault="00000000" w:rsidP="332DA8CC">
      <w:pPr>
        <w:pStyle w:val="ListParagraph"/>
        <w:numPr>
          <w:ilvl w:val="1"/>
          <w:numId w:val="13"/>
        </w:numPr>
      </w:pPr>
      <w:hyperlink r:id="rId143">
        <w:r w:rsidR="332DA8CC" w:rsidRPr="332DA8CC">
          <w:rPr>
            <w:rStyle w:val="Hyperlink"/>
          </w:rPr>
          <w:t>Emergency Room Treatment of Psychosis</w:t>
        </w:r>
      </w:hyperlink>
      <w:r w:rsidR="332DA8CC">
        <w:t xml:space="preserve"> (LBDA)</w:t>
      </w:r>
    </w:p>
    <w:p w14:paraId="05E7B458" w14:textId="77777777" w:rsidR="00A01028" w:rsidRDefault="00000000" w:rsidP="332DA8CC">
      <w:pPr>
        <w:pStyle w:val="ListParagraph"/>
        <w:numPr>
          <w:ilvl w:val="1"/>
          <w:numId w:val="13"/>
        </w:numPr>
      </w:pPr>
      <w:hyperlink r:id="rId144">
        <w:r w:rsidR="332DA8CC" w:rsidRPr="332DA8CC">
          <w:rPr>
            <w:rStyle w:val="Hyperlink"/>
          </w:rPr>
          <w:t>How to Care for a Person with Lewy Body Dementia</w:t>
        </w:r>
      </w:hyperlink>
      <w:r w:rsidR="332DA8CC">
        <w:t xml:space="preserve"> (NIA)</w:t>
      </w:r>
    </w:p>
    <w:p w14:paraId="16BD6591" w14:textId="5E022FCD" w:rsidR="00A01028" w:rsidRDefault="00000000" w:rsidP="332DA8CC">
      <w:pPr>
        <w:pStyle w:val="ListParagraph"/>
        <w:numPr>
          <w:ilvl w:val="1"/>
          <w:numId w:val="13"/>
        </w:numPr>
      </w:pPr>
      <w:hyperlink r:id="rId145">
        <w:r w:rsidR="332DA8CC" w:rsidRPr="332DA8CC">
          <w:rPr>
            <w:rStyle w:val="Hyperlink"/>
          </w:rPr>
          <w:t>Lewy Body Dementia: Information for Patients, Families, and Professionals</w:t>
        </w:r>
      </w:hyperlink>
      <w:r w:rsidR="332DA8CC">
        <w:t xml:space="preserve"> 44 pages (NIA)</w:t>
      </w:r>
    </w:p>
    <w:p w14:paraId="0C689989" w14:textId="77777777" w:rsidR="00A01028" w:rsidRDefault="00000000" w:rsidP="00A01028">
      <w:pPr>
        <w:pStyle w:val="ListParagraph"/>
        <w:numPr>
          <w:ilvl w:val="1"/>
          <w:numId w:val="13"/>
        </w:numPr>
      </w:pPr>
      <w:hyperlink r:id="rId146" w:history="1">
        <w:r w:rsidR="00A01028" w:rsidRPr="002B39D5">
          <w:rPr>
            <w:rStyle w:val="Hyperlink"/>
          </w:rPr>
          <w:t>Symptoms of Lewy Body Dementia</w:t>
        </w:r>
      </w:hyperlink>
      <w:r w:rsidR="00A01028">
        <w:t xml:space="preserve"> (NIA)</w:t>
      </w:r>
    </w:p>
    <w:p w14:paraId="1177480E" w14:textId="11D01F67" w:rsidR="00A01028" w:rsidRDefault="00000000" w:rsidP="00A01028">
      <w:pPr>
        <w:pStyle w:val="ListParagraph"/>
        <w:numPr>
          <w:ilvl w:val="1"/>
          <w:numId w:val="13"/>
        </w:numPr>
      </w:pPr>
      <w:hyperlink r:id="rId147" w:anchor=":~:text=Medications%20to%20Treat%20Behavioral%20Problems%20in%20LBD&amp;text=Having%20more%20acetylcholine%20in%20the,%2C%20and%20galantamine%20(Razadyne).">
        <w:r w:rsidR="4D65F199" w:rsidRPr="4D65F199">
          <w:rPr>
            <w:rStyle w:val="Hyperlink"/>
          </w:rPr>
          <w:t>Treatment of Behavioral Symptoms in LBD</w:t>
        </w:r>
      </w:hyperlink>
      <w:r w:rsidR="4D65F199">
        <w:t xml:space="preserve"> (LBDA)</w:t>
      </w:r>
    </w:p>
    <w:p w14:paraId="11334C55" w14:textId="3F86EBDC" w:rsidR="00A01028" w:rsidRDefault="00000000" w:rsidP="00A01028">
      <w:pPr>
        <w:pStyle w:val="ListParagraph"/>
        <w:numPr>
          <w:ilvl w:val="1"/>
          <w:numId w:val="13"/>
        </w:numPr>
      </w:pPr>
      <w:hyperlink r:id="rId148" w:anchor=":~:text=Having%20more%20acetylcholine%20in%20the,%2C%20and%20galantamine%20(Razadyne).">
        <w:r w:rsidR="5CC59942" w:rsidRPr="5CC59942">
          <w:rPr>
            <w:rStyle w:val="Hyperlink"/>
          </w:rPr>
          <w:t>Treatment and Management of Lewy Body Dementia</w:t>
        </w:r>
      </w:hyperlink>
      <w:r w:rsidR="5CC59942">
        <w:t xml:space="preserve"> (NIA)</w:t>
      </w:r>
    </w:p>
    <w:p w14:paraId="06180215" w14:textId="5236B4D8" w:rsidR="003A1274" w:rsidRDefault="00000000" w:rsidP="00355882">
      <w:pPr>
        <w:pStyle w:val="ListParagraph"/>
        <w:numPr>
          <w:ilvl w:val="1"/>
          <w:numId w:val="13"/>
        </w:numPr>
      </w:pPr>
      <w:hyperlink r:id="rId149">
        <w:r w:rsidR="4D18A87D" w:rsidRPr="4D18A87D">
          <w:rPr>
            <w:rStyle w:val="Hyperlink"/>
          </w:rPr>
          <w:t>What is Lewy Body Dementia</w:t>
        </w:r>
      </w:hyperlink>
      <w:r w:rsidR="4D18A87D">
        <w:t xml:space="preserve"> (NIA)</w:t>
      </w:r>
    </w:p>
    <w:p w14:paraId="07C8A495" w14:textId="105E1407" w:rsidR="4D18A87D" w:rsidRDefault="00000000" w:rsidP="4D18A87D">
      <w:pPr>
        <w:pStyle w:val="ListParagraph"/>
        <w:numPr>
          <w:ilvl w:val="1"/>
          <w:numId w:val="13"/>
        </w:numPr>
      </w:pPr>
      <w:hyperlink r:id="rId150">
        <w:r w:rsidR="4D18A87D" w:rsidRPr="4D18A87D">
          <w:rPr>
            <w:rStyle w:val="Hyperlink"/>
          </w:rPr>
          <w:t>Comprehensive LBD symptom checklist</w:t>
        </w:r>
      </w:hyperlink>
      <w:r w:rsidR="4D18A87D">
        <w:t xml:space="preserve"> (LBDA)</w:t>
      </w:r>
    </w:p>
    <w:p w14:paraId="3765EB6C" w14:textId="72F9A800" w:rsidR="0012727A" w:rsidRDefault="25431996" w:rsidP="25431996">
      <w:pPr>
        <w:pStyle w:val="ListParagraph"/>
        <w:numPr>
          <w:ilvl w:val="0"/>
          <w:numId w:val="13"/>
        </w:numPr>
        <w:rPr>
          <w:highlight w:val="yellow"/>
        </w:rPr>
      </w:pPr>
      <w:r w:rsidRPr="25431996">
        <w:rPr>
          <w:highlight w:val="yellow"/>
        </w:rPr>
        <w:t>Parkinson’s Disease</w:t>
      </w:r>
    </w:p>
    <w:p w14:paraId="4484F8C8" w14:textId="7CC228F7" w:rsidR="0083250E" w:rsidRDefault="00000000" w:rsidP="00DF0072">
      <w:pPr>
        <w:pStyle w:val="ListParagraph"/>
        <w:numPr>
          <w:ilvl w:val="1"/>
          <w:numId w:val="13"/>
        </w:numPr>
      </w:pPr>
      <w:hyperlink r:id="rId151">
        <w:r w:rsidR="451096F5" w:rsidRPr="451096F5">
          <w:rPr>
            <w:rStyle w:val="Hyperlink"/>
          </w:rPr>
          <w:t>Anxiety</w:t>
        </w:r>
      </w:hyperlink>
      <w:r w:rsidR="451096F5">
        <w:t xml:space="preserve"> (NPF)</w:t>
      </w:r>
    </w:p>
    <w:p w14:paraId="538FD93B" w14:textId="3E45A5CF" w:rsidR="0083250E" w:rsidRDefault="00000000" w:rsidP="00DF0072">
      <w:pPr>
        <w:pStyle w:val="ListParagraph"/>
        <w:numPr>
          <w:ilvl w:val="1"/>
          <w:numId w:val="13"/>
        </w:numPr>
      </w:pPr>
      <w:hyperlink r:id="rId152">
        <w:r w:rsidR="4F40C509" w:rsidRPr="4F40C509">
          <w:rPr>
            <w:rStyle w:val="Hyperlink"/>
          </w:rPr>
          <w:t>Apathy</w:t>
        </w:r>
      </w:hyperlink>
      <w:r w:rsidR="4F40C509">
        <w:t xml:space="preserve"> (PF)</w:t>
      </w:r>
    </w:p>
    <w:p w14:paraId="1244B09A" w14:textId="0BAF4E2B" w:rsidR="0083250E" w:rsidRDefault="00000000" w:rsidP="00DF0072">
      <w:pPr>
        <w:pStyle w:val="ListParagraph"/>
        <w:numPr>
          <w:ilvl w:val="1"/>
          <w:numId w:val="13"/>
        </w:numPr>
      </w:pPr>
      <w:hyperlink r:id="rId153" w:history="1">
        <w:r w:rsidR="0083250E" w:rsidRPr="0039556E">
          <w:rPr>
            <w:rStyle w:val="Hyperlink"/>
          </w:rPr>
          <w:t>Breathing</w:t>
        </w:r>
        <w:r w:rsidR="0039556E" w:rsidRPr="0039556E">
          <w:rPr>
            <w:rStyle w:val="Hyperlink"/>
          </w:rPr>
          <w:t xml:space="preserve"> and Respiratory</w:t>
        </w:r>
        <w:r w:rsidR="0083250E" w:rsidRPr="0039556E">
          <w:rPr>
            <w:rStyle w:val="Hyperlink"/>
          </w:rPr>
          <w:t xml:space="preserve"> Difficulties</w:t>
        </w:r>
      </w:hyperlink>
      <w:r w:rsidR="005A3469">
        <w:t xml:space="preserve"> (</w:t>
      </w:r>
      <w:r w:rsidR="0039556E">
        <w:t>PF</w:t>
      </w:r>
      <w:r w:rsidR="005A3469">
        <w:t>)</w:t>
      </w:r>
    </w:p>
    <w:p w14:paraId="5D90D50D" w14:textId="6290AFCC" w:rsidR="00985EC1" w:rsidRDefault="00000000" w:rsidP="00DF0072">
      <w:pPr>
        <w:pStyle w:val="ListParagraph"/>
        <w:numPr>
          <w:ilvl w:val="1"/>
          <w:numId w:val="13"/>
        </w:numPr>
      </w:pPr>
      <w:hyperlink r:id="rId154" w:history="1">
        <w:r w:rsidR="00985EC1" w:rsidRPr="0002733A">
          <w:rPr>
            <w:rStyle w:val="Hyperlink"/>
          </w:rPr>
          <w:t>Caring and Coping: A Caregiver’s Guide to Parkinson’s Disease</w:t>
        </w:r>
      </w:hyperlink>
      <w:r w:rsidR="00985EC1">
        <w:t>—180 pages (National Parkinson’s Foundation</w:t>
      </w:r>
    </w:p>
    <w:p w14:paraId="7FE088C1" w14:textId="1955AABE" w:rsidR="0083250E" w:rsidRDefault="00000000" w:rsidP="00DF0072">
      <w:pPr>
        <w:pStyle w:val="ListParagraph"/>
        <w:numPr>
          <w:ilvl w:val="1"/>
          <w:numId w:val="13"/>
        </w:numPr>
      </w:pPr>
      <w:hyperlink r:id="rId155">
        <w:r w:rsidR="1D8E4D44" w:rsidRPr="1D8E4D44">
          <w:rPr>
            <w:rStyle w:val="Hyperlink"/>
          </w:rPr>
          <w:t>Cognitive Changes</w:t>
        </w:r>
      </w:hyperlink>
      <w:r w:rsidR="1D8E4D44">
        <w:t xml:space="preserve"> (PF)</w:t>
      </w:r>
    </w:p>
    <w:p w14:paraId="5FB45F59" w14:textId="458E402D" w:rsidR="1D8E4D44" w:rsidRDefault="00000000" w:rsidP="1D8E4D44">
      <w:pPr>
        <w:pStyle w:val="ListParagraph"/>
        <w:numPr>
          <w:ilvl w:val="1"/>
          <w:numId w:val="13"/>
        </w:numPr>
      </w:pPr>
      <w:hyperlink r:id="rId156">
        <w:r w:rsidR="1D8E4D44" w:rsidRPr="1D8E4D44">
          <w:rPr>
            <w:rStyle w:val="Hyperlink"/>
          </w:rPr>
          <w:t>Constipation &amp; Nausea</w:t>
        </w:r>
      </w:hyperlink>
      <w:r w:rsidR="1D8E4D44">
        <w:t xml:space="preserve"> (PF)</w:t>
      </w:r>
    </w:p>
    <w:commentRangeStart w:id="19"/>
    <w:p w14:paraId="2CB6CB84" w14:textId="572A61E2" w:rsidR="0001231C" w:rsidRDefault="00000000" w:rsidP="00DF0072">
      <w:pPr>
        <w:pStyle w:val="ListParagraph"/>
        <w:numPr>
          <w:ilvl w:val="1"/>
          <w:numId w:val="13"/>
        </w:numPr>
      </w:pPr>
      <w:r>
        <w:fldChar w:fldCharType="begin"/>
      </w:r>
      <w:r>
        <w:instrText>HYPERLINK "https://www.parkinson.org/sites/default/files/documents/nutrition-2022.pdf" \h</w:instrText>
      </w:r>
      <w:r>
        <w:fldChar w:fldCharType="separate"/>
      </w:r>
      <w:r w:rsidR="1A17780A" w:rsidRPr="1A17780A">
        <w:rPr>
          <w:rStyle w:val="Hyperlink"/>
        </w:rPr>
        <w:t>Nutrition</w:t>
      </w:r>
      <w:r>
        <w:rPr>
          <w:rStyle w:val="Hyperlink"/>
        </w:rPr>
        <w:fldChar w:fldCharType="end"/>
      </w:r>
      <w:r w:rsidR="1A17780A">
        <w:t xml:space="preserve"> (PF)</w:t>
      </w:r>
      <w:commentRangeEnd w:id="19"/>
      <w:r w:rsidR="00AD69C0">
        <w:rPr>
          <w:rStyle w:val="CommentReference"/>
        </w:rPr>
        <w:commentReference w:id="19"/>
      </w:r>
    </w:p>
    <w:p w14:paraId="55BB1CFF" w14:textId="54E38242" w:rsidR="0083250E" w:rsidRPr="0044464F" w:rsidRDefault="4F4129B0" w:rsidP="00DF0072">
      <w:pPr>
        <w:pStyle w:val="ListParagraph"/>
        <w:numPr>
          <w:ilvl w:val="1"/>
          <w:numId w:val="13"/>
        </w:numPr>
        <w:rPr>
          <w:color w:val="0563C1" w:themeColor="hyperlink"/>
          <w:u w:val="single"/>
        </w:rPr>
      </w:pPr>
      <w:r>
        <w:fldChar w:fldCharType="begin"/>
      </w:r>
      <w:r w:rsidR="00976A9D">
        <w:instrText>HYPERLINK "http://www.parkinson.org/understanding-parkinsons/ten-early-warning-signs/dizziness-or-fainting"</w:instrText>
      </w:r>
      <w:r>
        <w:fldChar w:fldCharType="separate"/>
      </w:r>
      <w:r w:rsidR="1D8E4D44" w:rsidRPr="1D8E4D44">
        <w:rPr>
          <w:rStyle w:val="Hyperlink"/>
        </w:rPr>
        <w:t xml:space="preserve">Depression </w:t>
      </w:r>
      <w:r w:rsidR="1D8E4D44">
        <w:t xml:space="preserve">(PF) </w:t>
      </w:r>
    </w:p>
    <w:p w14:paraId="0FC21AB3" w14:textId="3818D312" w:rsidR="008B7DDC" w:rsidRDefault="1D8E4D44" w:rsidP="00DF0072">
      <w:pPr>
        <w:pStyle w:val="ListParagraph"/>
        <w:numPr>
          <w:ilvl w:val="1"/>
          <w:numId w:val="13"/>
        </w:numPr>
      </w:pPr>
      <w:r>
        <w:t>Dizziness or Fainting (PF)</w:t>
      </w:r>
    </w:p>
    <w:p w14:paraId="76E80DFE" w14:textId="43E1A86B" w:rsidR="4F4129B0" w:rsidRDefault="00000000" w:rsidP="4F4129B0">
      <w:pPr>
        <w:pStyle w:val="ListParagraph"/>
        <w:numPr>
          <w:ilvl w:val="1"/>
          <w:numId w:val="13"/>
        </w:numPr>
      </w:pPr>
      <w:hyperlink r:id="rId157">
        <w:r w:rsidR="1D8E4D44" w:rsidRPr="1D8E4D44">
          <w:rPr>
            <w:rStyle w:val="Hyperlink"/>
          </w:rPr>
          <w:t>Depression</w:t>
        </w:r>
        <w:r w:rsidR="1D8E4D44">
          <w:t xml:space="preserve"> (PF) </w:t>
        </w:r>
      </w:hyperlink>
    </w:p>
    <w:p w14:paraId="496986BE" w14:textId="287D1F4E" w:rsidR="4F4129B0" w:rsidRDefault="00000000" w:rsidP="4F4129B0">
      <w:pPr>
        <w:pStyle w:val="ListParagraph"/>
        <w:numPr>
          <w:ilvl w:val="1"/>
          <w:numId w:val="13"/>
        </w:numPr>
      </w:pPr>
      <w:hyperlink r:id="rId158" w:anchor=":~:text=Damage%20caused%20by%20nervous%20system,This%20causes%20dizziness%20or%20lightheadedness.">
        <w:r w:rsidR="1D8E4D44" w:rsidRPr="1D8E4D44">
          <w:rPr>
            <w:rStyle w:val="Hyperlink"/>
          </w:rPr>
          <w:t>Dizziness or Fainting</w:t>
        </w:r>
        <w:r w:rsidR="1D8E4D44">
          <w:t xml:space="preserve"> (PF) </w:t>
        </w:r>
      </w:hyperlink>
    </w:p>
    <w:p w14:paraId="2E155075" w14:textId="40640053" w:rsidR="4F4129B0" w:rsidRDefault="4F4129B0" w:rsidP="4F4129B0">
      <w:pPr>
        <w:pStyle w:val="ListParagraph"/>
        <w:numPr>
          <w:ilvl w:val="1"/>
          <w:numId w:val="13"/>
        </w:numPr>
      </w:pPr>
      <w:r>
        <w:fldChar w:fldCharType="end"/>
      </w:r>
      <w:hyperlink r:id="rId159">
        <w:r w:rsidR="1D8E4D44" w:rsidRPr="1D8E4D44">
          <w:rPr>
            <w:rStyle w:val="Hyperlink"/>
          </w:rPr>
          <w:t>Dystonia</w:t>
        </w:r>
      </w:hyperlink>
      <w:r w:rsidR="1D8E4D44">
        <w:t xml:space="preserve"> (PF)</w:t>
      </w:r>
    </w:p>
    <w:p w14:paraId="6BAA8CAB" w14:textId="5202599D" w:rsidR="00587E31" w:rsidRPr="002A4A50" w:rsidRDefault="00000000" w:rsidP="00587E31">
      <w:pPr>
        <w:pStyle w:val="ListParagraph"/>
        <w:numPr>
          <w:ilvl w:val="1"/>
          <w:numId w:val="13"/>
        </w:numPr>
      </w:pPr>
      <w:hyperlink r:id="rId160">
        <w:r w:rsidR="1D8E4D44" w:rsidRPr="1D8E4D44">
          <w:rPr>
            <w:rStyle w:val="Hyperlink"/>
          </w:rPr>
          <w:t>Eating, Swallowing &amp; Saliva Control</w:t>
        </w:r>
      </w:hyperlink>
      <w:r w:rsidR="1D8E4D44">
        <w:t xml:space="preserve"> (Parkinson’s UK)</w:t>
      </w:r>
    </w:p>
    <w:p w14:paraId="69DE9A71" w14:textId="0A32C4BC" w:rsidR="0083250E" w:rsidRPr="002A4A50" w:rsidRDefault="00000000" w:rsidP="00DF0072">
      <w:pPr>
        <w:pStyle w:val="ListParagraph"/>
        <w:numPr>
          <w:ilvl w:val="1"/>
          <w:numId w:val="13"/>
        </w:numPr>
      </w:pPr>
      <w:hyperlink r:id="rId161">
        <w:r w:rsidR="1D8E4D44" w:rsidRPr="1D8E4D44">
          <w:rPr>
            <w:rStyle w:val="Hyperlink"/>
          </w:rPr>
          <w:t>Fatigue</w:t>
        </w:r>
      </w:hyperlink>
      <w:r w:rsidR="1D8E4D44">
        <w:t xml:space="preserve"> (PF)</w:t>
      </w:r>
    </w:p>
    <w:p w14:paraId="5951F3FB" w14:textId="69DD2DCC" w:rsidR="000F556C" w:rsidRPr="001F21AB" w:rsidRDefault="00000000" w:rsidP="00DF0072">
      <w:pPr>
        <w:pStyle w:val="ListParagraph"/>
        <w:numPr>
          <w:ilvl w:val="1"/>
          <w:numId w:val="13"/>
        </w:numPr>
        <w:rPr>
          <w:color w:val="0563C1" w:themeColor="hyperlink"/>
          <w:u w:val="single"/>
        </w:rPr>
      </w:pPr>
      <w:hyperlink r:id="rId162">
        <w:r w:rsidR="1D8E4D44" w:rsidRPr="1D8E4D44">
          <w:rPr>
            <w:rStyle w:val="Hyperlink"/>
          </w:rPr>
          <w:t>Fitness Counts</w:t>
        </w:r>
      </w:hyperlink>
      <w:r w:rsidR="1D8E4D44">
        <w:t xml:space="preserve">—51 pages (NPF) </w:t>
      </w:r>
    </w:p>
    <w:p w14:paraId="62E442A2" w14:textId="0EF91AD2" w:rsidR="001F21AB" w:rsidRPr="000F556C" w:rsidRDefault="00000000" w:rsidP="00DF0072">
      <w:pPr>
        <w:pStyle w:val="ListParagraph"/>
        <w:numPr>
          <w:ilvl w:val="1"/>
          <w:numId w:val="13"/>
        </w:numPr>
        <w:rPr>
          <w:color w:val="0563C1" w:themeColor="hyperlink"/>
          <w:u w:val="single"/>
        </w:rPr>
      </w:pPr>
      <w:hyperlink r:id="rId163" w:anchor=":~:text=Freezing%20and%20Falls,much%20higher%20risk%20of%20falling.">
        <w:r w:rsidR="1D8E4D44" w:rsidRPr="1D8E4D44">
          <w:rPr>
            <w:rStyle w:val="Hyperlink"/>
          </w:rPr>
          <w:t>Freezing</w:t>
        </w:r>
      </w:hyperlink>
      <w:r w:rsidR="1D8E4D44">
        <w:t xml:space="preserve"> (PF)</w:t>
      </w:r>
    </w:p>
    <w:p w14:paraId="554CB5C6" w14:textId="5DCEACE8" w:rsidR="006854D9" w:rsidRPr="00F64B09" w:rsidRDefault="00000000" w:rsidP="006854D9">
      <w:pPr>
        <w:pStyle w:val="ListParagraph"/>
        <w:numPr>
          <w:ilvl w:val="1"/>
          <w:numId w:val="13"/>
        </w:numPr>
      </w:pPr>
      <w:hyperlink r:id="rId164">
        <w:r w:rsidR="1D8E4D44" w:rsidRPr="1D8E4D44">
          <w:rPr>
            <w:rStyle w:val="Hyperlink"/>
          </w:rPr>
          <w:t>Hallucinations/Delusions</w:t>
        </w:r>
      </w:hyperlink>
      <w:r w:rsidR="1D8E4D44">
        <w:t xml:space="preserve"> (PF)</w:t>
      </w:r>
    </w:p>
    <w:p w14:paraId="0D1B56BD" w14:textId="25F662EA" w:rsidR="0083250E" w:rsidRDefault="00000000" w:rsidP="00DF0072">
      <w:pPr>
        <w:pStyle w:val="ListParagraph"/>
        <w:numPr>
          <w:ilvl w:val="1"/>
          <w:numId w:val="13"/>
        </w:numPr>
      </w:pPr>
      <w:hyperlink r:id="rId165">
        <w:r w:rsidR="52C403BD" w:rsidRPr="52C403BD">
          <w:rPr>
            <w:rStyle w:val="Hyperlink"/>
          </w:rPr>
          <w:t>Low Blood Pressure and Dizziness Worksheet</w:t>
        </w:r>
      </w:hyperlink>
      <w:r w:rsidR="52C403BD">
        <w:t xml:space="preserve"> (Davis Phinney Foundation)</w:t>
      </w:r>
    </w:p>
    <w:p w14:paraId="2117FAA3" w14:textId="1D0786AF" w:rsidR="006854D9" w:rsidRPr="00F64B09" w:rsidRDefault="00000000" w:rsidP="00DF0072">
      <w:pPr>
        <w:pStyle w:val="ListParagraph"/>
        <w:numPr>
          <w:ilvl w:val="1"/>
          <w:numId w:val="13"/>
        </w:numPr>
      </w:pPr>
      <w:hyperlink r:id="rId166">
        <w:r w:rsidR="50B23B52" w:rsidRPr="50B23B52">
          <w:rPr>
            <w:rStyle w:val="Hyperlink"/>
          </w:rPr>
          <w:t>Mealtime Adaptations</w:t>
        </w:r>
      </w:hyperlink>
      <w:r w:rsidR="50B23B52">
        <w:t xml:space="preserve"> (NPF)</w:t>
      </w:r>
    </w:p>
    <w:p w14:paraId="31E04F40" w14:textId="7D92F89B" w:rsidR="0083250E" w:rsidRDefault="00000000" w:rsidP="00DF0072">
      <w:pPr>
        <w:pStyle w:val="ListParagraph"/>
        <w:numPr>
          <w:ilvl w:val="1"/>
          <w:numId w:val="13"/>
        </w:numPr>
      </w:pPr>
      <w:hyperlink r:id="rId167">
        <w:r w:rsidR="1D8E4D44" w:rsidRPr="1D8E4D44">
          <w:rPr>
            <w:rStyle w:val="Hyperlink"/>
          </w:rPr>
          <w:t>Pain</w:t>
        </w:r>
      </w:hyperlink>
      <w:r w:rsidR="1D8E4D44">
        <w:t xml:space="preserve"> (PF)</w:t>
      </w:r>
    </w:p>
    <w:p w14:paraId="0A585151" w14:textId="7DBEA2B9" w:rsidR="005142AD" w:rsidRPr="00F64B09" w:rsidRDefault="00000000" w:rsidP="00DF0072">
      <w:pPr>
        <w:pStyle w:val="ListParagraph"/>
        <w:numPr>
          <w:ilvl w:val="1"/>
          <w:numId w:val="13"/>
        </w:numPr>
      </w:pPr>
      <w:hyperlink r:id="rId168">
        <w:r w:rsidR="52C403BD" w:rsidRPr="52C403BD">
          <w:rPr>
            <w:rStyle w:val="Hyperlink"/>
          </w:rPr>
          <w:t>Sexual Effects of Parkinson’s Disease</w:t>
        </w:r>
      </w:hyperlink>
      <w:r w:rsidR="52C403BD">
        <w:t xml:space="preserve"> (APDA)</w:t>
      </w:r>
    </w:p>
    <w:p w14:paraId="3F8E4F94" w14:textId="145B9FF5" w:rsidR="00AF7B19" w:rsidRPr="00F64B09" w:rsidRDefault="00000000" w:rsidP="00AF7B19">
      <w:pPr>
        <w:pStyle w:val="ListParagraph"/>
        <w:numPr>
          <w:ilvl w:val="1"/>
          <w:numId w:val="13"/>
        </w:numPr>
      </w:pPr>
      <w:hyperlink r:id="rId169">
        <w:r w:rsidR="51DF518D" w:rsidRPr="51DF518D">
          <w:rPr>
            <w:rStyle w:val="Hyperlink"/>
          </w:rPr>
          <w:t>Skeletal and Bone Health</w:t>
        </w:r>
      </w:hyperlink>
      <w:r w:rsidR="51DF518D">
        <w:t xml:space="preserve"> (PF)</w:t>
      </w:r>
    </w:p>
    <w:p w14:paraId="6AEC7666" w14:textId="1BFB4852" w:rsidR="00E87B53" w:rsidRPr="00F64B09" w:rsidRDefault="00000000" w:rsidP="00DF0072">
      <w:pPr>
        <w:pStyle w:val="ListParagraph"/>
        <w:numPr>
          <w:ilvl w:val="1"/>
          <w:numId w:val="13"/>
        </w:numPr>
      </w:pPr>
      <w:hyperlink r:id="rId170">
        <w:r w:rsidR="1D8E4D44" w:rsidRPr="1D8E4D44">
          <w:rPr>
            <w:rStyle w:val="Hyperlink"/>
          </w:rPr>
          <w:t>Skin Changes</w:t>
        </w:r>
      </w:hyperlink>
      <w:r w:rsidR="1D8E4D44">
        <w:t xml:space="preserve"> (PF)</w:t>
      </w:r>
    </w:p>
    <w:p w14:paraId="350302DE" w14:textId="62CF2787" w:rsidR="00E87B53" w:rsidRDefault="00000000" w:rsidP="00DF0072">
      <w:pPr>
        <w:pStyle w:val="ListParagraph"/>
        <w:numPr>
          <w:ilvl w:val="1"/>
          <w:numId w:val="13"/>
        </w:numPr>
      </w:pPr>
      <w:hyperlink r:id="rId171">
        <w:r w:rsidR="1D8E4D44" w:rsidRPr="1D8E4D44">
          <w:rPr>
            <w:rStyle w:val="Hyperlink"/>
          </w:rPr>
          <w:t>Sleep Disorders</w:t>
        </w:r>
      </w:hyperlink>
      <w:r w:rsidR="1D8E4D44">
        <w:t xml:space="preserve"> (PF) </w:t>
      </w:r>
    </w:p>
    <w:p w14:paraId="26764440" w14:textId="4C4DD7FA" w:rsidR="00E87B53" w:rsidRDefault="00000000" w:rsidP="00DF0072">
      <w:pPr>
        <w:pStyle w:val="ListParagraph"/>
        <w:numPr>
          <w:ilvl w:val="1"/>
          <w:numId w:val="13"/>
        </w:numPr>
      </w:pPr>
      <w:hyperlink r:id="rId172">
        <w:r w:rsidR="1D8E4D44" w:rsidRPr="1D8E4D44">
          <w:rPr>
            <w:rStyle w:val="Hyperlink"/>
          </w:rPr>
          <w:t>Speech and Swallowing Problems</w:t>
        </w:r>
      </w:hyperlink>
      <w:r w:rsidR="1D8E4D44">
        <w:t xml:space="preserve"> (PF)</w:t>
      </w:r>
    </w:p>
    <w:p w14:paraId="1CBBFB09" w14:textId="6B20D9DA" w:rsidR="1A17780A" w:rsidRDefault="00000000" w:rsidP="1A17780A">
      <w:pPr>
        <w:pStyle w:val="ListParagraph"/>
        <w:numPr>
          <w:ilvl w:val="1"/>
          <w:numId w:val="13"/>
        </w:numPr>
      </w:pPr>
      <w:hyperlink r:id="rId173">
        <w:r w:rsidR="1A17780A" w:rsidRPr="1A17780A">
          <w:rPr>
            <w:rStyle w:val="Hyperlink"/>
          </w:rPr>
          <w:t>Vision Changes</w:t>
        </w:r>
      </w:hyperlink>
      <w:r w:rsidR="1A17780A">
        <w:t xml:space="preserve"> (PF)</w:t>
      </w:r>
    </w:p>
    <w:p w14:paraId="5C5C2C56" w14:textId="3F9C9CBD" w:rsidR="1A17780A" w:rsidRDefault="00000000" w:rsidP="1A17780A">
      <w:pPr>
        <w:pStyle w:val="ListParagraph"/>
        <w:numPr>
          <w:ilvl w:val="1"/>
          <w:numId w:val="13"/>
        </w:numPr>
      </w:pPr>
      <w:hyperlink r:id="rId174">
        <w:r w:rsidR="0A7A872C" w:rsidRPr="0A7A872C">
          <w:rPr>
            <w:rStyle w:val="Hyperlink"/>
          </w:rPr>
          <w:t>Depression</w:t>
        </w:r>
      </w:hyperlink>
      <w:r w:rsidR="0A7A872C">
        <w:t xml:space="preserve"> (PF) </w:t>
      </w:r>
    </w:p>
    <w:p w14:paraId="78DD6346" w14:textId="14A24682" w:rsidR="0A7A872C" w:rsidRDefault="00000000" w:rsidP="0A7A872C">
      <w:pPr>
        <w:pStyle w:val="ListParagraph"/>
        <w:numPr>
          <w:ilvl w:val="1"/>
          <w:numId w:val="13"/>
        </w:numPr>
      </w:pPr>
      <w:hyperlink r:id="rId175">
        <w:r w:rsidR="0A7A872C" w:rsidRPr="0A7A872C">
          <w:rPr>
            <w:rStyle w:val="Hyperlink"/>
          </w:rPr>
          <w:t>Dystonia</w:t>
        </w:r>
      </w:hyperlink>
      <w:r w:rsidR="0A7A872C">
        <w:t xml:space="preserve"> (PF) </w:t>
      </w:r>
    </w:p>
    <w:p w14:paraId="25FFCA07" w14:textId="7C337B8C" w:rsidR="1A17780A" w:rsidRDefault="00000000" w:rsidP="1A17780A">
      <w:pPr>
        <w:pStyle w:val="ListParagraph"/>
        <w:numPr>
          <w:ilvl w:val="1"/>
          <w:numId w:val="13"/>
        </w:numPr>
      </w:pPr>
      <w:hyperlink r:id="rId176" w:anchor=":~:text=Damage%20caused%20by%20nervous%20system,This%20causes%20dizziness%20or%20lightheadedness.">
        <w:r w:rsidR="0A7A872C" w:rsidRPr="0A7A872C">
          <w:rPr>
            <w:rStyle w:val="Hyperlink"/>
          </w:rPr>
          <w:t>Dizziness or Fainting</w:t>
        </w:r>
      </w:hyperlink>
      <w:r w:rsidR="0A7A872C">
        <w:t xml:space="preserve"> (PF) </w:t>
      </w:r>
    </w:p>
    <w:p w14:paraId="559ED8EA" w14:textId="1A9FCE62" w:rsidR="002C7C46" w:rsidRDefault="0A7A872C" w:rsidP="005A3469">
      <w:pPr>
        <w:pStyle w:val="ListParagraph"/>
        <w:numPr>
          <w:ilvl w:val="1"/>
          <w:numId w:val="13"/>
        </w:numPr>
      </w:pPr>
      <w:r>
        <w:t xml:space="preserve">Useful Websites: </w:t>
      </w:r>
      <w:hyperlink r:id="rId177">
        <w:r w:rsidRPr="0A7A872C">
          <w:rPr>
            <w:rStyle w:val="Hyperlink"/>
          </w:rPr>
          <w:t>Davis Phinney Foundation</w:t>
        </w:r>
      </w:hyperlink>
      <w:r>
        <w:t xml:space="preserve">, </w:t>
      </w:r>
      <w:hyperlink r:id="rId178">
        <w:r w:rsidRPr="0A7A872C">
          <w:rPr>
            <w:rStyle w:val="Hyperlink"/>
          </w:rPr>
          <w:t>Parkinson’s Foundation</w:t>
        </w:r>
      </w:hyperlink>
    </w:p>
    <w:p w14:paraId="7E03CDC3" w14:textId="48AFE91B" w:rsidR="00AB2198" w:rsidRDefault="33A60B0A" w:rsidP="33A60B0A">
      <w:pPr>
        <w:pStyle w:val="ListParagraph"/>
        <w:numPr>
          <w:ilvl w:val="0"/>
          <w:numId w:val="13"/>
        </w:numPr>
        <w:rPr>
          <w:highlight w:val="yellow"/>
        </w:rPr>
      </w:pPr>
      <w:r w:rsidRPr="33A60B0A">
        <w:rPr>
          <w:highlight w:val="yellow"/>
        </w:rPr>
        <w:t>Progressive Supranuclear Palsy</w:t>
      </w:r>
    </w:p>
    <w:p w14:paraId="5B652F7E" w14:textId="2FB47BA7" w:rsidR="005D19CB" w:rsidRDefault="00000000" w:rsidP="005D19CB">
      <w:pPr>
        <w:pStyle w:val="ListParagraph"/>
        <w:numPr>
          <w:ilvl w:val="1"/>
          <w:numId w:val="13"/>
        </w:numPr>
      </w:pPr>
      <w:hyperlink r:id="rId179">
        <w:r w:rsidR="6AF4E472" w:rsidRPr="6AF4E472">
          <w:rPr>
            <w:rStyle w:val="Hyperlink"/>
          </w:rPr>
          <w:t>A Guide for People Living with PSP, CBD, and Other Atypical Parkinsonian Disorders</w:t>
        </w:r>
      </w:hyperlink>
      <w:r w:rsidR="6AF4E472">
        <w:t xml:space="preserve"> - 118 pages (</w:t>
      </w:r>
      <w:proofErr w:type="spellStart"/>
      <w:r w:rsidR="6AF4E472">
        <w:t>CurePSP</w:t>
      </w:r>
      <w:proofErr w:type="spellEnd"/>
      <w:r w:rsidR="6AF4E472">
        <w:t>)</w:t>
      </w:r>
    </w:p>
    <w:p w14:paraId="4A35FD8B" w14:textId="3998DC3D" w:rsidR="6AF4E472" w:rsidRDefault="00000000" w:rsidP="6AF4E472">
      <w:pPr>
        <w:pStyle w:val="ListParagraph"/>
        <w:numPr>
          <w:ilvl w:val="1"/>
          <w:numId w:val="13"/>
        </w:numPr>
      </w:pPr>
      <w:hyperlink r:id="rId180">
        <w:r w:rsidR="33A60B0A" w:rsidRPr="33A60B0A">
          <w:rPr>
            <w:rStyle w:val="Hyperlink"/>
          </w:rPr>
          <w:t>Progressive Supranuclear Palsy</w:t>
        </w:r>
      </w:hyperlink>
      <w:r w:rsidR="33A60B0A">
        <w:t xml:space="preserve"> (</w:t>
      </w:r>
      <w:proofErr w:type="spellStart"/>
      <w:r w:rsidR="33A60B0A">
        <w:t>CurePSP</w:t>
      </w:r>
      <w:proofErr w:type="spellEnd"/>
      <w:r w:rsidR="33A60B0A">
        <w:t xml:space="preserve">) </w:t>
      </w:r>
    </w:p>
    <w:p w14:paraId="75A08CD9" w14:textId="4432F73E" w:rsidR="33A60B0A" w:rsidRDefault="00000000" w:rsidP="33A60B0A">
      <w:pPr>
        <w:pStyle w:val="ListParagraph"/>
        <w:numPr>
          <w:ilvl w:val="1"/>
          <w:numId w:val="13"/>
        </w:numPr>
      </w:pPr>
      <w:hyperlink r:id="rId181">
        <w:r w:rsidR="33A60B0A" w:rsidRPr="33A60B0A">
          <w:rPr>
            <w:rStyle w:val="Hyperlink"/>
          </w:rPr>
          <w:t>Progressive Supranuclear Palsy</w:t>
        </w:r>
      </w:hyperlink>
      <w:r w:rsidR="33A60B0A">
        <w:t xml:space="preserve"> (AFTD) </w:t>
      </w:r>
    </w:p>
    <w:p w14:paraId="415BF15F" w14:textId="10EBBF49" w:rsidR="005D19CB" w:rsidRDefault="00000000" w:rsidP="005D19CB">
      <w:pPr>
        <w:pStyle w:val="ListParagraph"/>
        <w:numPr>
          <w:ilvl w:val="1"/>
          <w:numId w:val="13"/>
        </w:numPr>
      </w:pPr>
      <w:hyperlink r:id="rId182">
        <w:r w:rsidR="397CB0C4" w:rsidRPr="397CB0C4">
          <w:rPr>
            <w:rStyle w:val="Hyperlink"/>
          </w:rPr>
          <w:t>Progressive Supranuclear Palsy</w:t>
        </w:r>
      </w:hyperlink>
      <w:r w:rsidR="397CB0C4">
        <w:t xml:space="preserve"> (UCSF MAC)</w:t>
      </w:r>
    </w:p>
    <w:p w14:paraId="74044785" w14:textId="10EC8F1F" w:rsidR="397CB0C4" w:rsidRDefault="397CB0C4" w:rsidP="397CB0C4">
      <w:pPr>
        <w:pStyle w:val="ListParagraph"/>
        <w:numPr>
          <w:ilvl w:val="1"/>
          <w:numId w:val="13"/>
        </w:numPr>
      </w:pPr>
      <w:r>
        <w:t xml:space="preserve">Useful websites: </w:t>
      </w:r>
      <w:hyperlink r:id="rId183">
        <w:proofErr w:type="spellStart"/>
        <w:r w:rsidRPr="397CB0C4">
          <w:rPr>
            <w:rStyle w:val="Hyperlink"/>
          </w:rPr>
          <w:t>CurePSP</w:t>
        </w:r>
        <w:proofErr w:type="spellEnd"/>
      </w:hyperlink>
    </w:p>
    <w:p w14:paraId="6EAEF312" w14:textId="1F8E9C7C" w:rsidR="00AB2198" w:rsidRDefault="473DB7F5" w:rsidP="473DB7F5">
      <w:pPr>
        <w:pStyle w:val="ListParagraph"/>
        <w:numPr>
          <w:ilvl w:val="0"/>
          <w:numId w:val="13"/>
        </w:numPr>
        <w:rPr>
          <w:highlight w:val="yellow"/>
        </w:rPr>
      </w:pPr>
      <w:r w:rsidRPr="473DB7F5">
        <w:rPr>
          <w:highlight w:val="yellow"/>
        </w:rPr>
        <w:t>Vascular Dementia</w:t>
      </w:r>
    </w:p>
    <w:p w14:paraId="4B23C727" w14:textId="5D10F879" w:rsidR="00B60801" w:rsidRDefault="00000000" w:rsidP="00B60801">
      <w:pPr>
        <w:pStyle w:val="ListParagraph"/>
        <w:numPr>
          <w:ilvl w:val="1"/>
          <w:numId w:val="13"/>
        </w:numPr>
      </w:pPr>
      <w:hyperlink r:id="rId184" w:history="1">
        <w:r w:rsidR="00B60801" w:rsidRPr="007C45FC">
          <w:rPr>
            <w:rStyle w:val="Hyperlink"/>
          </w:rPr>
          <w:t>The Brain Needs Blood: Vascular Cognitive Impairment</w:t>
        </w:r>
      </w:hyperlink>
      <w:r w:rsidR="00B60801">
        <w:t xml:space="preserve"> (Neurology Now)</w:t>
      </w:r>
    </w:p>
    <w:p w14:paraId="6F192660" w14:textId="178D7395" w:rsidR="007C45FC" w:rsidRDefault="00000000" w:rsidP="00B60801">
      <w:pPr>
        <w:pStyle w:val="ListParagraph"/>
        <w:numPr>
          <w:ilvl w:val="1"/>
          <w:numId w:val="13"/>
        </w:numPr>
      </w:pPr>
      <w:hyperlink r:id="rId185">
        <w:r w:rsidR="6DB990DE" w:rsidRPr="6DB990DE">
          <w:rPr>
            <w:rStyle w:val="Hyperlink"/>
          </w:rPr>
          <w:t>Vascular Dementia</w:t>
        </w:r>
      </w:hyperlink>
      <w:r w:rsidR="6DB990DE">
        <w:t xml:space="preserve"> (</w:t>
      </w:r>
      <w:proofErr w:type="spellStart"/>
      <w:r w:rsidR="6DB990DE">
        <w:t>Alz</w:t>
      </w:r>
      <w:proofErr w:type="spellEnd"/>
      <w:r w:rsidR="6DB990DE">
        <w:t>. Assoc.)</w:t>
      </w:r>
    </w:p>
    <w:p w14:paraId="1983A39F" w14:textId="22FF5B75" w:rsidR="397CB0C4" w:rsidRDefault="00000000" w:rsidP="397CB0C4">
      <w:pPr>
        <w:pStyle w:val="ListParagraph"/>
        <w:numPr>
          <w:ilvl w:val="1"/>
          <w:numId w:val="13"/>
        </w:numPr>
      </w:pPr>
      <w:hyperlink r:id="rId186">
        <w:r w:rsidR="397CB0C4" w:rsidRPr="397CB0C4">
          <w:rPr>
            <w:rStyle w:val="Hyperlink"/>
          </w:rPr>
          <w:t>Vascular Dementia</w:t>
        </w:r>
      </w:hyperlink>
      <w:r w:rsidR="397CB0C4">
        <w:t xml:space="preserve"> (UCSF MAC) </w:t>
      </w:r>
    </w:p>
    <w:p w14:paraId="39D71786" w14:textId="5B64451F" w:rsidR="18BE8B30" w:rsidRDefault="00000000" w:rsidP="18BE8B30">
      <w:pPr>
        <w:pStyle w:val="ListParagraph"/>
        <w:numPr>
          <w:ilvl w:val="1"/>
          <w:numId w:val="13"/>
        </w:numPr>
      </w:pPr>
      <w:hyperlink r:id="rId187">
        <w:r w:rsidR="397CB0C4" w:rsidRPr="397CB0C4">
          <w:rPr>
            <w:rStyle w:val="Hyperlink"/>
          </w:rPr>
          <w:t>What is Vascular Dementia?</w:t>
        </w:r>
      </w:hyperlink>
      <w:r w:rsidR="397CB0C4">
        <w:t xml:space="preserve"> (</w:t>
      </w:r>
      <w:proofErr w:type="spellStart"/>
      <w:r w:rsidR="397CB0C4">
        <w:t>Alz</w:t>
      </w:r>
      <w:proofErr w:type="spellEnd"/>
      <w:r w:rsidR="397CB0C4">
        <w:t xml:space="preserve">. Society) </w:t>
      </w:r>
    </w:p>
    <w:p w14:paraId="7F47AA64" w14:textId="3D426FAE" w:rsidR="005D19CB" w:rsidRDefault="00000000" w:rsidP="005D19CB">
      <w:pPr>
        <w:pStyle w:val="ListParagraph"/>
        <w:numPr>
          <w:ilvl w:val="1"/>
          <w:numId w:val="13"/>
        </w:numPr>
      </w:pPr>
      <w:hyperlink r:id="rId188">
        <w:r w:rsidR="397CB0C4" w:rsidRPr="397CB0C4">
          <w:rPr>
            <w:rStyle w:val="Hyperlink"/>
          </w:rPr>
          <w:t>What is Vascular Dementia?</w:t>
        </w:r>
      </w:hyperlink>
      <w:r w:rsidR="397CB0C4">
        <w:t xml:space="preserve"> (NIA)</w:t>
      </w:r>
    </w:p>
    <w:p w14:paraId="784D27FE" w14:textId="77777777" w:rsidR="00EB42C4" w:rsidRDefault="00EB42C4" w:rsidP="00EB42C4"/>
    <w:p w14:paraId="4DAAB489" w14:textId="77777777" w:rsidR="00587373" w:rsidRPr="004E69D1" w:rsidRDefault="00587373" w:rsidP="00587373">
      <w:pPr>
        <w:rPr>
          <w:b/>
        </w:rPr>
      </w:pPr>
      <w:r w:rsidRPr="004E69D1">
        <w:rPr>
          <w:b/>
        </w:rPr>
        <w:t xml:space="preserve">End of Life Care: </w:t>
      </w:r>
    </w:p>
    <w:p w14:paraId="28DCC550" w14:textId="44F9D6E2" w:rsidR="00587373" w:rsidRDefault="00000000" w:rsidP="48561A7D">
      <w:pPr>
        <w:pStyle w:val="ListParagraph"/>
        <w:numPr>
          <w:ilvl w:val="0"/>
          <w:numId w:val="7"/>
        </w:numPr>
        <w:rPr>
          <w:highlight w:val="green"/>
        </w:rPr>
      </w:pPr>
      <w:hyperlink r:id="rId189">
        <w:r w:rsidR="484F8EB8" w:rsidRPr="484F8EB8">
          <w:rPr>
            <w:rStyle w:val="Hyperlink"/>
            <w:highlight w:val="green"/>
          </w:rPr>
          <w:t>Advanced Dementia: A Guide for Families</w:t>
        </w:r>
      </w:hyperlink>
      <w:r w:rsidR="484F8EB8" w:rsidRPr="484F8EB8">
        <w:rPr>
          <w:highlight w:val="green"/>
        </w:rPr>
        <w:t xml:space="preserve"> 50 pages (Institute for Aging Research) </w:t>
      </w:r>
      <w:commentRangeStart w:id="20"/>
      <w:commentRangeEnd w:id="20"/>
      <w:r w:rsidR="00AD69C0">
        <w:rPr>
          <w:rStyle w:val="CommentReference"/>
        </w:rPr>
        <w:commentReference w:id="20"/>
      </w:r>
    </w:p>
    <w:p w14:paraId="2CFCAF2A" w14:textId="08C12695" w:rsidR="484F8EB8" w:rsidRDefault="00000000" w:rsidP="484F8EB8">
      <w:pPr>
        <w:pStyle w:val="ListParagraph"/>
        <w:numPr>
          <w:ilvl w:val="0"/>
          <w:numId w:val="7"/>
        </w:numPr>
        <w:rPr>
          <w:highlight w:val="green"/>
        </w:rPr>
      </w:pPr>
      <w:hyperlink r:id="rId190">
        <w:r w:rsidR="484F8EB8" w:rsidRPr="484F8EB8">
          <w:rPr>
            <w:rStyle w:val="Hyperlink"/>
            <w:highlight w:val="green"/>
          </w:rPr>
          <w:t xml:space="preserve">Mid-to late-stage caregiver packet </w:t>
        </w:r>
      </w:hyperlink>
      <w:r w:rsidR="484F8EB8" w:rsidRPr="484F8EB8">
        <w:rPr>
          <w:highlight w:val="green"/>
        </w:rPr>
        <w:t xml:space="preserve"> (</w:t>
      </w:r>
      <w:proofErr w:type="spellStart"/>
      <w:r w:rsidR="484F8EB8" w:rsidRPr="484F8EB8">
        <w:rPr>
          <w:highlight w:val="green"/>
        </w:rPr>
        <w:t>Alz</w:t>
      </w:r>
      <w:proofErr w:type="spellEnd"/>
      <w:r w:rsidR="484F8EB8" w:rsidRPr="484F8EB8">
        <w:rPr>
          <w:highlight w:val="green"/>
        </w:rPr>
        <w:t xml:space="preserve"> assoc.) </w:t>
      </w:r>
      <w:commentRangeStart w:id="21"/>
      <w:commentRangeEnd w:id="21"/>
      <w:r w:rsidR="484F8EB8">
        <w:rPr>
          <w:rStyle w:val="CommentReference"/>
        </w:rPr>
        <w:commentReference w:id="21"/>
      </w:r>
    </w:p>
    <w:commentRangeStart w:id="22"/>
    <w:p w14:paraId="388A43DD" w14:textId="122E36D5" w:rsidR="00587373" w:rsidRDefault="00000000" w:rsidP="07E58750">
      <w:pPr>
        <w:pStyle w:val="ListParagraph"/>
        <w:numPr>
          <w:ilvl w:val="0"/>
          <w:numId w:val="7"/>
        </w:numPr>
        <w:rPr>
          <w:highlight w:val="green"/>
        </w:rPr>
      </w:pPr>
      <w:r>
        <w:fldChar w:fldCharType="begin"/>
      </w:r>
      <w:r>
        <w:instrText>HYPERLINK "https://app.box.com/file/239632658203?s=wwwcamy5su9t4t30enw19n127034j2o4" \h</w:instrText>
      </w:r>
      <w:r>
        <w:fldChar w:fldCharType="separate"/>
      </w:r>
      <w:r w:rsidR="5EEFE2CB" w:rsidRPr="5EEFE2CB">
        <w:rPr>
          <w:rStyle w:val="Hyperlink"/>
          <w:highlight w:val="green"/>
        </w:rPr>
        <w:t>Advanced Illness: Holding On and Letting Go</w:t>
      </w:r>
      <w:r>
        <w:rPr>
          <w:rStyle w:val="Hyperlink"/>
          <w:highlight w:val="green"/>
        </w:rPr>
        <w:fldChar w:fldCharType="end"/>
      </w:r>
      <w:r w:rsidR="5EEFE2CB" w:rsidRPr="5EEFE2CB">
        <w:rPr>
          <w:highlight w:val="green"/>
        </w:rPr>
        <w:t xml:space="preserve"> (FCA)</w:t>
      </w:r>
      <w:commentRangeEnd w:id="22"/>
      <w:r w:rsidR="00AD69C0">
        <w:rPr>
          <w:rStyle w:val="CommentReference"/>
        </w:rPr>
        <w:commentReference w:id="22"/>
      </w:r>
    </w:p>
    <w:p w14:paraId="7A42E758" w14:textId="7052D5A9" w:rsidR="5EEFE2CB" w:rsidRDefault="00000000" w:rsidP="5EEFE2CB">
      <w:pPr>
        <w:pStyle w:val="ListParagraph"/>
        <w:numPr>
          <w:ilvl w:val="0"/>
          <w:numId w:val="7"/>
        </w:numPr>
        <w:rPr>
          <w:highlight w:val="green"/>
        </w:rPr>
      </w:pPr>
      <w:hyperlink r:id="rId191">
        <w:r w:rsidR="1FB374FE" w:rsidRPr="1FB374FE">
          <w:rPr>
            <w:rStyle w:val="Hyperlink"/>
            <w:highlight w:val="green"/>
          </w:rPr>
          <w:t>Stages of Alzheimer's</w:t>
        </w:r>
      </w:hyperlink>
      <w:r w:rsidR="1FB374FE" w:rsidRPr="1FB374FE">
        <w:rPr>
          <w:highlight w:val="green"/>
        </w:rPr>
        <w:t xml:space="preserve"> (</w:t>
      </w:r>
      <w:proofErr w:type="spellStart"/>
      <w:r w:rsidR="1FB374FE" w:rsidRPr="1FB374FE">
        <w:rPr>
          <w:highlight w:val="green"/>
        </w:rPr>
        <w:t>Alz</w:t>
      </w:r>
      <w:proofErr w:type="spellEnd"/>
      <w:r w:rsidR="1FB374FE" w:rsidRPr="1FB374FE">
        <w:rPr>
          <w:highlight w:val="green"/>
        </w:rPr>
        <w:t xml:space="preserve"> Assoc.)</w:t>
      </w:r>
      <w:commentRangeStart w:id="23"/>
      <w:commentRangeEnd w:id="23"/>
      <w:r w:rsidR="5EEFE2CB">
        <w:rPr>
          <w:rStyle w:val="CommentReference"/>
        </w:rPr>
        <w:commentReference w:id="23"/>
      </w:r>
    </w:p>
    <w:p w14:paraId="472D6798" w14:textId="35A43DB7" w:rsidR="00D71E12" w:rsidRDefault="00000000" w:rsidP="3080C191">
      <w:pPr>
        <w:pStyle w:val="ListParagraph"/>
        <w:numPr>
          <w:ilvl w:val="0"/>
          <w:numId w:val="7"/>
        </w:numPr>
        <w:rPr>
          <w:highlight w:val="green"/>
        </w:rPr>
      </w:pPr>
      <w:hyperlink r:id="rId192">
        <w:r w:rsidR="3080C191" w:rsidRPr="3080C191">
          <w:rPr>
            <w:rStyle w:val="Hyperlink"/>
            <w:highlight w:val="green"/>
          </w:rPr>
          <w:t>Clinical Stages of Alzheimer’s</w:t>
        </w:r>
      </w:hyperlink>
      <w:r w:rsidR="3080C191" w:rsidRPr="3080C191">
        <w:rPr>
          <w:highlight w:val="green"/>
        </w:rPr>
        <w:t xml:space="preserve"> (Fisher Center for Alzheimer’s Research Foundation)</w:t>
      </w:r>
      <w:commentRangeStart w:id="24"/>
      <w:commentRangeEnd w:id="24"/>
      <w:r w:rsidR="00AD69C0">
        <w:rPr>
          <w:rStyle w:val="CommentReference"/>
        </w:rPr>
        <w:commentReference w:id="24"/>
      </w:r>
    </w:p>
    <w:p w14:paraId="41252B5A" w14:textId="1187E8F6" w:rsidR="344999FC" w:rsidRDefault="00000000" w:rsidP="121AAD92">
      <w:pPr>
        <w:pStyle w:val="ListParagraph"/>
        <w:numPr>
          <w:ilvl w:val="0"/>
          <w:numId w:val="7"/>
        </w:numPr>
        <w:rPr>
          <w:highlight w:val="green"/>
        </w:rPr>
      </w:pPr>
      <w:hyperlink r:id="rId193">
        <w:r w:rsidR="121AAD92" w:rsidRPr="121AAD92">
          <w:rPr>
            <w:rStyle w:val="Hyperlink"/>
            <w:highlight w:val="green"/>
          </w:rPr>
          <w:t>Caring for a Person with Late-Stage Alzheimer’s Disease</w:t>
        </w:r>
      </w:hyperlink>
      <w:r w:rsidR="121AAD92" w:rsidRPr="121AAD92">
        <w:rPr>
          <w:highlight w:val="green"/>
        </w:rPr>
        <w:t xml:space="preserve"> (NIA)</w:t>
      </w:r>
    </w:p>
    <w:p w14:paraId="058E8428" w14:textId="22B39DD9" w:rsidR="00F862C6" w:rsidRDefault="00000000" w:rsidP="0D7C267C">
      <w:pPr>
        <w:pStyle w:val="ListParagraph"/>
        <w:numPr>
          <w:ilvl w:val="0"/>
          <w:numId w:val="7"/>
        </w:numPr>
        <w:rPr>
          <w:highlight w:val="green"/>
        </w:rPr>
      </w:pPr>
      <w:hyperlink r:id="rId194">
        <w:r w:rsidR="279CDB7E" w:rsidRPr="279CDB7E">
          <w:rPr>
            <w:rStyle w:val="Hyperlink"/>
            <w:highlight w:val="green"/>
          </w:rPr>
          <w:t>Feeding Choices in Advanced Dementia</w:t>
        </w:r>
      </w:hyperlink>
      <w:r w:rsidR="279CDB7E" w:rsidRPr="279CDB7E">
        <w:rPr>
          <w:highlight w:val="green"/>
        </w:rPr>
        <w:t xml:space="preserve"> (UHN)</w:t>
      </w:r>
      <w:commentRangeStart w:id="25"/>
      <w:commentRangeEnd w:id="25"/>
      <w:r w:rsidR="00AD69C0">
        <w:rPr>
          <w:rStyle w:val="CommentReference"/>
        </w:rPr>
        <w:commentReference w:id="25"/>
      </w:r>
    </w:p>
    <w:p w14:paraId="2B5A38CC" w14:textId="1E9069CD" w:rsidR="00587373" w:rsidRDefault="00000000" w:rsidP="6109EA46">
      <w:pPr>
        <w:pStyle w:val="ListParagraph"/>
        <w:numPr>
          <w:ilvl w:val="0"/>
          <w:numId w:val="7"/>
        </w:numPr>
        <w:rPr>
          <w:highlight w:val="green"/>
        </w:rPr>
      </w:pPr>
      <w:hyperlink r:id="rId195">
        <w:r w:rsidR="6109EA46" w:rsidRPr="6109EA46">
          <w:rPr>
            <w:rStyle w:val="Hyperlink"/>
            <w:highlight w:val="green"/>
          </w:rPr>
          <w:t>Grief and Loss</w:t>
        </w:r>
      </w:hyperlink>
      <w:r w:rsidR="6109EA46" w:rsidRPr="6109EA46">
        <w:rPr>
          <w:highlight w:val="green"/>
        </w:rPr>
        <w:t xml:space="preserve"> (FCA)</w:t>
      </w:r>
    </w:p>
    <w:p w14:paraId="7904DE09" w14:textId="5673FCE4" w:rsidR="00AF362F" w:rsidRDefault="00000000" w:rsidP="1FB374FE">
      <w:pPr>
        <w:pStyle w:val="ListParagraph"/>
        <w:numPr>
          <w:ilvl w:val="0"/>
          <w:numId w:val="7"/>
        </w:numPr>
        <w:rPr>
          <w:highlight w:val="green"/>
        </w:rPr>
      </w:pPr>
      <w:hyperlink r:id="rId196">
        <w:r w:rsidR="1FB374FE" w:rsidRPr="1FB374FE">
          <w:rPr>
            <w:rStyle w:val="Hyperlink"/>
            <w:highlight w:val="green"/>
          </w:rPr>
          <w:t>Hospice Care for Patients with Dementia</w:t>
        </w:r>
      </w:hyperlink>
      <w:r w:rsidR="1FB374FE" w:rsidRPr="1FB374FE">
        <w:rPr>
          <w:highlight w:val="green"/>
        </w:rPr>
        <w:t xml:space="preserve"> (Arizona Center on Aging)</w:t>
      </w:r>
      <w:commentRangeStart w:id="26"/>
      <w:commentRangeEnd w:id="26"/>
      <w:r w:rsidR="00AD69C0">
        <w:rPr>
          <w:rStyle w:val="CommentReference"/>
        </w:rPr>
        <w:commentReference w:id="26"/>
      </w:r>
    </w:p>
    <w:p w14:paraId="0818908C" w14:textId="6FF97314" w:rsidR="1FB374FE" w:rsidRDefault="00000000" w:rsidP="1FB374FE">
      <w:pPr>
        <w:pStyle w:val="ListParagraph"/>
        <w:numPr>
          <w:ilvl w:val="0"/>
          <w:numId w:val="7"/>
        </w:numPr>
        <w:rPr>
          <w:highlight w:val="green"/>
        </w:rPr>
      </w:pPr>
      <w:hyperlink r:id="rId197">
        <w:r w:rsidR="33E6B603" w:rsidRPr="33E6B603">
          <w:rPr>
            <w:rStyle w:val="Hyperlink"/>
            <w:highlight w:val="green"/>
          </w:rPr>
          <w:t xml:space="preserve">Hospice Care </w:t>
        </w:r>
      </w:hyperlink>
      <w:r w:rsidR="33E6B603" w:rsidRPr="33E6B603">
        <w:rPr>
          <w:highlight w:val="green"/>
        </w:rPr>
        <w:t>(</w:t>
      </w:r>
      <w:proofErr w:type="spellStart"/>
      <w:r w:rsidR="33E6B603" w:rsidRPr="33E6B603">
        <w:rPr>
          <w:highlight w:val="green"/>
        </w:rPr>
        <w:t>Alz</w:t>
      </w:r>
      <w:proofErr w:type="spellEnd"/>
      <w:r w:rsidR="33E6B603" w:rsidRPr="33E6B603">
        <w:rPr>
          <w:highlight w:val="green"/>
        </w:rPr>
        <w:t xml:space="preserve"> Assoc.)</w:t>
      </w:r>
      <w:r w:rsidR="33E6B603">
        <w:t xml:space="preserve"> </w:t>
      </w:r>
      <w:commentRangeStart w:id="27"/>
      <w:commentRangeEnd w:id="27"/>
      <w:r w:rsidR="1FB374FE">
        <w:rPr>
          <w:rStyle w:val="CommentReference"/>
        </w:rPr>
        <w:commentReference w:id="27"/>
      </w:r>
    </w:p>
    <w:p w14:paraId="163731B3" w14:textId="51AAD0BC" w:rsidR="33E6B603" w:rsidRDefault="00000000" w:rsidP="33E6B603">
      <w:pPr>
        <w:pStyle w:val="ListParagraph"/>
        <w:numPr>
          <w:ilvl w:val="0"/>
          <w:numId w:val="7"/>
        </w:numPr>
        <w:rPr>
          <w:highlight w:val="green"/>
        </w:rPr>
      </w:pPr>
      <w:hyperlink r:id="rId198">
        <w:r w:rsidR="33E6B603" w:rsidRPr="33E6B603">
          <w:rPr>
            <w:rStyle w:val="Hyperlink"/>
            <w:highlight w:val="green"/>
          </w:rPr>
          <w:t xml:space="preserve">Late-stage Caregiving </w:t>
        </w:r>
      </w:hyperlink>
      <w:r w:rsidR="33E6B603" w:rsidRPr="33E6B603">
        <w:rPr>
          <w:highlight w:val="green"/>
        </w:rPr>
        <w:t>(</w:t>
      </w:r>
      <w:proofErr w:type="spellStart"/>
      <w:r w:rsidR="33E6B603" w:rsidRPr="33E6B603">
        <w:rPr>
          <w:highlight w:val="green"/>
        </w:rPr>
        <w:t>Alz</w:t>
      </w:r>
      <w:proofErr w:type="spellEnd"/>
      <w:r w:rsidR="33E6B603" w:rsidRPr="33E6B603">
        <w:rPr>
          <w:highlight w:val="green"/>
        </w:rPr>
        <w:t xml:space="preserve"> Assoc.) </w:t>
      </w:r>
      <w:commentRangeStart w:id="28"/>
      <w:commentRangeEnd w:id="28"/>
      <w:r w:rsidR="33E6B603">
        <w:rPr>
          <w:rStyle w:val="CommentReference"/>
        </w:rPr>
        <w:commentReference w:id="28"/>
      </w:r>
    </w:p>
    <w:p w14:paraId="6B61AB9F" w14:textId="16307DD5" w:rsidR="1FB374FE" w:rsidRDefault="00000000" w:rsidP="1FB374FE">
      <w:pPr>
        <w:pStyle w:val="ListParagraph"/>
        <w:numPr>
          <w:ilvl w:val="0"/>
          <w:numId w:val="7"/>
        </w:numPr>
      </w:pPr>
      <w:hyperlink r:id="rId199">
        <w:r w:rsidR="33E6B603" w:rsidRPr="33E6B603">
          <w:rPr>
            <w:rStyle w:val="Hyperlink"/>
          </w:rPr>
          <w:t>Hospice and FTD 2011</w:t>
        </w:r>
      </w:hyperlink>
      <w:r w:rsidR="33E6B603">
        <w:t xml:space="preserve"> (Hospice of the Valley and AFTD)</w:t>
      </w:r>
    </w:p>
    <w:p w14:paraId="0B8CBA79" w14:textId="480BA464" w:rsidR="6106522E" w:rsidRDefault="00000000" w:rsidP="6106522E">
      <w:pPr>
        <w:pStyle w:val="ListParagraph"/>
        <w:numPr>
          <w:ilvl w:val="0"/>
          <w:numId w:val="7"/>
        </w:numPr>
      </w:pPr>
      <w:hyperlink r:id="rId200">
        <w:r w:rsidR="33E6B603" w:rsidRPr="33E6B603">
          <w:rPr>
            <w:rStyle w:val="Hyperlink"/>
          </w:rPr>
          <w:t>Comfort Care and Hospice in Advanced FTD</w:t>
        </w:r>
      </w:hyperlink>
      <w:r w:rsidR="33E6B603">
        <w:t xml:space="preserve"> (AFTD)</w:t>
      </w:r>
    </w:p>
    <w:p w14:paraId="533F4707" w14:textId="135C5FE1" w:rsidR="00CE3CF3" w:rsidRDefault="00000000" w:rsidP="00587373">
      <w:pPr>
        <w:pStyle w:val="ListParagraph"/>
        <w:numPr>
          <w:ilvl w:val="0"/>
          <w:numId w:val="7"/>
        </w:numPr>
      </w:pPr>
      <w:hyperlink r:id="rId201">
        <w:r w:rsidR="33E6B603" w:rsidRPr="33E6B603">
          <w:rPr>
            <w:rStyle w:val="Hyperlink"/>
          </w:rPr>
          <w:t>Medicare Hospice Benefit for Beneficiaries with Alzheimer’s Disease</w:t>
        </w:r>
      </w:hyperlink>
      <w:r w:rsidR="33E6B603">
        <w:t xml:space="preserve"> (</w:t>
      </w:r>
      <w:proofErr w:type="spellStart"/>
      <w:r w:rsidR="33E6B603">
        <w:t>Alz</w:t>
      </w:r>
      <w:proofErr w:type="spellEnd"/>
      <w:r w:rsidR="33E6B603">
        <w:t>. Assoc.)</w:t>
      </w:r>
    </w:p>
    <w:p w14:paraId="3C5A93FF" w14:textId="0570E0CE" w:rsidR="002B32C4" w:rsidRDefault="00000000" w:rsidP="00587373">
      <w:pPr>
        <w:pStyle w:val="ListParagraph"/>
        <w:numPr>
          <w:ilvl w:val="0"/>
          <w:numId w:val="7"/>
        </w:numPr>
      </w:pPr>
      <w:hyperlink r:id="rId202">
        <w:r w:rsidR="33E6B603" w:rsidRPr="33E6B603">
          <w:rPr>
            <w:rStyle w:val="Hyperlink"/>
          </w:rPr>
          <w:t>Passive Range of Motion Exercises</w:t>
        </w:r>
      </w:hyperlink>
      <w:r w:rsidR="33E6B603">
        <w:t xml:space="preserve"> (Mount Carmel)</w:t>
      </w:r>
    </w:p>
    <w:p w14:paraId="35FAFE91" w14:textId="3536E1FC" w:rsidR="00AF362F" w:rsidRDefault="00000000" w:rsidP="00AF362F">
      <w:pPr>
        <w:pStyle w:val="ListParagraph"/>
        <w:numPr>
          <w:ilvl w:val="0"/>
          <w:numId w:val="7"/>
        </w:numPr>
      </w:pPr>
      <w:hyperlink r:id="rId203">
        <w:r w:rsidR="33E6B603" w:rsidRPr="33E6B603">
          <w:rPr>
            <w:rStyle w:val="Hyperlink"/>
          </w:rPr>
          <w:t>Providing Comfort at the End of Life</w:t>
        </w:r>
      </w:hyperlink>
      <w:r w:rsidR="33E6B603">
        <w:t xml:space="preserve"> (NIA)</w:t>
      </w:r>
    </w:p>
    <w:p w14:paraId="3F41B6D6" w14:textId="1B87AEDF" w:rsidR="00587373" w:rsidRDefault="00000000" w:rsidP="00587373">
      <w:pPr>
        <w:pStyle w:val="ListParagraph"/>
        <w:numPr>
          <w:ilvl w:val="0"/>
          <w:numId w:val="7"/>
        </w:numPr>
      </w:pPr>
      <w:hyperlink r:id="rId204">
        <w:r w:rsidR="397CB0C4" w:rsidRPr="397CB0C4">
          <w:rPr>
            <w:rStyle w:val="Hyperlink"/>
          </w:rPr>
          <w:t>When Caregiving Ends</w:t>
        </w:r>
      </w:hyperlink>
      <w:r w:rsidR="397CB0C4">
        <w:t xml:space="preserve"> (FCA)</w:t>
      </w:r>
    </w:p>
    <w:p w14:paraId="489A2570" w14:textId="16ECF9BB" w:rsidR="397CB0C4" w:rsidRDefault="397CB0C4" w:rsidP="397CB0C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212529"/>
        </w:rPr>
      </w:pPr>
      <w:r w:rsidRPr="397CB0C4">
        <w:rPr>
          <w:rFonts w:ascii="Calibri" w:eastAsia="Calibri" w:hAnsi="Calibri" w:cs="Calibri"/>
          <w:color w:val="212529"/>
          <w:lang w:val="es-419"/>
        </w:rPr>
        <w:t xml:space="preserve">VIDEO: Teepa Snow Grooming in Late Stage Dementia (English only) </w:t>
      </w:r>
      <w:r w:rsidR="00000000">
        <w:fldChar w:fldCharType="begin"/>
      </w:r>
      <w:r w:rsidR="00000000">
        <w:instrText>HYPERLINK "https://www.dementiacarecentral.com/video/late_stages/" \h</w:instrText>
      </w:r>
      <w:r w:rsidR="00000000">
        <w:fldChar w:fldCharType="separate"/>
      </w:r>
      <w:r w:rsidRPr="397CB0C4">
        <w:rPr>
          <w:rStyle w:val="Hyperlink"/>
          <w:rFonts w:ascii="Calibri" w:eastAsia="Calibri" w:hAnsi="Calibri" w:cs="Calibri"/>
          <w:lang w:val="es-419"/>
        </w:rPr>
        <w:t>https://www.dementiacarecentral.com/video/late_stages/</w:t>
      </w:r>
      <w:r w:rsidR="00000000">
        <w:rPr>
          <w:rStyle w:val="Hyperlink"/>
          <w:rFonts w:ascii="Calibri" w:eastAsia="Calibri" w:hAnsi="Calibri" w:cs="Calibri"/>
          <w:lang w:val="es-419"/>
        </w:rPr>
        <w:fldChar w:fldCharType="end"/>
      </w:r>
      <w:r w:rsidRPr="397CB0C4">
        <w:rPr>
          <w:rFonts w:ascii="Calibri" w:eastAsia="Calibri" w:hAnsi="Calibri" w:cs="Calibri"/>
          <w:color w:val="212529"/>
          <w:lang w:val="es-419"/>
        </w:rPr>
        <w:t xml:space="preserve"> </w:t>
      </w:r>
    </w:p>
    <w:p w14:paraId="094C3ABD" w14:textId="5F8813FB" w:rsidR="397CB0C4" w:rsidRDefault="397CB0C4" w:rsidP="397CB0C4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s-419"/>
        </w:rPr>
      </w:pPr>
      <w:r w:rsidRPr="397CB0C4">
        <w:rPr>
          <w:rFonts w:ascii="Calibri" w:eastAsia="Calibri" w:hAnsi="Calibri" w:cs="Calibri"/>
          <w:color w:val="000000" w:themeColor="text1"/>
          <w:lang w:val="es-419"/>
        </w:rPr>
        <w:t xml:space="preserve">RESOURCE: for sorting/cleaning household items: </w:t>
      </w:r>
      <w:r w:rsidR="00000000">
        <w:fldChar w:fldCharType="begin"/>
      </w:r>
      <w:r w:rsidR="00000000">
        <w:instrText>HYPERLINK "https://napopodcast.com/" \h</w:instrText>
      </w:r>
      <w:r w:rsidR="00000000">
        <w:fldChar w:fldCharType="separate"/>
      </w:r>
      <w:r w:rsidRPr="397CB0C4">
        <w:rPr>
          <w:rStyle w:val="Hyperlink"/>
          <w:rFonts w:ascii="Calibri" w:eastAsia="Calibri" w:hAnsi="Calibri" w:cs="Calibri"/>
          <w:lang w:val="es-419"/>
        </w:rPr>
        <w:t>https://napopodcast.com/</w:t>
      </w:r>
      <w:r w:rsidR="00000000">
        <w:rPr>
          <w:rStyle w:val="Hyperlink"/>
          <w:rFonts w:ascii="Calibri" w:eastAsia="Calibri" w:hAnsi="Calibri" w:cs="Calibri"/>
          <w:lang w:val="es-419"/>
        </w:rPr>
        <w:fldChar w:fldCharType="end"/>
      </w:r>
      <w:r w:rsidRPr="397CB0C4">
        <w:rPr>
          <w:rFonts w:ascii="Calibri" w:eastAsia="Calibri" w:hAnsi="Calibri" w:cs="Calibri"/>
          <w:color w:val="000000" w:themeColor="text1"/>
          <w:lang w:val="es-419"/>
        </w:rPr>
        <w:t xml:space="preserve"> , for end of life rituals: </w:t>
      </w:r>
      <w:r w:rsidR="00000000">
        <w:fldChar w:fldCharType="begin"/>
      </w:r>
      <w:r w:rsidR="00000000">
        <w:instrText>HYPERLINK "https://www.goodreads.com/book/show/841375.Sacred_Dying" \h</w:instrText>
      </w:r>
      <w:r w:rsidR="00000000">
        <w:fldChar w:fldCharType="separate"/>
      </w:r>
      <w:r w:rsidRPr="397CB0C4">
        <w:rPr>
          <w:rStyle w:val="Hyperlink"/>
          <w:rFonts w:ascii="Calibri" w:eastAsia="Calibri" w:hAnsi="Calibri" w:cs="Calibri"/>
          <w:lang w:val="es-419"/>
        </w:rPr>
        <w:t>https://www.goodreads.com/book/show/841375.Sacred_Dying</w:t>
      </w:r>
      <w:r w:rsidR="00000000">
        <w:rPr>
          <w:rStyle w:val="Hyperlink"/>
          <w:rFonts w:ascii="Calibri" w:eastAsia="Calibri" w:hAnsi="Calibri" w:cs="Calibri"/>
          <w:lang w:val="es-419"/>
        </w:rPr>
        <w:fldChar w:fldCharType="end"/>
      </w:r>
    </w:p>
    <w:p w14:paraId="17AA13DD" w14:textId="77777777" w:rsidR="004E69D1" w:rsidRDefault="004E69D1" w:rsidP="004E69D1"/>
    <w:p w14:paraId="72C8D382" w14:textId="77777777" w:rsidR="004E69D1" w:rsidRPr="00FE5FDB" w:rsidRDefault="74BD402B" w:rsidP="74BD402B">
      <w:pPr>
        <w:rPr>
          <w:b/>
          <w:bCs/>
        </w:rPr>
      </w:pPr>
      <w:r w:rsidRPr="74BD402B">
        <w:rPr>
          <w:b/>
          <w:bCs/>
          <w:highlight w:val="yellow"/>
        </w:rPr>
        <w:t>Family</w:t>
      </w:r>
      <w:r w:rsidRPr="74BD402B">
        <w:rPr>
          <w:b/>
          <w:bCs/>
        </w:rPr>
        <w:t xml:space="preserve">: </w:t>
      </w:r>
    </w:p>
    <w:p w14:paraId="4F2F1A13" w14:textId="0A5C2A9E" w:rsidR="00877236" w:rsidRDefault="00000000" w:rsidP="00976BA6">
      <w:pPr>
        <w:pStyle w:val="ListParagraph"/>
        <w:numPr>
          <w:ilvl w:val="0"/>
          <w:numId w:val="9"/>
        </w:numPr>
      </w:pPr>
      <w:hyperlink r:id="rId205" w:history="1">
        <w:r w:rsidR="00877236" w:rsidRPr="006C1053">
          <w:rPr>
            <w:rStyle w:val="Hyperlink"/>
          </w:rPr>
          <w:t>The Art of Asking for Help</w:t>
        </w:r>
      </w:hyperlink>
      <w:r w:rsidR="00877236">
        <w:t xml:space="preserve"> (Care Eco)</w:t>
      </w:r>
    </w:p>
    <w:p w14:paraId="1D671458" w14:textId="7817977F" w:rsidR="004E69D1" w:rsidRDefault="00000000" w:rsidP="00976BA6">
      <w:pPr>
        <w:pStyle w:val="ListParagraph"/>
        <w:numPr>
          <w:ilvl w:val="0"/>
          <w:numId w:val="9"/>
        </w:numPr>
      </w:pPr>
      <w:hyperlink r:id="rId206" w:history="1">
        <w:r w:rsidR="00976BA6" w:rsidRPr="00D72B2A">
          <w:rPr>
            <w:rStyle w:val="Hyperlink"/>
          </w:rPr>
          <w:t>Caregiving with Your Siblings</w:t>
        </w:r>
      </w:hyperlink>
      <w:r w:rsidR="00976BA6">
        <w:t xml:space="preserve"> (FCA)</w:t>
      </w:r>
    </w:p>
    <w:p w14:paraId="535A8A8D" w14:textId="06E57AB6" w:rsidR="00163228" w:rsidRDefault="00000000" w:rsidP="00976BA6">
      <w:pPr>
        <w:pStyle w:val="ListParagraph"/>
        <w:numPr>
          <w:ilvl w:val="0"/>
          <w:numId w:val="9"/>
        </w:numPr>
      </w:pPr>
      <w:hyperlink r:id="rId207" w:history="1">
        <w:r w:rsidR="00163228" w:rsidRPr="00163228">
          <w:rPr>
            <w:rStyle w:val="Hyperlink"/>
          </w:rPr>
          <w:t>Helping Family and Friends Understand Alzheimer’s Disease</w:t>
        </w:r>
      </w:hyperlink>
      <w:r w:rsidR="00163228">
        <w:t xml:space="preserve"> (NIA)</w:t>
      </w:r>
    </w:p>
    <w:p w14:paraId="16844006" w14:textId="65B11B81" w:rsidR="00A96CC0" w:rsidRDefault="00000000" w:rsidP="00976BA6">
      <w:pPr>
        <w:pStyle w:val="ListParagraph"/>
        <w:numPr>
          <w:ilvl w:val="0"/>
          <w:numId w:val="9"/>
        </w:numPr>
      </w:pPr>
      <w:hyperlink r:id="rId208">
        <w:r w:rsidR="440BADF0" w:rsidRPr="440BADF0">
          <w:rPr>
            <w:rStyle w:val="Hyperlink"/>
          </w:rPr>
          <w:t>Helping Kids Understand Alzheimer’s Disease</w:t>
        </w:r>
      </w:hyperlink>
      <w:r w:rsidR="440BADF0">
        <w:t xml:space="preserve"> (NIA)</w:t>
      </w:r>
    </w:p>
    <w:p w14:paraId="6A98E7AA" w14:textId="1CFF565C" w:rsidR="00976BA6" w:rsidRDefault="00000000" w:rsidP="00976BA6">
      <w:pPr>
        <w:pStyle w:val="ListParagraph"/>
        <w:numPr>
          <w:ilvl w:val="0"/>
          <w:numId w:val="9"/>
        </w:numPr>
      </w:pPr>
      <w:hyperlink r:id="rId209" w:history="1">
        <w:r w:rsidR="00976BA6" w:rsidRPr="00D72B2A">
          <w:rPr>
            <w:rStyle w:val="Hyperlink"/>
          </w:rPr>
          <w:t>Holding a Family Meeting</w:t>
        </w:r>
      </w:hyperlink>
      <w:r w:rsidR="004E7228">
        <w:t xml:space="preserve"> (FCA)</w:t>
      </w:r>
    </w:p>
    <w:p w14:paraId="36DF5211" w14:textId="198BA880" w:rsidR="009276D9" w:rsidRDefault="00000000" w:rsidP="009276D9">
      <w:pPr>
        <w:pStyle w:val="ListParagraph"/>
        <w:numPr>
          <w:ilvl w:val="0"/>
          <w:numId w:val="9"/>
        </w:numPr>
      </w:pPr>
      <w:hyperlink r:id="rId210" w:history="1">
        <w:r w:rsidR="00A96CC0" w:rsidRPr="00AE1528">
          <w:rPr>
            <w:rStyle w:val="Hyperlink"/>
          </w:rPr>
          <w:t>Resources for Children</w:t>
        </w:r>
      </w:hyperlink>
      <w:r w:rsidR="00A96CC0">
        <w:t xml:space="preserve"> (Care Eco)</w:t>
      </w:r>
    </w:p>
    <w:p w14:paraId="1A4FD356" w14:textId="77777777" w:rsidR="00976BA6" w:rsidRDefault="00976BA6" w:rsidP="00A96CC0"/>
    <w:p w14:paraId="036B51CD" w14:textId="77777777" w:rsidR="00A96CC0" w:rsidRPr="00FE5FDB" w:rsidRDefault="00A96CC0" w:rsidP="00A96CC0">
      <w:pPr>
        <w:rPr>
          <w:b/>
        </w:rPr>
      </w:pPr>
      <w:r w:rsidRPr="00FE5FDB">
        <w:rPr>
          <w:b/>
        </w:rPr>
        <w:t xml:space="preserve">Long Term Care and Respite Options: </w:t>
      </w:r>
    </w:p>
    <w:p w14:paraId="472DEADB" w14:textId="77777777" w:rsidR="000124C5" w:rsidRDefault="40B738BF" w:rsidP="40B738BF">
      <w:pPr>
        <w:pStyle w:val="ListParagraph"/>
        <w:numPr>
          <w:ilvl w:val="0"/>
          <w:numId w:val="10"/>
        </w:numPr>
        <w:rPr>
          <w:highlight w:val="yellow"/>
        </w:rPr>
      </w:pPr>
      <w:r w:rsidRPr="40B738BF">
        <w:rPr>
          <w:highlight w:val="yellow"/>
        </w:rPr>
        <w:t>Adult Day Programs:</w:t>
      </w:r>
      <w:r>
        <w:t xml:space="preserve"> </w:t>
      </w:r>
    </w:p>
    <w:p w14:paraId="4797B50A" w14:textId="22AD4F77" w:rsidR="000124C5" w:rsidRDefault="00000000" w:rsidP="000124C5">
      <w:pPr>
        <w:pStyle w:val="ListParagraph"/>
        <w:numPr>
          <w:ilvl w:val="1"/>
          <w:numId w:val="10"/>
        </w:numPr>
      </w:pPr>
      <w:hyperlink r:id="rId211" w:history="1">
        <w:r w:rsidR="000124C5" w:rsidRPr="003530E9">
          <w:rPr>
            <w:rStyle w:val="Hyperlink"/>
          </w:rPr>
          <w:t>Adult Day Programs</w:t>
        </w:r>
      </w:hyperlink>
      <w:r w:rsidR="000124C5">
        <w:t xml:space="preserve"> (Care Eco)</w:t>
      </w:r>
    </w:p>
    <w:p w14:paraId="2209268A" w14:textId="43A63E7D" w:rsidR="000124C5" w:rsidRDefault="00000000" w:rsidP="000124C5">
      <w:pPr>
        <w:pStyle w:val="ListParagraph"/>
        <w:numPr>
          <w:ilvl w:val="1"/>
          <w:numId w:val="10"/>
        </w:numPr>
      </w:pPr>
      <w:hyperlink r:id="rId212">
        <w:r w:rsidR="27408A64" w:rsidRPr="27408A64">
          <w:rPr>
            <w:rStyle w:val="Hyperlink"/>
          </w:rPr>
          <w:t>Adult Day Centers</w:t>
        </w:r>
      </w:hyperlink>
      <w:r w:rsidR="27408A64">
        <w:t xml:space="preserve"> (</w:t>
      </w:r>
      <w:proofErr w:type="spellStart"/>
      <w:r w:rsidR="27408A64">
        <w:t>Alz</w:t>
      </w:r>
      <w:proofErr w:type="spellEnd"/>
      <w:r w:rsidR="27408A64">
        <w:t>. Assoc.)</w:t>
      </w:r>
    </w:p>
    <w:p w14:paraId="3ADD8DB7" w14:textId="34A57AEF" w:rsidR="00413443" w:rsidRDefault="4C55D8A0" w:rsidP="000124C5">
      <w:pPr>
        <w:pStyle w:val="ListParagraph"/>
        <w:numPr>
          <w:ilvl w:val="1"/>
          <w:numId w:val="10"/>
        </w:numPr>
      </w:pPr>
      <w:r>
        <w:t xml:space="preserve">Useful Website: </w:t>
      </w:r>
      <w:hyperlink r:id="rId213">
        <w:r w:rsidRPr="4C55D8A0">
          <w:rPr>
            <w:rStyle w:val="Hyperlink"/>
          </w:rPr>
          <w:t>California Association for Adult Day Services</w:t>
        </w:r>
      </w:hyperlink>
    </w:p>
    <w:p w14:paraId="541830CE" w14:textId="77777777" w:rsidR="000124C5" w:rsidRDefault="74BD402B" w:rsidP="74BD402B">
      <w:pPr>
        <w:pStyle w:val="ListParagraph"/>
        <w:numPr>
          <w:ilvl w:val="0"/>
          <w:numId w:val="10"/>
        </w:numPr>
        <w:rPr>
          <w:highlight w:val="yellow"/>
        </w:rPr>
      </w:pPr>
      <w:r w:rsidRPr="74BD402B">
        <w:rPr>
          <w:highlight w:val="yellow"/>
        </w:rPr>
        <w:t>Care Options:</w:t>
      </w:r>
      <w:r>
        <w:t xml:space="preserve"> </w:t>
      </w:r>
    </w:p>
    <w:p w14:paraId="3F154346" w14:textId="41325C7B" w:rsidR="000B31A8" w:rsidRDefault="00000000" w:rsidP="000124C5">
      <w:pPr>
        <w:pStyle w:val="ListParagraph"/>
        <w:numPr>
          <w:ilvl w:val="1"/>
          <w:numId w:val="10"/>
        </w:numPr>
      </w:pPr>
      <w:hyperlink r:id="rId214" w:history="1">
        <w:r w:rsidR="00967989" w:rsidRPr="000472D1">
          <w:rPr>
            <w:rStyle w:val="Hyperlink"/>
          </w:rPr>
          <w:t>Caregiving at Home: A Guide to Community Resources</w:t>
        </w:r>
      </w:hyperlink>
      <w:r w:rsidR="00967989">
        <w:t xml:space="preserve"> (FCA)</w:t>
      </w:r>
    </w:p>
    <w:p w14:paraId="2DC2B89C" w14:textId="02C7E8AC" w:rsidR="000124C5" w:rsidRDefault="00000000" w:rsidP="000124C5">
      <w:pPr>
        <w:pStyle w:val="ListParagraph"/>
        <w:numPr>
          <w:ilvl w:val="1"/>
          <w:numId w:val="10"/>
        </w:numPr>
      </w:pPr>
      <w:hyperlink r:id="rId215" w:history="1">
        <w:r w:rsidR="00A96CC0" w:rsidRPr="00F14AA4">
          <w:rPr>
            <w:rStyle w:val="Hyperlink"/>
          </w:rPr>
          <w:t>Finding Long Term Care for a Person with Alzheimer’s</w:t>
        </w:r>
      </w:hyperlink>
      <w:r w:rsidR="00A96CC0">
        <w:t xml:space="preserve"> (NIA)</w:t>
      </w:r>
      <w:r w:rsidR="000124C5" w:rsidRPr="000124C5">
        <w:t xml:space="preserve"> </w:t>
      </w:r>
    </w:p>
    <w:p w14:paraId="22310CE5" w14:textId="6353D531" w:rsidR="000124C5" w:rsidRDefault="00000000" w:rsidP="000124C5">
      <w:pPr>
        <w:pStyle w:val="ListParagraph"/>
        <w:numPr>
          <w:ilvl w:val="1"/>
          <w:numId w:val="10"/>
        </w:numPr>
      </w:pPr>
      <w:hyperlink r:id="rId216" w:history="1">
        <w:r w:rsidR="000124C5" w:rsidRPr="0015031D">
          <w:rPr>
            <w:rStyle w:val="Hyperlink"/>
          </w:rPr>
          <w:t>Overview of Care Options</w:t>
        </w:r>
      </w:hyperlink>
      <w:r w:rsidR="000124C5">
        <w:t xml:space="preserve"> (Care Eco)</w:t>
      </w:r>
    </w:p>
    <w:p w14:paraId="4EC866F6" w14:textId="58582347" w:rsidR="00A96CC0" w:rsidRDefault="00000000" w:rsidP="000124C5">
      <w:pPr>
        <w:pStyle w:val="ListParagraph"/>
        <w:numPr>
          <w:ilvl w:val="1"/>
          <w:numId w:val="10"/>
        </w:numPr>
      </w:pPr>
      <w:hyperlink r:id="rId217" w:history="1">
        <w:r w:rsidR="000124C5" w:rsidRPr="00D23C61">
          <w:rPr>
            <w:rStyle w:val="Hyperlink"/>
          </w:rPr>
          <w:t>Paying for Care</w:t>
        </w:r>
      </w:hyperlink>
      <w:r w:rsidR="000124C5">
        <w:t xml:space="preserve"> (NIA)</w:t>
      </w:r>
    </w:p>
    <w:p w14:paraId="7554C7E5" w14:textId="5C0C61ED" w:rsidR="00B547EF" w:rsidRDefault="00B547EF" w:rsidP="00B547EF">
      <w:pPr>
        <w:pStyle w:val="ListParagraph"/>
        <w:numPr>
          <w:ilvl w:val="1"/>
          <w:numId w:val="10"/>
        </w:numPr>
      </w:pPr>
      <w:r>
        <w:t xml:space="preserve">Useful Websites: </w:t>
      </w:r>
      <w:hyperlink r:id="rId218" w:history="1">
        <w:r w:rsidRPr="00865B33">
          <w:rPr>
            <w:rStyle w:val="Hyperlink"/>
          </w:rPr>
          <w:t>https://longtermcare.acl.gov</w:t>
        </w:r>
      </w:hyperlink>
      <w:r>
        <w:t xml:space="preserve">, </w:t>
      </w:r>
      <w:hyperlink r:id="rId219" w:history="1">
        <w:r w:rsidR="00B93EE7" w:rsidRPr="00865B33">
          <w:rPr>
            <w:rStyle w:val="Hyperlink"/>
          </w:rPr>
          <w:t>http://www.canhr.org/factsheets/index.html</w:t>
        </w:r>
      </w:hyperlink>
      <w:r w:rsidR="009D01E3">
        <w:t xml:space="preserve">, </w:t>
      </w:r>
      <w:hyperlink r:id="rId220" w:history="1">
        <w:r w:rsidR="009D01E3" w:rsidRPr="009D01E3">
          <w:rPr>
            <w:rStyle w:val="Hyperlink"/>
          </w:rPr>
          <w:t>California MSSP</w:t>
        </w:r>
      </w:hyperlink>
      <w:r w:rsidR="009D01E3">
        <w:t xml:space="preserve">, </w:t>
      </w:r>
      <w:hyperlink r:id="rId221" w:history="1">
        <w:r w:rsidR="009D01E3" w:rsidRPr="009D01E3">
          <w:rPr>
            <w:rStyle w:val="Hyperlink"/>
          </w:rPr>
          <w:t>California ALW</w:t>
        </w:r>
      </w:hyperlink>
    </w:p>
    <w:p w14:paraId="447CC83D" w14:textId="77777777" w:rsidR="006A234A" w:rsidRDefault="40B738BF" w:rsidP="006A234A">
      <w:pPr>
        <w:pStyle w:val="ListParagraph"/>
        <w:numPr>
          <w:ilvl w:val="0"/>
          <w:numId w:val="10"/>
        </w:numPr>
      </w:pPr>
      <w:r w:rsidRPr="40B738BF">
        <w:rPr>
          <w:highlight w:val="yellow"/>
        </w:rPr>
        <w:t>Hospitalization</w:t>
      </w:r>
    </w:p>
    <w:p w14:paraId="2D373B7C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22" w:history="1">
        <w:r w:rsidR="00633397" w:rsidRPr="00FC451D">
          <w:rPr>
            <w:rStyle w:val="Hyperlink"/>
          </w:rPr>
          <w:t>Acute Hospitalization and Alzheimer’s Disease</w:t>
        </w:r>
      </w:hyperlink>
      <w:r w:rsidR="00633397">
        <w:t>—16 pages (NIH)</w:t>
      </w:r>
    </w:p>
    <w:p w14:paraId="3AF1E0E2" w14:textId="339F169C" w:rsidR="00633397" w:rsidRDefault="00000000" w:rsidP="00633397">
      <w:pPr>
        <w:pStyle w:val="ListParagraph"/>
        <w:numPr>
          <w:ilvl w:val="1"/>
          <w:numId w:val="10"/>
        </w:numPr>
      </w:pPr>
      <w:hyperlink r:id="rId223">
        <w:r w:rsidR="1A86703B" w:rsidRPr="1A86703B">
          <w:rPr>
            <w:rStyle w:val="Hyperlink"/>
          </w:rPr>
          <w:t>Challenging Hospital Discharge Decisions</w:t>
        </w:r>
      </w:hyperlink>
      <w:r w:rsidR="1A86703B">
        <w:t xml:space="preserve"> (CANHR)</w:t>
      </w:r>
    </w:p>
    <w:p w14:paraId="6C4D19F6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24" w:history="1">
        <w:r w:rsidR="00633397" w:rsidRPr="002128AD">
          <w:rPr>
            <w:rStyle w:val="Hyperlink"/>
          </w:rPr>
          <w:t>Going to the Hospital: Tips for Dementia Caregivers</w:t>
        </w:r>
      </w:hyperlink>
      <w:r w:rsidR="00633397">
        <w:t xml:space="preserve"> (NIA)</w:t>
      </w:r>
    </w:p>
    <w:p w14:paraId="64E9E6BB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25" w:history="1">
        <w:r w:rsidR="00633397" w:rsidRPr="00633397">
          <w:rPr>
            <w:rStyle w:val="Hyperlink"/>
          </w:rPr>
          <w:t>Intermittent Home Health Services Benefit</w:t>
        </w:r>
      </w:hyperlink>
      <w:r w:rsidR="00633397">
        <w:t xml:space="preserve"> (Medicare.gov)</w:t>
      </w:r>
    </w:p>
    <w:p w14:paraId="7C457137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26" w:history="1">
        <w:r w:rsidR="00633397" w:rsidRPr="006268D4">
          <w:rPr>
            <w:rStyle w:val="Hyperlink"/>
          </w:rPr>
          <w:t>Hospitalization Happens</w:t>
        </w:r>
      </w:hyperlink>
      <w:r w:rsidR="00633397">
        <w:t xml:space="preserve"> 24 pages (NIH)</w:t>
      </w:r>
    </w:p>
    <w:p w14:paraId="0F1550A8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27" w:history="1">
        <w:r w:rsidR="00633397" w:rsidRPr="00677324">
          <w:rPr>
            <w:rStyle w:val="Hyperlink"/>
          </w:rPr>
          <w:t>Hospitalization Schedule for Families</w:t>
        </w:r>
      </w:hyperlink>
      <w:r w:rsidR="00633397">
        <w:t xml:space="preserve"> (Partner with Me)</w:t>
      </w:r>
    </w:p>
    <w:p w14:paraId="3FC3F24E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28">
        <w:r w:rsidR="154AEEFD" w:rsidRPr="154AEEFD">
          <w:rPr>
            <w:rStyle w:val="Hyperlink"/>
          </w:rPr>
          <w:t>Preparing for a Hospital Stay</w:t>
        </w:r>
      </w:hyperlink>
      <w:r w:rsidR="154AEEFD">
        <w:t xml:space="preserve"> (Care Eco)</w:t>
      </w:r>
    </w:p>
    <w:p w14:paraId="34BDE00F" w14:textId="716B816B" w:rsidR="154AEEFD" w:rsidRDefault="00000000" w:rsidP="154AEEFD">
      <w:pPr>
        <w:pStyle w:val="ListParagraph"/>
        <w:numPr>
          <w:ilvl w:val="1"/>
          <w:numId w:val="10"/>
        </w:numPr>
      </w:pPr>
      <w:hyperlink r:id="rId229">
        <w:r w:rsidR="154AEEFD" w:rsidRPr="154AEEFD">
          <w:rPr>
            <w:rStyle w:val="Hyperlink"/>
          </w:rPr>
          <w:t>Going to the Hospital</w:t>
        </w:r>
      </w:hyperlink>
      <w:r w:rsidR="154AEEFD">
        <w:t xml:space="preserve"> (NIH)</w:t>
      </w:r>
    </w:p>
    <w:p w14:paraId="5B3379CB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30">
        <w:r w:rsidR="154AEEFD" w:rsidRPr="154AEEFD">
          <w:rPr>
            <w:rStyle w:val="Hyperlink"/>
          </w:rPr>
          <w:t>Pre-Hospitalization Checklist for Patients with Memory Impairment</w:t>
        </w:r>
      </w:hyperlink>
      <w:r w:rsidR="154AEEFD">
        <w:t xml:space="preserve"> (Partner with Me)</w:t>
      </w:r>
    </w:p>
    <w:p w14:paraId="60D44A52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31">
        <w:r w:rsidR="154AEEFD" w:rsidRPr="154AEEFD">
          <w:rPr>
            <w:rStyle w:val="Hyperlink"/>
          </w:rPr>
          <w:t>Skilled Nursing Facility (SNF) Care – Post-Hospital Stay</w:t>
        </w:r>
      </w:hyperlink>
      <w:r w:rsidR="154AEEFD">
        <w:t xml:space="preserve"> (Medicare.gov)</w:t>
      </w:r>
    </w:p>
    <w:p w14:paraId="4B340301" w14:textId="261001D5" w:rsidR="00633397" w:rsidRDefault="00000000" w:rsidP="00633397">
      <w:pPr>
        <w:pStyle w:val="ListParagraph"/>
        <w:numPr>
          <w:ilvl w:val="1"/>
          <w:numId w:val="10"/>
        </w:numPr>
      </w:pPr>
      <w:hyperlink r:id="rId232">
        <w:r w:rsidR="154AEEFD" w:rsidRPr="154AEEFD">
          <w:rPr>
            <w:rStyle w:val="Hyperlink"/>
          </w:rPr>
          <w:t>What’s Home Health Care?</w:t>
        </w:r>
      </w:hyperlink>
      <w:r w:rsidR="154AEEFD">
        <w:t xml:space="preserve"> (Medicare.gov)</w:t>
      </w:r>
    </w:p>
    <w:p w14:paraId="7922C6ED" w14:textId="77777777" w:rsidR="00BA6B9E" w:rsidRDefault="27408A64" w:rsidP="27408A64">
      <w:pPr>
        <w:pStyle w:val="ListParagraph"/>
        <w:numPr>
          <w:ilvl w:val="0"/>
          <w:numId w:val="10"/>
        </w:numPr>
        <w:rPr>
          <w:highlight w:val="yellow"/>
        </w:rPr>
      </w:pPr>
      <w:r w:rsidRPr="27408A64">
        <w:rPr>
          <w:highlight w:val="yellow"/>
        </w:rPr>
        <w:t>In-Home Care</w:t>
      </w:r>
    </w:p>
    <w:p w14:paraId="71C60CF5" w14:textId="7912EFF4" w:rsidR="000802D5" w:rsidRDefault="00000000" w:rsidP="00BA6B9E">
      <w:pPr>
        <w:pStyle w:val="ListParagraph"/>
        <w:numPr>
          <w:ilvl w:val="1"/>
          <w:numId w:val="10"/>
        </w:numPr>
      </w:pPr>
      <w:hyperlink r:id="rId233" w:history="1">
        <w:r w:rsidR="000802D5" w:rsidRPr="000802D5">
          <w:rPr>
            <w:rStyle w:val="Hyperlink"/>
          </w:rPr>
          <w:t>Background Checking: Resources that Help</w:t>
        </w:r>
      </w:hyperlink>
      <w:r w:rsidR="000802D5">
        <w:t xml:space="preserve"> (FCA)</w:t>
      </w:r>
    </w:p>
    <w:p w14:paraId="323F9752" w14:textId="0244ECC4" w:rsidR="000802D5" w:rsidRDefault="00000000" w:rsidP="000802D5">
      <w:pPr>
        <w:pStyle w:val="ListParagraph"/>
        <w:numPr>
          <w:ilvl w:val="1"/>
          <w:numId w:val="10"/>
        </w:numPr>
      </w:pPr>
      <w:hyperlink r:id="rId234" w:history="1">
        <w:r w:rsidR="00CD3F2C" w:rsidRPr="00CD3F2C">
          <w:rPr>
            <w:rStyle w:val="Hyperlink"/>
          </w:rPr>
          <w:t>Hiring Caregivers: Some Important Things to Consider</w:t>
        </w:r>
      </w:hyperlink>
      <w:r w:rsidR="004C4BBB">
        <w:t xml:space="preserve"> (Care Eco)</w:t>
      </w:r>
    </w:p>
    <w:p w14:paraId="3198080C" w14:textId="353CCB4E" w:rsidR="00BA6B9E" w:rsidRDefault="00000000" w:rsidP="00BA6B9E">
      <w:pPr>
        <w:pStyle w:val="ListParagraph"/>
        <w:numPr>
          <w:ilvl w:val="1"/>
          <w:numId w:val="10"/>
        </w:numPr>
      </w:pPr>
      <w:hyperlink r:id="rId235" w:history="1">
        <w:r w:rsidR="00BA6B9E" w:rsidRPr="001649C6">
          <w:rPr>
            <w:rStyle w:val="Hyperlink"/>
          </w:rPr>
          <w:t>Finding and Retaining Individual Paid Caregivers</w:t>
        </w:r>
      </w:hyperlink>
      <w:r w:rsidR="00BA6B9E">
        <w:t xml:space="preserve"> (Care Eco)</w:t>
      </w:r>
    </w:p>
    <w:p w14:paraId="1D251166" w14:textId="7C7022FD" w:rsidR="005704AD" w:rsidRDefault="00000000" w:rsidP="00BA6B9E">
      <w:pPr>
        <w:pStyle w:val="ListParagraph"/>
        <w:numPr>
          <w:ilvl w:val="1"/>
          <w:numId w:val="10"/>
        </w:numPr>
      </w:pPr>
      <w:hyperlink r:id="rId236" w:history="1">
        <w:r w:rsidR="005704AD" w:rsidRPr="005704AD">
          <w:rPr>
            <w:rStyle w:val="Hyperlink"/>
          </w:rPr>
          <w:t>In-Home Supportive Services Basics: Eligibility and Application Process - CA</w:t>
        </w:r>
      </w:hyperlink>
      <w:r w:rsidR="005704AD">
        <w:t xml:space="preserve"> (Justice in Aging)</w:t>
      </w:r>
    </w:p>
    <w:p w14:paraId="662AD260" w14:textId="71F84460" w:rsidR="00906E5E" w:rsidRDefault="00000000" w:rsidP="00BA6B9E">
      <w:pPr>
        <w:pStyle w:val="ListParagraph"/>
        <w:numPr>
          <w:ilvl w:val="1"/>
          <w:numId w:val="10"/>
        </w:numPr>
      </w:pPr>
      <w:hyperlink r:id="rId237" w:history="1">
        <w:r w:rsidR="00906E5E" w:rsidRPr="00906E5E">
          <w:rPr>
            <w:rStyle w:val="Hyperlink"/>
          </w:rPr>
          <w:t xml:space="preserve">In-Home Supportive Services Basics: Services </w:t>
        </w:r>
        <w:r w:rsidR="005704AD">
          <w:rPr>
            <w:rStyle w:val="Hyperlink"/>
          </w:rPr>
          <w:t xml:space="preserve">- </w:t>
        </w:r>
        <w:r w:rsidR="00906E5E" w:rsidRPr="00906E5E">
          <w:rPr>
            <w:rStyle w:val="Hyperlink"/>
          </w:rPr>
          <w:t>CA</w:t>
        </w:r>
      </w:hyperlink>
      <w:r w:rsidR="00906E5E">
        <w:t xml:space="preserve"> (Justice in Aging)</w:t>
      </w:r>
    </w:p>
    <w:p w14:paraId="28B33C3A" w14:textId="77777777" w:rsidR="00633397" w:rsidRDefault="00000000" w:rsidP="00633397">
      <w:pPr>
        <w:pStyle w:val="ListParagraph"/>
        <w:numPr>
          <w:ilvl w:val="1"/>
          <w:numId w:val="10"/>
        </w:numPr>
      </w:pPr>
      <w:hyperlink r:id="rId238" w:history="1">
        <w:r w:rsidR="00633397" w:rsidRPr="00633397">
          <w:rPr>
            <w:rStyle w:val="Hyperlink"/>
          </w:rPr>
          <w:t>Intermittent Home Health Services Benefit</w:t>
        </w:r>
      </w:hyperlink>
      <w:r w:rsidR="00633397">
        <w:t xml:space="preserve"> (Medicare.gov)</w:t>
      </w:r>
    </w:p>
    <w:p w14:paraId="2EDB28A6" w14:textId="2EEB2BA3" w:rsidR="00633397" w:rsidRDefault="00000000" w:rsidP="00633397">
      <w:pPr>
        <w:pStyle w:val="ListParagraph"/>
        <w:numPr>
          <w:ilvl w:val="1"/>
          <w:numId w:val="10"/>
        </w:numPr>
      </w:pPr>
      <w:hyperlink r:id="rId239">
        <w:r w:rsidR="10D6717F" w:rsidRPr="10D6717F">
          <w:rPr>
            <w:rStyle w:val="Hyperlink"/>
          </w:rPr>
          <w:t>What’s Home Health Care?</w:t>
        </w:r>
      </w:hyperlink>
      <w:r w:rsidR="10D6717F">
        <w:t xml:space="preserve"> (Medicare.gov)</w:t>
      </w:r>
    </w:p>
    <w:p w14:paraId="3079922C" w14:textId="14608640" w:rsidR="00986118" w:rsidRDefault="00000000" w:rsidP="004C6ACE">
      <w:pPr>
        <w:pStyle w:val="ListParagraph"/>
        <w:numPr>
          <w:ilvl w:val="1"/>
          <w:numId w:val="10"/>
        </w:numPr>
      </w:pPr>
      <w:hyperlink r:id="rId240">
        <w:r w:rsidR="338D492E" w:rsidRPr="338D492E">
          <w:rPr>
            <w:rStyle w:val="Hyperlink"/>
          </w:rPr>
          <w:t>Working with Home Health Aides</w:t>
        </w:r>
      </w:hyperlink>
      <w:r w:rsidR="338D492E">
        <w:t xml:space="preserve"> (nextstepincare.org)</w:t>
      </w:r>
    </w:p>
    <w:p w14:paraId="65E9265A" w14:textId="39482F26" w:rsidR="338D492E" w:rsidRDefault="00000000" w:rsidP="338D492E">
      <w:pPr>
        <w:pStyle w:val="ListParagraph"/>
        <w:numPr>
          <w:ilvl w:val="1"/>
          <w:numId w:val="10"/>
        </w:numPr>
      </w:pPr>
      <w:hyperlink r:id="rId241">
        <w:r w:rsidR="338D492E" w:rsidRPr="338D492E">
          <w:rPr>
            <w:rStyle w:val="Hyperlink"/>
          </w:rPr>
          <w:t>In-Home Care Guide</w:t>
        </w:r>
      </w:hyperlink>
      <w:r w:rsidR="338D492E">
        <w:t xml:space="preserve"> (Care Eco)</w:t>
      </w:r>
    </w:p>
    <w:p w14:paraId="02E59BAF" w14:textId="76E39904" w:rsidR="338D492E" w:rsidRDefault="00000000" w:rsidP="338D492E">
      <w:pPr>
        <w:pStyle w:val="ListParagraph"/>
        <w:numPr>
          <w:ilvl w:val="1"/>
          <w:numId w:val="10"/>
        </w:numPr>
      </w:pPr>
      <w:hyperlink r:id="rId242">
        <w:r w:rsidR="338D492E" w:rsidRPr="338D492E">
          <w:rPr>
            <w:rStyle w:val="Hyperlink"/>
          </w:rPr>
          <w:t>California In-Home Work Agreement</w:t>
        </w:r>
      </w:hyperlink>
      <w:r w:rsidR="338D492E">
        <w:t xml:space="preserve"> 27 pages (Hand in Hand)</w:t>
      </w:r>
    </w:p>
    <w:p w14:paraId="6215B65C" w14:textId="338564C4" w:rsidR="009D01E3" w:rsidRDefault="338D492E" w:rsidP="004C6ACE">
      <w:pPr>
        <w:pStyle w:val="ListParagraph"/>
        <w:numPr>
          <w:ilvl w:val="1"/>
          <w:numId w:val="10"/>
        </w:numPr>
      </w:pPr>
      <w:r>
        <w:t xml:space="preserve">Useful Websites: </w:t>
      </w:r>
      <w:hyperlink r:id="rId243">
        <w:r w:rsidRPr="338D492E">
          <w:rPr>
            <w:rStyle w:val="Hyperlink"/>
          </w:rPr>
          <w:t>California In-Home Supportive Services (IHSS) Program</w:t>
        </w:r>
      </w:hyperlink>
    </w:p>
    <w:p w14:paraId="42E96558" w14:textId="22FDEB5D" w:rsidR="00A2641E" w:rsidRDefault="27408A64" w:rsidP="00A96CC0">
      <w:pPr>
        <w:pStyle w:val="ListParagraph"/>
        <w:numPr>
          <w:ilvl w:val="0"/>
          <w:numId w:val="10"/>
        </w:numPr>
      </w:pPr>
      <w:r w:rsidRPr="27408A64">
        <w:rPr>
          <w:highlight w:val="yellow"/>
        </w:rPr>
        <w:t>Residential Care Options</w:t>
      </w:r>
      <w:r>
        <w:t xml:space="preserve"> </w:t>
      </w:r>
    </w:p>
    <w:p w14:paraId="77973459" w14:textId="77777777" w:rsidR="00723024" w:rsidRPr="00D874F6" w:rsidRDefault="00723024" w:rsidP="00723024">
      <w:pPr>
        <w:pStyle w:val="ListParagraph"/>
        <w:numPr>
          <w:ilvl w:val="1"/>
          <w:numId w:val="10"/>
        </w:numPr>
        <w:rPr>
          <w:rStyle w:val="Hyperlink"/>
        </w:rPr>
      </w:pPr>
      <w:r>
        <w:fldChar w:fldCharType="begin"/>
      </w:r>
      <w:r>
        <w:instrText xml:space="preserve"> HYPERLINK "https://www.caregiver.org/residential-care-options-caregiving-doesnt-end-when-your-loved-one-moves" </w:instrText>
      </w:r>
      <w:r>
        <w:fldChar w:fldCharType="separate"/>
      </w:r>
      <w:r w:rsidRPr="00D874F6">
        <w:rPr>
          <w:rStyle w:val="Hyperlink"/>
        </w:rPr>
        <w:t>Caregiving Doesn’t End When Your Loved One Moves</w:t>
      </w:r>
      <w:r>
        <w:rPr>
          <w:rStyle w:val="Hyperlink"/>
        </w:rPr>
        <w:t xml:space="preserve"> </w:t>
      </w:r>
      <w:r>
        <w:t>(FCA)</w:t>
      </w:r>
    </w:p>
    <w:p w14:paraId="22F481E5" w14:textId="7EC0307E" w:rsidR="00A2641E" w:rsidRPr="00A749B7" w:rsidRDefault="00723024" w:rsidP="00723024">
      <w:pPr>
        <w:pStyle w:val="ListParagraph"/>
        <w:numPr>
          <w:ilvl w:val="1"/>
          <w:numId w:val="10"/>
        </w:numPr>
        <w:rPr>
          <w:rStyle w:val="Hyperlink"/>
        </w:rPr>
      </w:pPr>
      <w:r>
        <w:fldChar w:fldCharType="end"/>
      </w:r>
      <w:r w:rsidR="00A749B7">
        <w:fldChar w:fldCharType="begin"/>
      </w:r>
      <w:r w:rsidR="00A749B7">
        <w:instrText xml:space="preserve"> HYPERLINK "https://www.caregiver.org/residential-care-options-choosing-right-place" </w:instrText>
      </w:r>
      <w:r w:rsidR="00A749B7">
        <w:fldChar w:fldCharType="separate"/>
      </w:r>
      <w:r w:rsidR="00A2641E" w:rsidRPr="00A749B7">
        <w:rPr>
          <w:rStyle w:val="Hyperlink"/>
        </w:rPr>
        <w:t>Choosing the Right Place</w:t>
      </w:r>
      <w:r w:rsidR="00084BB0">
        <w:rPr>
          <w:rStyle w:val="Hyperlink"/>
        </w:rPr>
        <w:t xml:space="preserve"> </w:t>
      </w:r>
      <w:r w:rsidR="00084BB0">
        <w:t>(FCA)</w:t>
      </w:r>
    </w:p>
    <w:p w14:paraId="5C1E037B" w14:textId="77777777" w:rsidR="0011669E" w:rsidRDefault="00A749B7" w:rsidP="00723024">
      <w:pPr>
        <w:pStyle w:val="ListParagraph"/>
        <w:numPr>
          <w:ilvl w:val="1"/>
          <w:numId w:val="10"/>
        </w:numPr>
      </w:pPr>
      <w:r>
        <w:fldChar w:fldCharType="end"/>
      </w:r>
      <w:hyperlink r:id="rId244">
        <w:r w:rsidR="28841F26" w:rsidRPr="28841F26">
          <w:rPr>
            <w:rStyle w:val="Hyperlink"/>
          </w:rPr>
          <w:t>Dementia Care Checklist</w:t>
        </w:r>
      </w:hyperlink>
      <w:r w:rsidR="28841F26">
        <w:t xml:space="preserve"> (CANHR)</w:t>
      </w:r>
    </w:p>
    <w:p w14:paraId="47D3D8C2" w14:textId="33F61E4A" w:rsidR="0011669E" w:rsidRPr="0011669E" w:rsidRDefault="00000000" w:rsidP="0011669E">
      <w:pPr>
        <w:pStyle w:val="ListParagraph"/>
        <w:numPr>
          <w:ilvl w:val="1"/>
          <w:numId w:val="10"/>
        </w:numPr>
      </w:pPr>
      <w:hyperlink r:id="rId245" w:history="1">
        <w:r w:rsidR="0011669E" w:rsidRPr="0011669E">
          <w:rPr>
            <w:rStyle w:val="Hyperlink"/>
          </w:rPr>
          <w:t>Housing Options</w:t>
        </w:r>
      </w:hyperlink>
      <w:r w:rsidR="0011669E" w:rsidRPr="0011669E">
        <w:t xml:space="preserve"> </w:t>
      </w:r>
      <w:r w:rsidR="0011669E">
        <w:t>(FCA)</w:t>
      </w:r>
    </w:p>
    <w:p w14:paraId="150F4868" w14:textId="06787AF3" w:rsidR="00723024" w:rsidRDefault="00000000" w:rsidP="00723024">
      <w:pPr>
        <w:pStyle w:val="ListParagraph"/>
        <w:numPr>
          <w:ilvl w:val="1"/>
          <w:numId w:val="10"/>
        </w:numPr>
      </w:pPr>
      <w:hyperlink r:id="rId246" w:history="1">
        <w:r w:rsidR="00723024" w:rsidRPr="00723024">
          <w:rPr>
            <w:rStyle w:val="Hyperlink"/>
          </w:rPr>
          <w:t>How to Choose a Nursing Home</w:t>
        </w:r>
      </w:hyperlink>
      <w:r w:rsidR="00723024">
        <w:t xml:space="preserve"> (CANHR)</w:t>
      </w:r>
    </w:p>
    <w:p w14:paraId="7075C616" w14:textId="317A5B5F" w:rsidR="004F0019" w:rsidRDefault="00000000" w:rsidP="00723024">
      <w:pPr>
        <w:pStyle w:val="ListParagraph"/>
        <w:numPr>
          <w:ilvl w:val="1"/>
          <w:numId w:val="10"/>
        </w:numPr>
      </w:pPr>
      <w:hyperlink r:id="rId247" w:history="1">
        <w:r w:rsidR="004F0019" w:rsidRPr="004F0019">
          <w:rPr>
            <w:rStyle w:val="Hyperlink"/>
          </w:rPr>
          <w:t>Nursing Home Transfer and Discharge Rights</w:t>
        </w:r>
      </w:hyperlink>
      <w:r w:rsidR="004F0019">
        <w:t xml:space="preserve"> (CANHR)</w:t>
      </w:r>
    </w:p>
    <w:p w14:paraId="396FE9DD" w14:textId="2415CD22" w:rsidR="00723024" w:rsidRPr="00723024" w:rsidRDefault="00000000" w:rsidP="00723024">
      <w:pPr>
        <w:pStyle w:val="ListParagraph"/>
        <w:numPr>
          <w:ilvl w:val="1"/>
          <w:numId w:val="10"/>
        </w:numPr>
        <w:rPr>
          <w:color w:val="0563C1" w:themeColor="hyperlink"/>
          <w:u w:val="single"/>
        </w:rPr>
      </w:pPr>
      <w:hyperlink r:id="rId248">
        <w:r w:rsidR="7ECADB65" w:rsidRPr="7ECADB65">
          <w:rPr>
            <w:rStyle w:val="Hyperlink"/>
          </w:rPr>
          <w:t>Residential Care Assisted Living – Self-Advocacy Approaches</w:t>
        </w:r>
      </w:hyperlink>
      <w:r w:rsidR="7ECADB65">
        <w:t xml:space="preserve"> (CANHR)</w:t>
      </w:r>
    </w:p>
    <w:p w14:paraId="6C531401" w14:textId="4312537D" w:rsidR="00723024" w:rsidRPr="00633397" w:rsidRDefault="00723024" w:rsidP="00723024">
      <w:pPr>
        <w:pStyle w:val="ListParagraph"/>
        <w:numPr>
          <w:ilvl w:val="1"/>
          <w:numId w:val="10"/>
        </w:numPr>
        <w:rPr>
          <w:color w:val="0563C1" w:themeColor="hyperlink"/>
          <w:u w:val="single"/>
        </w:rPr>
      </w:pPr>
      <w:r>
        <w:fldChar w:fldCharType="begin"/>
      </w:r>
      <w:r>
        <w:instrText xml:space="preserve"> HYPERLINK "https://www.caregiver.org/residential-care-options-right-time" </w:instrText>
      </w:r>
      <w:r>
        <w:fldChar w:fldCharType="separate"/>
      </w:r>
      <w:r w:rsidRPr="00D874F6">
        <w:rPr>
          <w:rStyle w:val="Hyperlink"/>
        </w:rPr>
        <w:t>The Right Time</w:t>
      </w:r>
      <w:r>
        <w:rPr>
          <w:rStyle w:val="Hyperlink"/>
        </w:rPr>
        <w:t xml:space="preserve"> </w:t>
      </w:r>
      <w:r>
        <w:t>(FCA)</w:t>
      </w:r>
      <w:r w:rsidR="00633397">
        <w:t xml:space="preserve"> </w:t>
      </w:r>
    </w:p>
    <w:p w14:paraId="7525B80A" w14:textId="58E9803E" w:rsidR="00633397" w:rsidRPr="00633397" w:rsidRDefault="00000000" w:rsidP="00633397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249" w:history="1">
        <w:r w:rsidR="00633397" w:rsidRPr="00B24BF9">
          <w:rPr>
            <w:rStyle w:val="Hyperlink"/>
          </w:rPr>
          <w:t>Skilled Nursing Facility (SNF) Care – Post-Hospital Stay</w:t>
        </w:r>
      </w:hyperlink>
      <w:r w:rsidR="00633397">
        <w:t xml:space="preserve"> (Medicare.gov)</w:t>
      </w:r>
    </w:p>
    <w:p w14:paraId="71A0283C" w14:textId="456281CC" w:rsidR="009E1DE8" w:rsidRPr="009E1DE8" w:rsidRDefault="00723024" w:rsidP="00723024">
      <w:pPr>
        <w:pStyle w:val="ListParagraph"/>
        <w:numPr>
          <w:ilvl w:val="1"/>
          <w:numId w:val="10"/>
        </w:numPr>
        <w:rPr>
          <w:color w:val="0563C1" w:themeColor="hyperlink"/>
          <w:u w:val="single"/>
        </w:rPr>
      </w:pPr>
      <w:r>
        <w:fldChar w:fldCharType="end"/>
      </w:r>
      <w:hyperlink r:id="rId250">
        <w:r w:rsidR="2BC33C3B" w:rsidRPr="2BC33C3B">
          <w:rPr>
            <w:rStyle w:val="Hyperlink"/>
          </w:rPr>
          <w:t>VA Aid and Attendance Benefit</w:t>
        </w:r>
      </w:hyperlink>
      <w:r w:rsidR="2BC33C3B">
        <w:t xml:space="preserve"> (CANHR)</w:t>
      </w:r>
    </w:p>
    <w:p w14:paraId="2B06236A" w14:textId="096E903D" w:rsidR="00A2641E" w:rsidRPr="000802D5" w:rsidRDefault="00000000" w:rsidP="00723024">
      <w:pPr>
        <w:pStyle w:val="ListParagraph"/>
        <w:numPr>
          <w:ilvl w:val="1"/>
          <w:numId w:val="10"/>
        </w:numPr>
        <w:rPr>
          <w:color w:val="0563C1" w:themeColor="hyperlink"/>
          <w:u w:val="single"/>
        </w:rPr>
      </w:pPr>
      <w:hyperlink r:id="rId251" w:history="1">
        <w:r w:rsidR="00A2641E" w:rsidRPr="000802D5">
          <w:rPr>
            <w:rStyle w:val="Hyperlink"/>
          </w:rPr>
          <w:t>Visiting Someone in Dementia Care</w:t>
        </w:r>
      </w:hyperlink>
      <w:r w:rsidR="00084BB0" w:rsidRPr="000802D5">
        <w:t xml:space="preserve"> </w:t>
      </w:r>
      <w:r w:rsidR="00084BB0">
        <w:t>(FCA)</w:t>
      </w:r>
      <w:r w:rsidR="000802D5">
        <w:t xml:space="preserve"> </w:t>
      </w:r>
    </w:p>
    <w:p w14:paraId="3711D4AF" w14:textId="551AAEBF" w:rsidR="000802D5" w:rsidRPr="000802D5" w:rsidRDefault="000802D5" w:rsidP="00723024">
      <w:pPr>
        <w:pStyle w:val="ListParagraph"/>
        <w:numPr>
          <w:ilvl w:val="1"/>
          <w:numId w:val="10"/>
        </w:numPr>
      </w:pPr>
      <w:r w:rsidRPr="000802D5">
        <w:t xml:space="preserve">Useful Websites: </w:t>
      </w:r>
      <w:hyperlink r:id="rId252" w:history="1">
        <w:r w:rsidRPr="000802D5">
          <w:rPr>
            <w:rStyle w:val="Hyperlink"/>
          </w:rPr>
          <w:t>CANHR</w:t>
        </w:r>
      </w:hyperlink>
      <w:r w:rsidRPr="000802D5">
        <w:t xml:space="preserve">, </w:t>
      </w:r>
      <w:hyperlink r:id="rId253" w:history="1">
        <w:r w:rsidRPr="000802D5">
          <w:rPr>
            <w:rStyle w:val="Hyperlink"/>
          </w:rPr>
          <w:t>Pioneer Network</w:t>
        </w:r>
      </w:hyperlink>
      <w:r w:rsidRPr="000802D5">
        <w:t xml:space="preserve">, </w:t>
      </w:r>
      <w:hyperlink r:id="rId254" w:history="1">
        <w:r w:rsidRPr="002371E7">
          <w:rPr>
            <w:rStyle w:val="Hyperlink"/>
          </w:rPr>
          <w:t>INTERACT</w:t>
        </w:r>
      </w:hyperlink>
      <w:r w:rsidRPr="000802D5">
        <w:t xml:space="preserve">, </w:t>
      </w:r>
    </w:p>
    <w:p w14:paraId="7D2B98BA" w14:textId="302A6676" w:rsidR="00B93EE7" w:rsidRDefault="00B93EE7" w:rsidP="00B93EE7">
      <w:pPr>
        <w:pStyle w:val="ListParagraph"/>
        <w:numPr>
          <w:ilvl w:val="0"/>
          <w:numId w:val="10"/>
        </w:numPr>
      </w:pPr>
      <w:r w:rsidRPr="00B93EE7">
        <w:t xml:space="preserve"> </w:t>
      </w:r>
      <w:r>
        <w:t>Respite Grants</w:t>
      </w:r>
    </w:p>
    <w:p w14:paraId="0C8F062B" w14:textId="77777777" w:rsidR="00B93EE7" w:rsidRDefault="00000000" w:rsidP="00B93EE7">
      <w:pPr>
        <w:pStyle w:val="ListParagraph"/>
        <w:numPr>
          <w:ilvl w:val="1"/>
          <w:numId w:val="10"/>
        </w:numPr>
      </w:pPr>
      <w:hyperlink r:id="rId255" w:history="1">
        <w:proofErr w:type="spellStart"/>
        <w:r w:rsidR="00B93EE7" w:rsidRPr="00B547EF">
          <w:rPr>
            <w:rStyle w:val="Hyperlink"/>
          </w:rPr>
          <w:t>Alz</w:t>
        </w:r>
        <w:proofErr w:type="spellEnd"/>
        <w:r w:rsidR="00B93EE7" w:rsidRPr="00B547EF">
          <w:rPr>
            <w:rStyle w:val="Hyperlink"/>
          </w:rPr>
          <w:t>. Assoc. Respite Grant Application 8-2017</w:t>
        </w:r>
      </w:hyperlink>
      <w:r w:rsidR="00B93EE7">
        <w:t xml:space="preserve"> (Northern California)</w:t>
      </w:r>
    </w:p>
    <w:p w14:paraId="29344990" w14:textId="4A7C258A" w:rsidR="00B93EE7" w:rsidRDefault="00000000" w:rsidP="00B93EE7">
      <w:pPr>
        <w:pStyle w:val="ListParagraph"/>
        <w:numPr>
          <w:ilvl w:val="1"/>
          <w:numId w:val="10"/>
        </w:numPr>
      </w:pPr>
      <w:hyperlink r:id="rId256" w:history="1">
        <w:r w:rsidR="00B93EE7" w:rsidRPr="00B547EF">
          <w:rPr>
            <w:rStyle w:val="Hyperlink"/>
          </w:rPr>
          <w:t>Respite Grant Information</w:t>
        </w:r>
      </w:hyperlink>
      <w:r w:rsidR="00B93EE7">
        <w:t xml:space="preserve"> (Care Eco)</w:t>
      </w:r>
    </w:p>
    <w:p w14:paraId="25896184" w14:textId="55F6EE94" w:rsidR="00A2641E" w:rsidRDefault="358327C4" w:rsidP="358327C4">
      <w:pPr>
        <w:pStyle w:val="ListParagraph"/>
        <w:numPr>
          <w:ilvl w:val="0"/>
          <w:numId w:val="10"/>
        </w:numPr>
        <w:rPr>
          <w:highlight w:val="yellow"/>
        </w:rPr>
      </w:pPr>
      <w:r w:rsidRPr="358327C4">
        <w:rPr>
          <w:highlight w:val="yellow"/>
        </w:rPr>
        <w:t>Transitions in Care</w:t>
      </w:r>
    </w:p>
    <w:p w14:paraId="226ECDC9" w14:textId="348C91B2" w:rsidR="000124C5" w:rsidRDefault="00000000" w:rsidP="00BA6B9E">
      <w:pPr>
        <w:pStyle w:val="ListParagraph"/>
        <w:numPr>
          <w:ilvl w:val="1"/>
          <w:numId w:val="10"/>
        </w:numPr>
      </w:pPr>
      <w:hyperlink r:id="rId257" w:history="1">
        <w:r w:rsidR="000124C5" w:rsidRPr="00E942F5">
          <w:rPr>
            <w:rStyle w:val="Hyperlink"/>
          </w:rPr>
          <w:t>Dealing with Increasing Care Needs</w:t>
        </w:r>
      </w:hyperlink>
      <w:r w:rsidR="000124C5">
        <w:t xml:space="preserve"> (Care Eco)</w:t>
      </w:r>
    </w:p>
    <w:p w14:paraId="0FD960C7" w14:textId="195B664A" w:rsidR="00BA6B9E" w:rsidRDefault="00000000" w:rsidP="00BA6B9E">
      <w:pPr>
        <w:pStyle w:val="ListParagraph"/>
        <w:numPr>
          <w:ilvl w:val="1"/>
          <w:numId w:val="10"/>
        </w:numPr>
      </w:pPr>
      <w:hyperlink r:id="rId258" w:history="1">
        <w:r w:rsidR="00BA6B9E" w:rsidRPr="00DB3C2C">
          <w:rPr>
            <w:rStyle w:val="Hyperlink"/>
          </w:rPr>
          <w:t>Introducing In-Home Care When Your Loved One Says ‘No’</w:t>
        </w:r>
      </w:hyperlink>
      <w:r w:rsidR="00BA6B9E">
        <w:t xml:space="preserve"> (FCA)</w:t>
      </w:r>
    </w:p>
    <w:p w14:paraId="21627415" w14:textId="37ED897A" w:rsidR="000124C5" w:rsidRDefault="00000000" w:rsidP="00BA6B9E">
      <w:pPr>
        <w:pStyle w:val="ListParagraph"/>
        <w:numPr>
          <w:ilvl w:val="1"/>
          <w:numId w:val="10"/>
        </w:numPr>
      </w:pPr>
      <w:hyperlink r:id="rId259" w:history="1">
        <w:r w:rsidR="000124C5" w:rsidRPr="00E942F5">
          <w:rPr>
            <w:rStyle w:val="Hyperlink"/>
          </w:rPr>
          <w:t>Personal Wellness Plan</w:t>
        </w:r>
      </w:hyperlink>
      <w:r w:rsidR="000124C5">
        <w:t xml:space="preserve"> (Care Eco)</w:t>
      </w:r>
    </w:p>
    <w:p w14:paraId="590C0F89" w14:textId="0DA84F0A" w:rsidR="000124C5" w:rsidRDefault="00000000" w:rsidP="00BA6B9E">
      <w:pPr>
        <w:pStyle w:val="ListParagraph"/>
        <w:numPr>
          <w:ilvl w:val="1"/>
          <w:numId w:val="10"/>
        </w:numPr>
      </w:pPr>
      <w:hyperlink r:id="rId260" w:history="1">
        <w:r w:rsidR="000124C5" w:rsidRPr="00E942F5">
          <w:rPr>
            <w:rStyle w:val="Hyperlink"/>
          </w:rPr>
          <w:t>Personal Wellness Plan Instructions</w:t>
        </w:r>
      </w:hyperlink>
      <w:r w:rsidR="000124C5">
        <w:t xml:space="preserve"> (Care Eco)</w:t>
      </w:r>
    </w:p>
    <w:p w14:paraId="3EBCE6AB" w14:textId="30CBCCFA" w:rsidR="00BA6B9E" w:rsidRDefault="00000000" w:rsidP="00BA6B9E">
      <w:pPr>
        <w:pStyle w:val="ListParagraph"/>
        <w:numPr>
          <w:ilvl w:val="1"/>
          <w:numId w:val="10"/>
        </w:numPr>
      </w:pPr>
      <w:hyperlink r:id="rId261" w:history="1">
        <w:r w:rsidR="000124C5" w:rsidRPr="00E942F5">
          <w:rPr>
            <w:rStyle w:val="Hyperlink"/>
          </w:rPr>
          <w:t>Tips for Introducing a New Caregiver</w:t>
        </w:r>
      </w:hyperlink>
      <w:r w:rsidR="000124C5">
        <w:t xml:space="preserve"> (Care Eco)</w:t>
      </w:r>
    </w:p>
    <w:p w14:paraId="7DBC5701" w14:textId="623DB123" w:rsidR="00A96CC0" w:rsidRDefault="00000000" w:rsidP="00FE5FDB">
      <w:pPr>
        <w:pStyle w:val="ListParagraph"/>
        <w:numPr>
          <w:ilvl w:val="1"/>
          <w:numId w:val="10"/>
        </w:numPr>
      </w:pPr>
      <w:hyperlink r:id="rId262" w:history="1">
        <w:r w:rsidR="000124C5" w:rsidRPr="00E942F5">
          <w:rPr>
            <w:rStyle w:val="Hyperlink"/>
          </w:rPr>
          <w:t>Tips for Introducing a New Home</w:t>
        </w:r>
      </w:hyperlink>
      <w:r w:rsidR="000124C5">
        <w:t xml:space="preserve"> (Care Eco)</w:t>
      </w:r>
    </w:p>
    <w:p w14:paraId="1300D470" w14:textId="77777777" w:rsidR="00FE5FDB" w:rsidRDefault="00FE5FDB" w:rsidP="00FE5FDB"/>
    <w:p w14:paraId="5FE6A404" w14:textId="0BF04D8F" w:rsidR="18FF6319" w:rsidRDefault="0F2B5080" w:rsidP="0F2B5080">
      <w:pPr>
        <w:rPr>
          <w:b/>
          <w:bCs/>
          <w:highlight w:val="yellow"/>
        </w:rPr>
      </w:pPr>
      <w:r w:rsidRPr="0F2B5080">
        <w:rPr>
          <w:b/>
          <w:bCs/>
          <w:highlight w:val="yellow"/>
        </w:rPr>
        <w:t>Medications:</w:t>
      </w:r>
      <w:r w:rsidRPr="0F2B5080">
        <w:rPr>
          <w:b/>
          <w:bCs/>
        </w:rPr>
        <w:t xml:space="preserve"> </w:t>
      </w:r>
    </w:p>
    <w:p w14:paraId="63E5026E" w14:textId="68430574" w:rsidR="18FF6319" w:rsidRDefault="18FF6319" w:rsidP="18FF6319">
      <w:pPr>
        <w:pStyle w:val="ListParagraph"/>
        <w:numPr>
          <w:ilvl w:val="0"/>
          <w:numId w:val="18"/>
        </w:numPr>
      </w:pPr>
      <w:r>
        <w:t>Medication Education and Information</w:t>
      </w:r>
    </w:p>
    <w:p w14:paraId="497BD8B0" w14:textId="467BC101" w:rsidR="18FF6319" w:rsidRDefault="00000000" w:rsidP="18FF6319">
      <w:pPr>
        <w:pStyle w:val="ListParagraph"/>
        <w:numPr>
          <w:ilvl w:val="1"/>
          <w:numId w:val="18"/>
        </w:numPr>
      </w:pPr>
      <w:hyperlink r:id="rId263">
        <w:r w:rsidR="18FF6319" w:rsidRPr="18FF6319">
          <w:rPr>
            <w:rStyle w:val="Hyperlink"/>
          </w:rPr>
          <w:t>Donepezil</w:t>
        </w:r>
      </w:hyperlink>
      <w:r w:rsidR="18FF6319">
        <w:t xml:space="preserve"> (Care Eco)</w:t>
      </w:r>
    </w:p>
    <w:p w14:paraId="37B06DDF" w14:textId="6FC476D7" w:rsidR="18FF6319" w:rsidRDefault="00000000" w:rsidP="18FF6319">
      <w:pPr>
        <w:pStyle w:val="ListParagraph"/>
        <w:numPr>
          <w:ilvl w:val="1"/>
          <w:numId w:val="18"/>
        </w:numPr>
      </w:pPr>
      <w:hyperlink r:id="rId264">
        <w:r w:rsidR="18FF6319" w:rsidRPr="18FF6319">
          <w:rPr>
            <w:rStyle w:val="Hyperlink"/>
          </w:rPr>
          <w:t>Galantamine</w:t>
        </w:r>
      </w:hyperlink>
      <w:r w:rsidR="18FF6319">
        <w:t xml:space="preserve"> (Care Eco)</w:t>
      </w:r>
    </w:p>
    <w:p w14:paraId="6EE41C41" w14:textId="6F945B1E" w:rsidR="18FF6319" w:rsidRDefault="00000000" w:rsidP="18FF6319">
      <w:pPr>
        <w:pStyle w:val="ListParagraph"/>
        <w:numPr>
          <w:ilvl w:val="1"/>
          <w:numId w:val="18"/>
        </w:numPr>
      </w:pPr>
      <w:hyperlink r:id="rId265">
        <w:r w:rsidR="18FF6319" w:rsidRPr="18FF6319">
          <w:rPr>
            <w:rStyle w:val="Hyperlink"/>
          </w:rPr>
          <w:t>Memantine</w:t>
        </w:r>
      </w:hyperlink>
      <w:r w:rsidR="18FF6319">
        <w:t xml:space="preserve"> (Care Eco)</w:t>
      </w:r>
    </w:p>
    <w:p w14:paraId="0EB9D279" w14:textId="45399A4E" w:rsidR="18FF6319" w:rsidRDefault="00000000" w:rsidP="18FF6319">
      <w:pPr>
        <w:pStyle w:val="ListParagraph"/>
        <w:numPr>
          <w:ilvl w:val="1"/>
          <w:numId w:val="18"/>
        </w:numPr>
      </w:pPr>
      <w:hyperlink r:id="rId266">
        <w:r w:rsidR="18FF6319" w:rsidRPr="18FF6319">
          <w:rPr>
            <w:rStyle w:val="Hyperlink"/>
          </w:rPr>
          <w:t>Rivastigmine</w:t>
        </w:r>
      </w:hyperlink>
      <w:r w:rsidR="18FF6319">
        <w:t xml:space="preserve"> (Care Eco)</w:t>
      </w:r>
    </w:p>
    <w:p w14:paraId="32A0B38A" w14:textId="1FFD57DC" w:rsidR="18FF6319" w:rsidRDefault="00000000" w:rsidP="18FF6319">
      <w:pPr>
        <w:pStyle w:val="ListParagraph"/>
        <w:numPr>
          <w:ilvl w:val="1"/>
          <w:numId w:val="18"/>
        </w:numPr>
      </w:pPr>
      <w:hyperlink r:id="rId267">
        <w:r w:rsidR="18FF6319" w:rsidRPr="18FF6319">
          <w:rPr>
            <w:rStyle w:val="Hyperlink"/>
          </w:rPr>
          <w:t>Ten Medications Older Adults Should Avoid or Use with Caution</w:t>
        </w:r>
      </w:hyperlink>
      <w:r w:rsidR="18FF6319">
        <w:t xml:space="preserve"> (Health in Aging)</w:t>
      </w:r>
    </w:p>
    <w:p w14:paraId="6E1323ED" w14:textId="52134869" w:rsidR="18FF6319" w:rsidRDefault="00000000" w:rsidP="18FF6319">
      <w:pPr>
        <w:pStyle w:val="ListParagraph"/>
        <w:numPr>
          <w:ilvl w:val="1"/>
          <w:numId w:val="18"/>
        </w:numPr>
      </w:pPr>
      <w:hyperlink r:id="rId268">
        <w:r w:rsidR="18FF6319" w:rsidRPr="18FF6319">
          <w:rPr>
            <w:rStyle w:val="Hyperlink"/>
          </w:rPr>
          <w:t>Online Dementia and Drug Info Resources</w:t>
        </w:r>
      </w:hyperlink>
      <w:r w:rsidR="18FF6319">
        <w:t xml:space="preserve"> (Care Eco)</w:t>
      </w:r>
    </w:p>
    <w:p w14:paraId="1DB21964" w14:textId="5AD1851A" w:rsidR="18FF6319" w:rsidRDefault="00000000" w:rsidP="18FF6319">
      <w:pPr>
        <w:pStyle w:val="ListParagraph"/>
        <w:numPr>
          <w:ilvl w:val="1"/>
          <w:numId w:val="18"/>
        </w:numPr>
      </w:pPr>
      <w:hyperlink r:id="rId269">
        <w:r w:rsidR="18FF6319" w:rsidRPr="18FF6319">
          <w:rPr>
            <w:rStyle w:val="Hyperlink"/>
          </w:rPr>
          <w:t>Alternatives for Medications Listed in the AGS Beers Criteria for Potentially Inappropriate Medication Use in Older Adults</w:t>
        </w:r>
      </w:hyperlink>
      <w:r w:rsidR="18FF6319">
        <w:t xml:space="preserve"> (Health in Aging)</w:t>
      </w:r>
    </w:p>
    <w:p w14:paraId="2EB03CB7" w14:textId="588158CF" w:rsidR="18FF6319" w:rsidRDefault="00000000" w:rsidP="18FF6319">
      <w:pPr>
        <w:pStyle w:val="ListParagraph"/>
        <w:numPr>
          <w:ilvl w:val="1"/>
          <w:numId w:val="18"/>
        </w:numPr>
      </w:pPr>
      <w:hyperlink r:id="rId270">
        <w:r w:rsidR="18FF6319" w:rsidRPr="18FF6319">
          <w:rPr>
            <w:rStyle w:val="Hyperlink"/>
          </w:rPr>
          <w:t>Guide to Geriatric Syndromes</w:t>
        </w:r>
      </w:hyperlink>
      <w:r w:rsidR="18FF6319">
        <w:t xml:space="preserve"> (Health in Aging)</w:t>
      </w:r>
    </w:p>
    <w:p w14:paraId="239500E2" w14:textId="6670E5EE" w:rsidR="18FF6319" w:rsidRDefault="18FF6319" w:rsidP="18FF6319">
      <w:pPr>
        <w:pStyle w:val="ListParagraph"/>
        <w:numPr>
          <w:ilvl w:val="0"/>
          <w:numId w:val="18"/>
        </w:numPr>
      </w:pPr>
      <w:r>
        <w:t>Medication Resources and Strategies</w:t>
      </w:r>
    </w:p>
    <w:p w14:paraId="38FB190B" w14:textId="3AF18D5F" w:rsidR="001F7957" w:rsidRDefault="00000000" w:rsidP="18FF6319">
      <w:pPr>
        <w:pStyle w:val="ListParagraph"/>
        <w:numPr>
          <w:ilvl w:val="1"/>
          <w:numId w:val="18"/>
        </w:numPr>
      </w:pPr>
      <w:hyperlink r:id="rId271">
        <w:r w:rsidR="18FF6319" w:rsidRPr="18FF6319">
          <w:rPr>
            <w:rStyle w:val="Hyperlink"/>
          </w:rPr>
          <w:t>Dose Reminder Strategies</w:t>
        </w:r>
      </w:hyperlink>
      <w:r w:rsidR="18FF6319">
        <w:t xml:space="preserve"> (Care Eco)</w:t>
      </w:r>
    </w:p>
    <w:p w14:paraId="3FDA1043" w14:textId="002CD9FB" w:rsidR="001F7957" w:rsidRDefault="00000000" w:rsidP="18FF6319">
      <w:pPr>
        <w:pStyle w:val="ListParagraph"/>
        <w:numPr>
          <w:ilvl w:val="1"/>
          <w:numId w:val="18"/>
        </w:numPr>
      </w:pPr>
      <w:hyperlink r:id="rId272">
        <w:r w:rsidR="18FF6319" w:rsidRPr="18FF6319">
          <w:rPr>
            <w:rStyle w:val="Hyperlink"/>
          </w:rPr>
          <w:t>Medicare Part D Prescription Drug Benefit</w:t>
        </w:r>
      </w:hyperlink>
      <w:r w:rsidR="18FF6319">
        <w:t xml:space="preserve"> 2022 (Kaiser Family Foundation)</w:t>
      </w:r>
    </w:p>
    <w:p w14:paraId="18010129" w14:textId="6D3F6FA7" w:rsidR="001F7957" w:rsidRDefault="00000000" w:rsidP="18FF6319">
      <w:pPr>
        <w:pStyle w:val="ListParagraph"/>
        <w:numPr>
          <w:ilvl w:val="1"/>
          <w:numId w:val="18"/>
        </w:numPr>
      </w:pPr>
      <w:hyperlink r:id="rId273">
        <w:r w:rsidR="18FF6319" w:rsidRPr="18FF6319">
          <w:rPr>
            <w:rStyle w:val="Hyperlink"/>
          </w:rPr>
          <w:t>Medication Safety Tips</w:t>
        </w:r>
      </w:hyperlink>
      <w:r w:rsidR="18FF6319">
        <w:t xml:space="preserve"> (Care Eco)</w:t>
      </w:r>
    </w:p>
    <w:p w14:paraId="09AC50FB" w14:textId="1712F95F" w:rsidR="001F7957" w:rsidRDefault="00000000" w:rsidP="18FF6319">
      <w:pPr>
        <w:pStyle w:val="ListParagraph"/>
        <w:numPr>
          <w:ilvl w:val="1"/>
          <w:numId w:val="18"/>
        </w:numPr>
      </w:pPr>
      <w:hyperlink r:id="rId274">
        <w:r w:rsidR="18FF6319" w:rsidRPr="18FF6319">
          <w:rPr>
            <w:rStyle w:val="Hyperlink"/>
          </w:rPr>
          <w:t>Reduce Rx Costs</w:t>
        </w:r>
      </w:hyperlink>
      <w:r w:rsidR="18FF6319">
        <w:t xml:space="preserve"> (Care Eco)</w:t>
      </w:r>
    </w:p>
    <w:p w14:paraId="308D962D" w14:textId="3D7E7ABE" w:rsidR="001F7957" w:rsidRDefault="00000000" w:rsidP="18FF6319">
      <w:pPr>
        <w:pStyle w:val="ListParagraph"/>
        <w:numPr>
          <w:ilvl w:val="1"/>
          <w:numId w:val="18"/>
        </w:numPr>
      </w:pPr>
      <w:hyperlink r:id="rId275">
        <w:r w:rsidR="18FF6319" w:rsidRPr="18FF6319">
          <w:rPr>
            <w:rStyle w:val="Hyperlink"/>
          </w:rPr>
          <w:t>Resources for Drug Costs in Northern California</w:t>
        </w:r>
      </w:hyperlink>
      <w:r w:rsidR="18FF6319">
        <w:t xml:space="preserve"> (Care Eco)</w:t>
      </w:r>
    </w:p>
    <w:p w14:paraId="255BA5EA" w14:textId="56E0E428" w:rsidR="001F7957" w:rsidRDefault="18FF6319" w:rsidP="18FF6319">
      <w:pPr>
        <w:pStyle w:val="ListParagraph"/>
        <w:numPr>
          <w:ilvl w:val="1"/>
          <w:numId w:val="18"/>
        </w:numPr>
      </w:pPr>
      <w:r>
        <w:t xml:space="preserve">RESOURCES: </w:t>
      </w:r>
      <w:hyperlink r:id="rId276">
        <w:r w:rsidRPr="18FF6319">
          <w:rPr>
            <w:rStyle w:val="Hyperlink"/>
          </w:rPr>
          <w:t>HICAP</w:t>
        </w:r>
      </w:hyperlink>
      <w:r>
        <w:t xml:space="preserve">, </w:t>
      </w:r>
      <w:hyperlink r:id="rId277">
        <w:r w:rsidRPr="18FF6319">
          <w:rPr>
            <w:rStyle w:val="Hyperlink"/>
          </w:rPr>
          <w:t>GoodRX.com</w:t>
        </w:r>
      </w:hyperlink>
      <w:r>
        <w:t xml:space="preserve">, </w:t>
      </w:r>
      <w:hyperlink r:id="rId278">
        <w:proofErr w:type="spellStart"/>
        <w:r w:rsidRPr="18FF6319">
          <w:rPr>
            <w:rStyle w:val="Hyperlink"/>
          </w:rPr>
          <w:t>MedMinder</w:t>
        </w:r>
        <w:proofErr w:type="spellEnd"/>
      </w:hyperlink>
      <w:r>
        <w:t xml:space="preserve">, </w:t>
      </w:r>
      <w:hyperlink r:id="rId279">
        <w:proofErr w:type="spellStart"/>
        <w:r w:rsidRPr="18FF6319">
          <w:rPr>
            <w:rStyle w:val="Hyperlink"/>
          </w:rPr>
          <w:t>Medisafe</w:t>
        </w:r>
        <w:proofErr w:type="spellEnd"/>
        <w:r w:rsidRPr="18FF6319">
          <w:rPr>
            <w:rStyle w:val="Hyperlink"/>
          </w:rPr>
          <w:t xml:space="preserve"> App</w:t>
        </w:r>
      </w:hyperlink>
      <w:r>
        <w:t xml:space="preserve">, </w:t>
      </w:r>
      <w:hyperlink r:id="rId280">
        <w:proofErr w:type="spellStart"/>
        <w:r w:rsidRPr="18FF6319">
          <w:rPr>
            <w:rStyle w:val="Hyperlink"/>
          </w:rPr>
          <w:t>TabTime</w:t>
        </w:r>
        <w:proofErr w:type="spellEnd"/>
      </w:hyperlink>
      <w:r>
        <w:t xml:space="preserve"> pill reminder</w:t>
      </w:r>
    </w:p>
    <w:p w14:paraId="059B6416" w14:textId="77777777" w:rsidR="00FE5FDB" w:rsidRDefault="00FE5FDB" w:rsidP="00FE5FDB"/>
    <w:p w14:paraId="0809F2F5" w14:textId="05453B82" w:rsidR="00FE5FDB" w:rsidRPr="00EF519E" w:rsidRDefault="00FE5FDB" w:rsidP="00FE5FDB">
      <w:pPr>
        <w:rPr>
          <w:b/>
        </w:rPr>
      </w:pPr>
      <w:r w:rsidRPr="00EF519E">
        <w:rPr>
          <w:b/>
        </w:rPr>
        <w:t xml:space="preserve">Personal Care and Activities of Daily Living: </w:t>
      </w:r>
    </w:p>
    <w:p w14:paraId="5B5228C2" w14:textId="4F5A5D1B" w:rsidR="00FE5FDB" w:rsidRDefault="6B7F903D" w:rsidP="6B7F903D">
      <w:pPr>
        <w:pStyle w:val="ListParagraph"/>
        <w:numPr>
          <w:ilvl w:val="0"/>
          <w:numId w:val="12"/>
        </w:numPr>
        <w:rPr>
          <w:highlight w:val="yellow"/>
        </w:rPr>
      </w:pPr>
      <w:r w:rsidRPr="6B7F903D">
        <w:rPr>
          <w:highlight w:val="yellow"/>
        </w:rPr>
        <w:t>Activities</w:t>
      </w:r>
    </w:p>
    <w:p w14:paraId="337B25FD" w14:textId="37148042" w:rsidR="00AC7200" w:rsidRDefault="00000000" w:rsidP="00D16599">
      <w:pPr>
        <w:pStyle w:val="ListParagraph"/>
        <w:numPr>
          <w:ilvl w:val="1"/>
          <w:numId w:val="12"/>
        </w:numPr>
      </w:pPr>
      <w:hyperlink r:id="rId281">
        <w:r w:rsidR="00872613" w:rsidRPr="00872613">
          <w:rPr>
            <w:rStyle w:val="Hyperlink"/>
          </w:rPr>
          <w:t xml:space="preserve">Taking Care of Yourself </w:t>
        </w:r>
      </w:hyperlink>
      <w:r w:rsidR="00872613">
        <w:t>(</w:t>
      </w:r>
      <w:proofErr w:type="spellStart"/>
      <w:r w:rsidR="00872613">
        <w:t>Alz</w:t>
      </w:r>
      <w:proofErr w:type="spellEnd"/>
      <w:r w:rsidR="00872613">
        <w:t>. Assoc.)</w:t>
      </w:r>
    </w:p>
    <w:p w14:paraId="2F7B9B2A" w14:textId="598B5DB0" w:rsidR="00872613" w:rsidRDefault="00000000" w:rsidP="00872613">
      <w:pPr>
        <w:pStyle w:val="ListParagraph"/>
        <w:numPr>
          <w:ilvl w:val="1"/>
          <w:numId w:val="12"/>
        </w:numPr>
      </w:pPr>
      <w:hyperlink r:id="rId282">
        <w:r w:rsidR="00872613" w:rsidRPr="00872613">
          <w:rPr>
            <w:rStyle w:val="Hyperlink"/>
          </w:rPr>
          <w:t>101 Activities</w:t>
        </w:r>
      </w:hyperlink>
      <w:r w:rsidR="00872613">
        <w:t xml:space="preserve"> (</w:t>
      </w:r>
      <w:proofErr w:type="spellStart"/>
      <w:r w:rsidR="00872613">
        <w:t>Alz.Assoc</w:t>
      </w:r>
      <w:proofErr w:type="spellEnd"/>
      <w:r w:rsidR="00872613">
        <w:t xml:space="preserve">) </w:t>
      </w:r>
    </w:p>
    <w:p w14:paraId="041631CA" w14:textId="5FE2ABD5" w:rsidR="009A588E" w:rsidRDefault="00000000" w:rsidP="00D16599">
      <w:pPr>
        <w:pStyle w:val="ListParagraph"/>
        <w:numPr>
          <w:ilvl w:val="1"/>
          <w:numId w:val="12"/>
        </w:numPr>
      </w:pPr>
      <w:hyperlink r:id="rId283">
        <w:r w:rsidR="00872613" w:rsidRPr="00872613">
          <w:rPr>
            <w:rStyle w:val="Hyperlink"/>
          </w:rPr>
          <w:t>Activities at Home</w:t>
        </w:r>
      </w:hyperlink>
      <w:r w:rsidR="00872613">
        <w:t xml:space="preserve"> (</w:t>
      </w:r>
      <w:proofErr w:type="spellStart"/>
      <w:r w:rsidR="00872613">
        <w:t>Alz</w:t>
      </w:r>
      <w:proofErr w:type="spellEnd"/>
      <w:r w:rsidR="00872613">
        <w:t>. Assoc.)</w:t>
      </w:r>
    </w:p>
    <w:p w14:paraId="499BC3AA" w14:textId="6010C1D4" w:rsidR="00D16599" w:rsidRDefault="00000000" w:rsidP="00D16599">
      <w:pPr>
        <w:pStyle w:val="ListParagraph"/>
        <w:numPr>
          <w:ilvl w:val="1"/>
          <w:numId w:val="12"/>
        </w:numPr>
      </w:pPr>
      <w:hyperlink r:id="rId284">
        <w:r w:rsidR="00872613" w:rsidRPr="00872613">
          <w:rPr>
            <w:rStyle w:val="Hyperlink"/>
          </w:rPr>
          <w:t>Adapting Activities for People with Alzheimer’s Disease</w:t>
        </w:r>
      </w:hyperlink>
      <w:r w:rsidR="00872613">
        <w:t xml:space="preserve"> (NIA)</w:t>
      </w:r>
    </w:p>
    <w:p w14:paraId="626FE2C6" w14:textId="7B45AA95" w:rsidR="00DB3C2C" w:rsidRDefault="00872613" w:rsidP="00D16599">
      <w:pPr>
        <w:pStyle w:val="ListParagraph"/>
        <w:numPr>
          <w:ilvl w:val="1"/>
          <w:numId w:val="12"/>
        </w:numPr>
      </w:pPr>
      <w:r>
        <w:t xml:space="preserve">Useful Websites: </w:t>
      </w:r>
      <w:hyperlink r:id="rId285">
        <w:r w:rsidRPr="00872613">
          <w:rPr>
            <w:rStyle w:val="Hyperlink"/>
          </w:rPr>
          <w:t>SS&amp;W</w:t>
        </w:r>
      </w:hyperlink>
      <w:r>
        <w:t xml:space="preserve">, </w:t>
      </w:r>
      <w:hyperlink r:id="rId286">
        <w:proofErr w:type="spellStart"/>
        <w:r w:rsidRPr="00872613">
          <w:rPr>
            <w:rStyle w:val="Hyperlink"/>
          </w:rPr>
          <w:t>Alz</w:t>
        </w:r>
        <w:proofErr w:type="spellEnd"/>
        <w:r w:rsidRPr="00872613">
          <w:rPr>
            <w:rStyle w:val="Hyperlink"/>
          </w:rPr>
          <w:t xml:space="preserve"> Store</w:t>
        </w:r>
      </w:hyperlink>
      <w:r>
        <w:t xml:space="preserve">, </w:t>
      </w:r>
      <w:hyperlink r:id="rId287">
        <w:r w:rsidRPr="00872613">
          <w:rPr>
            <w:rStyle w:val="Hyperlink"/>
          </w:rPr>
          <w:t>Springbok Puzzle</w:t>
        </w:r>
      </w:hyperlink>
      <w:r>
        <w:t xml:space="preserve">, </w:t>
      </w:r>
      <w:hyperlink r:id="rId288">
        <w:r w:rsidRPr="00872613">
          <w:rPr>
            <w:rStyle w:val="Hyperlink"/>
          </w:rPr>
          <w:t>never2old4games</w:t>
        </w:r>
      </w:hyperlink>
      <w:r>
        <w:t xml:space="preserve">, </w:t>
      </w:r>
      <w:hyperlink r:id="rId289">
        <w:proofErr w:type="spellStart"/>
        <w:r w:rsidRPr="00872613">
          <w:rPr>
            <w:rStyle w:val="Hyperlink"/>
          </w:rPr>
          <w:t>wisernow</w:t>
        </w:r>
        <w:proofErr w:type="spellEnd"/>
      </w:hyperlink>
    </w:p>
    <w:p w14:paraId="598DC68F" w14:textId="1D41EC8F" w:rsidR="002103B0" w:rsidRPr="002103B0" w:rsidRDefault="00872613" w:rsidP="00D16599">
      <w:pPr>
        <w:pStyle w:val="ListParagraph"/>
        <w:numPr>
          <w:ilvl w:val="1"/>
          <w:numId w:val="12"/>
        </w:numPr>
        <w:rPr>
          <w:color w:val="0563C1" w:themeColor="hyperlink"/>
          <w:u w:val="single"/>
        </w:rPr>
      </w:pPr>
      <w:r w:rsidRPr="00872613">
        <w:rPr>
          <w:color w:val="000000" w:themeColor="text1"/>
        </w:rPr>
        <w:t xml:space="preserve">VIDEO: </w:t>
      </w:r>
      <w:hyperlink r:id="rId290">
        <w:r w:rsidRPr="00872613">
          <w:rPr>
            <w:rStyle w:val="Hyperlink"/>
          </w:rPr>
          <w:t>Conversations with Caregivers: Activities</w:t>
        </w:r>
      </w:hyperlink>
    </w:p>
    <w:p w14:paraId="5443CB7E" w14:textId="410435B9" w:rsidR="00171B14" w:rsidRPr="002103B0" w:rsidRDefault="00872613" w:rsidP="00D16599">
      <w:pPr>
        <w:pStyle w:val="ListParagraph"/>
        <w:numPr>
          <w:ilvl w:val="1"/>
          <w:numId w:val="12"/>
        </w:numPr>
        <w:rPr>
          <w:rStyle w:val="Hyperlink"/>
        </w:rPr>
      </w:pPr>
      <w:r>
        <w:t xml:space="preserve">VIDEO SERIES: </w:t>
      </w:r>
      <w:r w:rsidR="002103B0">
        <w:fldChar w:fldCharType="begin"/>
      </w:r>
      <w:r w:rsidR="002103B0">
        <w:instrText xml:space="preserve"> HYPERLINK "https://www.dementia.org.au/vic/information/resources/purposeful-activities-for-people-with-dementia-a-resource" </w:instrText>
      </w:r>
      <w:r w:rsidR="002103B0">
        <w:fldChar w:fldCharType="separate"/>
      </w:r>
      <w:r w:rsidRPr="00872613">
        <w:rPr>
          <w:rStyle w:val="Hyperlink"/>
        </w:rPr>
        <w:t>Dementia Australia: Purposeful Activities for People with Dementia</w:t>
      </w:r>
    </w:p>
    <w:p w14:paraId="00BA4712" w14:textId="00E69190" w:rsidR="00FE5FDB" w:rsidRDefault="002103B0" w:rsidP="09EEBFB8">
      <w:pPr>
        <w:pStyle w:val="ListParagraph"/>
        <w:numPr>
          <w:ilvl w:val="0"/>
          <w:numId w:val="12"/>
        </w:numPr>
        <w:rPr>
          <w:highlight w:val="yellow"/>
        </w:rPr>
      </w:pPr>
      <w:r>
        <w:fldChar w:fldCharType="end"/>
      </w:r>
      <w:r w:rsidR="09EEBFB8" w:rsidRPr="09EEBFB8">
        <w:rPr>
          <w:highlight w:val="yellow"/>
        </w:rPr>
        <w:t>Bathing and Grooming</w:t>
      </w:r>
    </w:p>
    <w:p w14:paraId="047F5F1D" w14:textId="07256730" w:rsidR="00660E60" w:rsidRDefault="00000000" w:rsidP="00660E60">
      <w:pPr>
        <w:pStyle w:val="ListParagraph"/>
        <w:numPr>
          <w:ilvl w:val="1"/>
          <w:numId w:val="12"/>
        </w:numPr>
      </w:pPr>
      <w:hyperlink r:id="rId291" w:history="1">
        <w:r w:rsidR="00660E60" w:rsidRPr="00660E60">
          <w:rPr>
            <w:rStyle w:val="Hyperlink"/>
          </w:rPr>
          <w:t>Bathing, Dressing, and Grooming Alzheimer’s Caregiving Tips</w:t>
        </w:r>
      </w:hyperlink>
      <w:r w:rsidR="00660E60">
        <w:t xml:space="preserve"> (NIA)</w:t>
      </w:r>
    </w:p>
    <w:p w14:paraId="0ABBD2D9" w14:textId="59BDDDFE" w:rsidR="002B0FA3" w:rsidRDefault="00000000" w:rsidP="00660E60">
      <w:pPr>
        <w:pStyle w:val="ListParagraph"/>
        <w:numPr>
          <w:ilvl w:val="1"/>
          <w:numId w:val="12"/>
        </w:numPr>
      </w:pPr>
      <w:hyperlink r:id="rId292" w:anchor="towel" w:history="1">
        <w:r w:rsidR="002B0FA3" w:rsidRPr="002B0FA3">
          <w:rPr>
            <w:rStyle w:val="Hyperlink"/>
          </w:rPr>
          <w:t>Bathing Without a Battle Bathing Techniques</w:t>
        </w:r>
      </w:hyperlink>
      <w:r w:rsidR="002B0FA3">
        <w:t xml:space="preserve"> (Univ. North Carolina)</w:t>
      </w:r>
    </w:p>
    <w:p w14:paraId="40F450D0" w14:textId="4FFD8880" w:rsidR="00660E60" w:rsidRDefault="00000000" w:rsidP="00660E60">
      <w:pPr>
        <w:pStyle w:val="ListParagraph"/>
        <w:numPr>
          <w:ilvl w:val="1"/>
          <w:numId w:val="12"/>
        </w:numPr>
      </w:pPr>
      <w:hyperlink r:id="rId293">
        <w:r w:rsidR="444D6664" w:rsidRPr="444D6664">
          <w:rPr>
            <w:rStyle w:val="Hyperlink"/>
          </w:rPr>
          <w:t>Caring for a Person with Late-Stage Alzheimer's Disease</w:t>
        </w:r>
      </w:hyperlink>
      <w:r w:rsidR="444D6664">
        <w:t xml:space="preserve"> (NIA)</w:t>
      </w:r>
    </w:p>
    <w:p w14:paraId="76D7C278" w14:textId="125DB392" w:rsidR="00280B05" w:rsidRDefault="00000000" w:rsidP="002B0FA3">
      <w:pPr>
        <w:pStyle w:val="ListParagraph"/>
        <w:numPr>
          <w:ilvl w:val="1"/>
          <w:numId w:val="12"/>
        </w:numPr>
      </w:pPr>
      <w:hyperlink r:id="rId294" w:history="1">
        <w:r w:rsidR="00280B05" w:rsidRPr="00B321C2">
          <w:rPr>
            <w:rStyle w:val="Hyperlink"/>
          </w:rPr>
          <w:t>Help with Bathing and Grooming</w:t>
        </w:r>
      </w:hyperlink>
      <w:r w:rsidR="00280B05">
        <w:t xml:space="preserve"> (Care Eco)</w:t>
      </w:r>
    </w:p>
    <w:p w14:paraId="13FED92E" w14:textId="0AE59334" w:rsidR="00393E5A" w:rsidRDefault="00393E5A" w:rsidP="002B0FA3">
      <w:pPr>
        <w:pStyle w:val="ListParagraph"/>
        <w:numPr>
          <w:ilvl w:val="1"/>
          <w:numId w:val="12"/>
        </w:numPr>
      </w:pPr>
      <w:r>
        <w:t xml:space="preserve">RESOURCES: Adaptive equipment ideas for the bathroom: </w:t>
      </w:r>
      <w:hyperlink r:id="rId295" w:history="1">
        <w:r w:rsidRPr="00200A31">
          <w:rPr>
            <w:rStyle w:val="Hyperlink"/>
          </w:rPr>
          <w:t>https://www.nrshealthcare.co.uk/bathroom-aids</w:t>
        </w:r>
      </w:hyperlink>
      <w:r>
        <w:t xml:space="preserve"> (UK website)</w:t>
      </w:r>
    </w:p>
    <w:p w14:paraId="20058D8E" w14:textId="6E560D8C" w:rsidR="00796205" w:rsidRDefault="09EEBFB8" w:rsidP="002B0FA3">
      <w:pPr>
        <w:pStyle w:val="ListParagraph"/>
        <w:numPr>
          <w:ilvl w:val="1"/>
          <w:numId w:val="12"/>
        </w:numPr>
      </w:pPr>
      <w:r>
        <w:t xml:space="preserve">VIDEOS: Personal Care and Assisted Mobility Video Channels: </w:t>
      </w:r>
      <w:hyperlink r:id="rId296">
        <w:r w:rsidRPr="09EEBFB8">
          <w:rPr>
            <w:rStyle w:val="Hyperlink"/>
          </w:rPr>
          <w:t>Canadian Virtual Hospice Caregiving Demonstrations</w:t>
        </w:r>
      </w:hyperlink>
      <w:r>
        <w:t xml:space="preserve">, </w:t>
      </w:r>
      <w:hyperlink r:id="rId297">
        <w:proofErr w:type="spellStart"/>
        <w:r w:rsidRPr="09EEBFB8">
          <w:rPr>
            <w:rStyle w:val="Hyperlink"/>
          </w:rPr>
          <w:t>CurePSP</w:t>
        </w:r>
        <w:proofErr w:type="spellEnd"/>
        <w:r w:rsidRPr="09EEBFB8">
          <w:rPr>
            <w:rStyle w:val="Hyperlink"/>
          </w:rPr>
          <w:t xml:space="preserve"> How-To Videos</w:t>
        </w:r>
      </w:hyperlink>
      <w:r>
        <w:t xml:space="preserve">, </w:t>
      </w:r>
      <w:hyperlink r:id="rId298">
        <w:r w:rsidRPr="09EEBFB8">
          <w:rPr>
            <w:rStyle w:val="Hyperlink"/>
          </w:rPr>
          <w:t>Changing an Occupied Bed</w:t>
        </w:r>
      </w:hyperlink>
      <w:r>
        <w:t xml:space="preserve">, </w:t>
      </w:r>
      <w:hyperlink r:id="rId299">
        <w:r w:rsidRPr="09EEBFB8">
          <w:rPr>
            <w:rStyle w:val="Hyperlink"/>
          </w:rPr>
          <w:t>Bathing Without a Battle</w:t>
        </w:r>
      </w:hyperlink>
      <w:r>
        <w:t xml:space="preserve"> (webinar), </w:t>
      </w:r>
      <w:hyperlink r:id="rId300">
        <w:r w:rsidRPr="09EEBFB8">
          <w:rPr>
            <w:rStyle w:val="Hyperlink"/>
          </w:rPr>
          <w:t>Helping a Distressed Person Living with Dementia</w:t>
        </w:r>
      </w:hyperlink>
    </w:p>
    <w:p w14:paraId="1C791678" w14:textId="77777777" w:rsidR="00DB5563" w:rsidRDefault="02670FEC" w:rsidP="02670FEC">
      <w:pPr>
        <w:pStyle w:val="ListParagraph"/>
        <w:numPr>
          <w:ilvl w:val="0"/>
          <w:numId w:val="12"/>
        </w:numPr>
        <w:rPr>
          <w:highlight w:val="yellow"/>
        </w:rPr>
      </w:pPr>
      <w:r w:rsidRPr="02670FEC">
        <w:rPr>
          <w:highlight w:val="yellow"/>
        </w:rPr>
        <w:t>Communication</w:t>
      </w:r>
    </w:p>
    <w:p w14:paraId="08423285" w14:textId="398D7B88" w:rsidR="00DB5563" w:rsidRDefault="00000000" w:rsidP="00DB5563">
      <w:pPr>
        <w:pStyle w:val="ListParagraph"/>
        <w:numPr>
          <w:ilvl w:val="1"/>
          <w:numId w:val="12"/>
        </w:numPr>
      </w:pPr>
      <w:hyperlink r:id="rId301">
        <w:r w:rsidR="02670FEC" w:rsidRPr="02670FEC">
          <w:rPr>
            <w:rStyle w:val="Hyperlink"/>
          </w:rPr>
          <w:t>Communicating with Patients who have Dementia</w:t>
        </w:r>
      </w:hyperlink>
      <w:r w:rsidR="02670FEC">
        <w:t xml:space="preserve"> (Arizona Center on Aging)</w:t>
      </w:r>
    </w:p>
    <w:p w14:paraId="6C5FA952" w14:textId="6F62D6E5" w:rsidR="00DB5563" w:rsidRDefault="00000000" w:rsidP="00DB5563">
      <w:pPr>
        <w:pStyle w:val="ListParagraph"/>
        <w:numPr>
          <w:ilvl w:val="1"/>
          <w:numId w:val="12"/>
        </w:numPr>
      </w:pPr>
      <w:hyperlink r:id="rId302" w:history="1">
        <w:r w:rsidR="00DB5563" w:rsidRPr="00B50A99">
          <w:rPr>
            <w:rStyle w:val="Hyperlink"/>
          </w:rPr>
          <w:t>Communication</w:t>
        </w:r>
      </w:hyperlink>
      <w:r w:rsidR="00DB5563">
        <w:t xml:space="preserve"> (Care Eco)</w:t>
      </w:r>
    </w:p>
    <w:p w14:paraId="3DDAF758" w14:textId="2FC2C471" w:rsidR="00020E1E" w:rsidRDefault="00000000" w:rsidP="00DB5563">
      <w:pPr>
        <w:pStyle w:val="ListParagraph"/>
        <w:numPr>
          <w:ilvl w:val="1"/>
          <w:numId w:val="12"/>
        </w:numPr>
      </w:pPr>
      <w:hyperlink r:id="rId303" w:history="1">
        <w:r w:rsidR="00020E1E" w:rsidRPr="00020E1E">
          <w:rPr>
            <w:rStyle w:val="Hyperlink"/>
          </w:rPr>
          <w:t>Dignity and Self-Determination</w:t>
        </w:r>
      </w:hyperlink>
      <w:r w:rsidR="00020E1E">
        <w:t xml:space="preserve"> (Care Eco)</w:t>
      </w:r>
    </w:p>
    <w:p w14:paraId="2CEFA3AE" w14:textId="77777777" w:rsidR="00DB5563" w:rsidRDefault="00000000" w:rsidP="00DB5563">
      <w:pPr>
        <w:pStyle w:val="ListParagraph"/>
        <w:numPr>
          <w:ilvl w:val="1"/>
          <w:numId w:val="12"/>
        </w:numPr>
      </w:pPr>
      <w:hyperlink r:id="rId304" w:history="1">
        <w:r w:rsidR="00DB5563" w:rsidRPr="00A749B7">
          <w:rPr>
            <w:rStyle w:val="Hyperlink"/>
          </w:rPr>
          <w:t>Ten Real-Life Strategies for Dementia Caregiving</w:t>
        </w:r>
      </w:hyperlink>
      <w:r w:rsidR="00DB5563">
        <w:t xml:space="preserve"> (FCA)</w:t>
      </w:r>
    </w:p>
    <w:p w14:paraId="672E2488" w14:textId="703C7229" w:rsidR="00FE5FDB" w:rsidRDefault="02670FEC" w:rsidP="02670FEC">
      <w:pPr>
        <w:pStyle w:val="ListParagraph"/>
        <w:numPr>
          <w:ilvl w:val="0"/>
          <w:numId w:val="12"/>
        </w:numPr>
        <w:rPr>
          <w:highlight w:val="yellow"/>
        </w:rPr>
      </w:pPr>
      <w:r w:rsidRPr="02670FEC">
        <w:rPr>
          <w:highlight w:val="yellow"/>
        </w:rPr>
        <w:t>Daily Routine</w:t>
      </w:r>
    </w:p>
    <w:p w14:paraId="249C6649" w14:textId="155DF46B" w:rsidR="00C52776" w:rsidRDefault="00000000" w:rsidP="00C52776">
      <w:pPr>
        <w:pStyle w:val="ListParagraph"/>
        <w:numPr>
          <w:ilvl w:val="1"/>
          <w:numId w:val="12"/>
        </w:numPr>
      </w:pPr>
      <w:hyperlink r:id="rId305" w:history="1">
        <w:r w:rsidR="00C52776" w:rsidRPr="00C52776">
          <w:rPr>
            <w:rStyle w:val="Hyperlink"/>
          </w:rPr>
          <w:t>Activities at Home</w:t>
        </w:r>
      </w:hyperlink>
      <w:r w:rsidR="00C52776">
        <w:t xml:space="preserve"> (</w:t>
      </w:r>
      <w:proofErr w:type="spellStart"/>
      <w:r w:rsidR="00C52776">
        <w:t>Alz</w:t>
      </w:r>
      <w:proofErr w:type="spellEnd"/>
      <w:r w:rsidR="00C52776">
        <w:t>. Assoc.)</w:t>
      </w:r>
    </w:p>
    <w:p w14:paraId="1F0CBF1C" w14:textId="624E8D86" w:rsidR="00C52776" w:rsidRDefault="00000000" w:rsidP="00C52776">
      <w:pPr>
        <w:pStyle w:val="ListParagraph"/>
        <w:numPr>
          <w:ilvl w:val="1"/>
          <w:numId w:val="12"/>
        </w:numPr>
      </w:pPr>
      <w:hyperlink r:id="rId306">
        <w:r w:rsidR="02670FEC" w:rsidRPr="02670FEC">
          <w:rPr>
            <w:rStyle w:val="Hyperlink"/>
          </w:rPr>
          <w:t>Tips for Daily Life</w:t>
        </w:r>
      </w:hyperlink>
      <w:r w:rsidR="02670FEC">
        <w:t xml:space="preserve"> (UCSF MAC)</w:t>
      </w:r>
    </w:p>
    <w:p w14:paraId="6E11B1C2" w14:textId="3DDE1F4F" w:rsidR="00EF519E" w:rsidRDefault="33C12044" w:rsidP="33C12044">
      <w:pPr>
        <w:pStyle w:val="ListParagraph"/>
        <w:numPr>
          <w:ilvl w:val="0"/>
          <w:numId w:val="12"/>
        </w:numPr>
        <w:rPr>
          <w:highlight w:val="yellow"/>
        </w:rPr>
      </w:pPr>
      <w:r w:rsidRPr="33C12044">
        <w:rPr>
          <w:highlight w:val="yellow"/>
        </w:rPr>
        <w:t>Dental</w:t>
      </w:r>
    </w:p>
    <w:p w14:paraId="731E02D3" w14:textId="02697AEF" w:rsidR="00280B05" w:rsidRDefault="00000000" w:rsidP="00280B05">
      <w:pPr>
        <w:pStyle w:val="ListParagraph"/>
        <w:numPr>
          <w:ilvl w:val="1"/>
          <w:numId w:val="12"/>
        </w:numPr>
      </w:pPr>
      <w:hyperlink r:id="rId307">
        <w:r w:rsidR="05D2BAFF" w:rsidRPr="05D2BAFF">
          <w:rPr>
            <w:rStyle w:val="Hyperlink"/>
          </w:rPr>
          <w:t>Dental Care</w:t>
        </w:r>
      </w:hyperlink>
      <w:r w:rsidR="05D2BAFF">
        <w:t xml:space="preserve"> (</w:t>
      </w:r>
      <w:proofErr w:type="spellStart"/>
      <w:r w:rsidR="05D2BAFF">
        <w:t>Alz</w:t>
      </w:r>
      <w:proofErr w:type="spellEnd"/>
      <w:r w:rsidR="05D2BAFF">
        <w:t>. Society)</w:t>
      </w:r>
    </w:p>
    <w:p w14:paraId="22207564" w14:textId="4B25A303" w:rsidR="05D2BAFF" w:rsidRDefault="00000000" w:rsidP="05D2BAFF">
      <w:pPr>
        <w:pStyle w:val="ListParagraph"/>
        <w:numPr>
          <w:ilvl w:val="1"/>
          <w:numId w:val="12"/>
        </w:numPr>
      </w:pPr>
      <w:hyperlink r:id="rId308">
        <w:r w:rsidR="05D2BAFF" w:rsidRPr="05D2BAFF">
          <w:rPr>
            <w:rStyle w:val="Hyperlink"/>
          </w:rPr>
          <w:t>Oral Care Cards for Caregivers</w:t>
        </w:r>
      </w:hyperlink>
      <w:r w:rsidR="05D2BAFF">
        <w:t xml:space="preserve"> (</w:t>
      </w:r>
      <w:proofErr w:type="spellStart"/>
      <w:r w:rsidR="05D2BAFF">
        <w:t>Alz</w:t>
      </w:r>
      <w:proofErr w:type="spellEnd"/>
      <w:r w:rsidR="05D2BAFF">
        <w:t xml:space="preserve">. Assoc) </w:t>
      </w:r>
    </w:p>
    <w:p w14:paraId="1E53C590" w14:textId="1567B7B4" w:rsidR="002F5D54" w:rsidRDefault="00000000" w:rsidP="00280B05">
      <w:pPr>
        <w:pStyle w:val="ListParagraph"/>
        <w:numPr>
          <w:ilvl w:val="1"/>
          <w:numId w:val="12"/>
        </w:numPr>
      </w:pPr>
      <w:hyperlink r:id="rId309">
        <w:proofErr w:type="spellStart"/>
        <w:r w:rsidR="05D2BAFF" w:rsidRPr="05D2BAFF">
          <w:rPr>
            <w:rStyle w:val="Hyperlink"/>
          </w:rPr>
          <w:t>Denti</w:t>
        </w:r>
        <w:proofErr w:type="spellEnd"/>
        <w:r w:rsidR="05D2BAFF" w:rsidRPr="05D2BAFF">
          <w:rPr>
            <w:rStyle w:val="Hyperlink"/>
          </w:rPr>
          <w:t>-Cal for Adults</w:t>
        </w:r>
      </w:hyperlink>
      <w:r w:rsidR="05D2BAFF">
        <w:t xml:space="preserve"> (Justice in Aging)</w:t>
      </w:r>
    </w:p>
    <w:p w14:paraId="642753CA" w14:textId="6B0596AE" w:rsidR="00975AE6" w:rsidRDefault="00000000" w:rsidP="00280B05">
      <w:pPr>
        <w:pStyle w:val="ListParagraph"/>
        <w:numPr>
          <w:ilvl w:val="1"/>
          <w:numId w:val="12"/>
        </w:numPr>
      </w:pPr>
      <w:hyperlink r:id="rId310">
        <w:r w:rsidR="05D2BAFF" w:rsidRPr="05D2BAFF">
          <w:rPr>
            <w:rStyle w:val="Hyperlink"/>
          </w:rPr>
          <w:t>Oral Health in California: What About Older Adults?</w:t>
        </w:r>
      </w:hyperlink>
      <w:r w:rsidR="05D2BAFF">
        <w:t xml:space="preserve"> (Justice in Aging)</w:t>
      </w:r>
    </w:p>
    <w:p w14:paraId="2E11A039" w14:textId="77777777" w:rsidR="00AF5323" w:rsidRDefault="4F09B7FD" w:rsidP="4F09B7FD">
      <w:pPr>
        <w:pStyle w:val="ListParagraph"/>
        <w:numPr>
          <w:ilvl w:val="0"/>
          <w:numId w:val="12"/>
        </w:numPr>
        <w:rPr>
          <w:highlight w:val="yellow"/>
        </w:rPr>
      </w:pPr>
      <w:r w:rsidRPr="4F09B7FD">
        <w:rPr>
          <w:highlight w:val="yellow"/>
        </w:rPr>
        <w:t>Eating and Swallowing</w:t>
      </w:r>
    </w:p>
    <w:p w14:paraId="753C73FC" w14:textId="72F1B169" w:rsidR="00AF5323" w:rsidRDefault="00000000" w:rsidP="00AF5323">
      <w:pPr>
        <w:pStyle w:val="ListParagraph"/>
        <w:numPr>
          <w:ilvl w:val="1"/>
          <w:numId w:val="12"/>
        </w:numPr>
      </w:pPr>
      <w:hyperlink r:id="rId311" w:history="1">
        <w:r w:rsidR="00AF5323" w:rsidRPr="008323D7">
          <w:rPr>
            <w:rStyle w:val="Hyperlink"/>
          </w:rPr>
          <w:t>Changes in Eating</w:t>
        </w:r>
      </w:hyperlink>
      <w:r w:rsidR="00AF5323">
        <w:t xml:space="preserve"> (Care Eco)</w:t>
      </w:r>
    </w:p>
    <w:p w14:paraId="69AB815D" w14:textId="7A667212" w:rsidR="009E43AC" w:rsidRDefault="00000000" w:rsidP="00AF5323">
      <w:pPr>
        <w:pStyle w:val="ListParagraph"/>
        <w:numPr>
          <w:ilvl w:val="1"/>
          <w:numId w:val="12"/>
        </w:numPr>
      </w:pPr>
      <w:hyperlink r:id="rId312">
        <w:r w:rsidR="4F09B7FD" w:rsidRPr="4F09B7FD">
          <w:rPr>
            <w:rStyle w:val="Hyperlink"/>
          </w:rPr>
          <w:t>Eating, Swallowing &amp; Saliva Control</w:t>
        </w:r>
      </w:hyperlink>
      <w:r w:rsidR="4F09B7FD">
        <w:t xml:space="preserve"> (Parkinson’s UK)</w:t>
      </w:r>
    </w:p>
    <w:p w14:paraId="2B3A7D1D" w14:textId="6531536A" w:rsidR="00AF5323" w:rsidRDefault="00000000" w:rsidP="00AF5323">
      <w:pPr>
        <w:pStyle w:val="ListParagraph"/>
        <w:numPr>
          <w:ilvl w:val="1"/>
          <w:numId w:val="12"/>
        </w:numPr>
      </w:pPr>
      <w:hyperlink r:id="rId313" w:history="1">
        <w:r w:rsidR="00D841EE" w:rsidRPr="00D841EE">
          <w:rPr>
            <w:rStyle w:val="Hyperlink"/>
          </w:rPr>
          <w:t>Eating</w:t>
        </w:r>
      </w:hyperlink>
      <w:r w:rsidR="00D841EE">
        <w:t xml:space="preserve"> </w:t>
      </w:r>
      <w:r w:rsidR="00AF5323">
        <w:t>(</w:t>
      </w:r>
      <w:proofErr w:type="spellStart"/>
      <w:r w:rsidR="00AF5323">
        <w:t>Alz</w:t>
      </w:r>
      <w:proofErr w:type="spellEnd"/>
      <w:r w:rsidR="00AF5323">
        <w:t>. Assoc.)</w:t>
      </w:r>
    </w:p>
    <w:p w14:paraId="7DDE9108" w14:textId="77777777" w:rsidR="00AF5323" w:rsidRDefault="00000000" w:rsidP="00AF5323">
      <w:pPr>
        <w:pStyle w:val="ListParagraph"/>
        <w:numPr>
          <w:ilvl w:val="1"/>
          <w:numId w:val="12"/>
        </w:numPr>
      </w:pPr>
      <w:hyperlink r:id="rId314" w:history="1">
        <w:r w:rsidR="00AF5323" w:rsidRPr="00CC34E6">
          <w:rPr>
            <w:rStyle w:val="Hyperlink"/>
          </w:rPr>
          <w:t>Healthy Eating and Alzheimer’s Disease</w:t>
        </w:r>
      </w:hyperlink>
      <w:r w:rsidR="00AF5323">
        <w:t xml:space="preserve"> (NIA)</w:t>
      </w:r>
    </w:p>
    <w:p w14:paraId="5E6ED564" w14:textId="007E9B2B" w:rsidR="00AF5323" w:rsidRDefault="00000000" w:rsidP="00AF5323">
      <w:pPr>
        <w:pStyle w:val="ListParagraph"/>
        <w:numPr>
          <w:ilvl w:val="1"/>
          <w:numId w:val="12"/>
        </w:numPr>
      </w:pPr>
      <w:hyperlink r:id="rId315">
        <w:r w:rsidR="4F09B7FD" w:rsidRPr="4F09B7FD">
          <w:rPr>
            <w:rStyle w:val="Hyperlink"/>
          </w:rPr>
          <w:t>Mechanical Soft Diet</w:t>
        </w:r>
      </w:hyperlink>
      <w:r w:rsidR="4F09B7FD">
        <w:t xml:space="preserve"> (UW Health)</w:t>
      </w:r>
    </w:p>
    <w:p w14:paraId="5CFD5656" w14:textId="5643D04B" w:rsidR="00AF5323" w:rsidRDefault="00000000" w:rsidP="00AF5323">
      <w:pPr>
        <w:pStyle w:val="ListParagraph"/>
        <w:numPr>
          <w:ilvl w:val="1"/>
          <w:numId w:val="12"/>
        </w:numPr>
      </w:pPr>
      <w:hyperlink r:id="rId316" w:history="1">
        <w:r w:rsidR="00AF5323" w:rsidRPr="00011737">
          <w:rPr>
            <w:rStyle w:val="Hyperlink"/>
          </w:rPr>
          <w:t>Safe Swallowing Tips</w:t>
        </w:r>
      </w:hyperlink>
      <w:r w:rsidR="00AF5323">
        <w:t xml:space="preserve"> (UW Health)</w:t>
      </w:r>
    </w:p>
    <w:p w14:paraId="029ABD91" w14:textId="7937712A" w:rsidR="00CB258B" w:rsidRDefault="2AD86429" w:rsidP="00AF5323">
      <w:pPr>
        <w:pStyle w:val="ListParagraph"/>
        <w:numPr>
          <w:ilvl w:val="1"/>
          <w:numId w:val="12"/>
        </w:numPr>
      </w:pPr>
      <w:r>
        <w:t xml:space="preserve">Resources: </w:t>
      </w:r>
      <w:commentRangeStart w:id="29"/>
      <w:r w:rsidR="00000000">
        <w:fldChar w:fldCharType="begin"/>
      </w:r>
      <w:r w:rsidR="00000000">
        <w:instrText>HYPERLINK "https://memory.ucsf.edu/caregiving-support/caregiver-well-being/conversations-caregivers" \l "meals" \h</w:instrText>
      </w:r>
      <w:r w:rsidR="00000000">
        <w:fldChar w:fldCharType="separate"/>
      </w:r>
      <w:r w:rsidRPr="2AD86429">
        <w:rPr>
          <w:rStyle w:val="Hyperlink"/>
        </w:rPr>
        <w:t>Conversations with Caregivers Meals video,</w:t>
      </w:r>
      <w:r w:rsidR="00000000">
        <w:rPr>
          <w:rStyle w:val="Hyperlink"/>
        </w:rPr>
        <w:fldChar w:fldCharType="end"/>
      </w:r>
      <w:commentRangeEnd w:id="29"/>
      <w:r w:rsidR="00CB258B">
        <w:rPr>
          <w:rStyle w:val="CommentReference"/>
        </w:rPr>
        <w:commentReference w:id="29"/>
      </w:r>
      <w:r>
        <w:t xml:space="preserve"> </w:t>
      </w:r>
      <w:hyperlink r:id="rId317">
        <w:r w:rsidRPr="2AD86429">
          <w:rPr>
            <w:rStyle w:val="Hyperlink"/>
          </w:rPr>
          <w:t>Adaptive Eating Equipment</w:t>
        </w:r>
      </w:hyperlink>
      <w:r>
        <w:t xml:space="preserve"> (UK website, good for browsing for product options)  </w:t>
      </w:r>
    </w:p>
    <w:p w14:paraId="37DD3F9C" w14:textId="0D63F929" w:rsidR="00EF519E" w:rsidRDefault="06D15B00" w:rsidP="06D15B00">
      <w:pPr>
        <w:pStyle w:val="ListParagraph"/>
        <w:numPr>
          <w:ilvl w:val="0"/>
          <w:numId w:val="12"/>
        </w:numPr>
        <w:rPr>
          <w:highlight w:val="yellow"/>
        </w:rPr>
      </w:pPr>
      <w:r w:rsidRPr="06D15B00">
        <w:rPr>
          <w:highlight w:val="yellow"/>
        </w:rPr>
        <w:t>Exercise</w:t>
      </w:r>
    </w:p>
    <w:p w14:paraId="66BD8477" w14:textId="1BB43F62" w:rsidR="00884942" w:rsidRDefault="00000000" w:rsidP="000C0CDF">
      <w:pPr>
        <w:pStyle w:val="ListParagraph"/>
        <w:numPr>
          <w:ilvl w:val="1"/>
          <w:numId w:val="12"/>
        </w:numPr>
      </w:pPr>
      <w:hyperlink r:id="rId318">
        <w:r w:rsidR="07C3578B" w:rsidRPr="07C3578B">
          <w:rPr>
            <w:rStyle w:val="Hyperlink"/>
          </w:rPr>
          <w:t>Real-Life Benefits of Exercise and Physical Activity</w:t>
        </w:r>
      </w:hyperlink>
      <w:r w:rsidR="07C3578B">
        <w:t xml:space="preserve"> (NIH—Go4Life)</w:t>
      </w:r>
    </w:p>
    <w:p w14:paraId="6A69C6D7" w14:textId="0FFF3C06" w:rsidR="000C0CDF" w:rsidRDefault="00000000" w:rsidP="000C0CDF">
      <w:pPr>
        <w:pStyle w:val="ListParagraph"/>
        <w:numPr>
          <w:ilvl w:val="1"/>
          <w:numId w:val="12"/>
        </w:numPr>
      </w:pPr>
      <w:hyperlink r:id="rId319">
        <w:r w:rsidR="3FD4AF9A" w:rsidRPr="3FD4AF9A">
          <w:rPr>
            <w:rStyle w:val="Hyperlink"/>
          </w:rPr>
          <w:t>Exercise</w:t>
        </w:r>
      </w:hyperlink>
      <w:r w:rsidR="3FD4AF9A">
        <w:t xml:space="preserve"> (Arizona Center on Aging)</w:t>
      </w:r>
    </w:p>
    <w:p w14:paraId="27E70BCD" w14:textId="014A7C3A" w:rsidR="4C256C32" w:rsidRDefault="00000000" w:rsidP="4C256C32">
      <w:pPr>
        <w:pStyle w:val="ListParagraph"/>
        <w:numPr>
          <w:ilvl w:val="1"/>
          <w:numId w:val="12"/>
        </w:numPr>
      </w:pPr>
      <w:hyperlink r:id="rId320">
        <w:r w:rsidR="57CAD0B1" w:rsidRPr="57CAD0B1">
          <w:rPr>
            <w:rStyle w:val="Hyperlink"/>
          </w:rPr>
          <w:t>Mental Health Benefits of Exercise &amp; Physical Activity</w:t>
        </w:r>
      </w:hyperlink>
      <w:r w:rsidR="57CAD0B1">
        <w:t xml:space="preserve"> (NIH--Go4Life)</w:t>
      </w:r>
    </w:p>
    <w:p w14:paraId="584D646E" w14:textId="399943EB" w:rsidR="00884942" w:rsidRDefault="00000000" w:rsidP="000C0CDF">
      <w:pPr>
        <w:pStyle w:val="ListParagraph"/>
        <w:numPr>
          <w:ilvl w:val="1"/>
          <w:numId w:val="12"/>
        </w:numPr>
      </w:pPr>
      <w:hyperlink r:id="rId321">
        <w:r w:rsidR="06D15B00" w:rsidRPr="06D15B00">
          <w:rPr>
            <w:rStyle w:val="Hyperlink"/>
          </w:rPr>
          <w:t>Overcoming Obstacles to Exercise</w:t>
        </w:r>
      </w:hyperlink>
      <w:r w:rsidR="06D15B00">
        <w:t xml:space="preserve"> (Care Eco)</w:t>
      </w:r>
    </w:p>
    <w:p w14:paraId="7B80CE0E" w14:textId="00E58C8F" w:rsidR="00F8544B" w:rsidRDefault="00000000" w:rsidP="00F8544B">
      <w:pPr>
        <w:pStyle w:val="ListParagraph"/>
        <w:numPr>
          <w:ilvl w:val="1"/>
          <w:numId w:val="12"/>
        </w:numPr>
      </w:pPr>
      <w:hyperlink r:id="rId322">
        <w:r w:rsidR="06D15B00" w:rsidRPr="06D15B00">
          <w:rPr>
            <w:rStyle w:val="Hyperlink"/>
          </w:rPr>
          <w:t>Physical Therapy Services- Medicare Coverage</w:t>
        </w:r>
      </w:hyperlink>
      <w:r w:rsidR="06D15B00">
        <w:t xml:space="preserve"> (Medicare.gov)</w:t>
      </w:r>
    </w:p>
    <w:p w14:paraId="71689895" w14:textId="2390F25D" w:rsidR="00F8544B" w:rsidRDefault="00000000" w:rsidP="00F8544B">
      <w:pPr>
        <w:pStyle w:val="ListParagraph"/>
        <w:numPr>
          <w:ilvl w:val="1"/>
          <w:numId w:val="12"/>
        </w:numPr>
      </w:pPr>
      <w:hyperlink r:id="rId323">
        <w:r w:rsidR="06D15B00" w:rsidRPr="06D15B00">
          <w:rPr>
            <w:rStyle w:val="Hyperlink"/>
          </w:rPr>
          <w:t>Occupational Therapy Services- Medicare Coverage</w:t>
        </w:r>
      </w:hyperlink>
      <w:r w:rsidR="06D15B00">
        <w:t xml:space="preserve"> (Medicare.gov)</w:t>
      </w:r>
    </w:p>
    <w:p w14:paraId="7AF3F000" w14:textId="7B1F5864" w:rsidR="00F8544B" w:rsidRDefault="00000000" w:rsidP="00F8544B">
      <w:pPr>
        <w:pStyle w:val="ListParagraph"/>
        <w:numPr>
          <w:ilvl w:val="1"/>
          <w:numId w:val="12"/>
        </w:numPr>
      </w:pPr>
      <w:hyperlink r:id="rId324">
        <w:r w:rsidR="06D15B00" w:rsidRPr="06D15B00">
          <w:rPr>
            <w:rStyle w:val="Hyperlink"/>
          </w:rPr>
          <w:t>Speech-language Pathology Services- Medicare Coverage</w:t>
        </w:r>
      </w:hyperlink>
      <w:r w:rsidR="06D15B00">
        <w:t xml:space="preserve"> (Medicare.gov)   </w:t>
      </w:r>
    </w:p>
    <w:p w14:paraId="24A1ED52" w14:textId="2EFF6A02" w:rsidR="00F8544B" w:rsidRDefault="00000000" w:rsidP="00F8544B">
      <w:pPr>
        <w:pStyle w:val="ListParagraph"/>
        <w:numPr>
          <w:ilvl w:val="1"/>
          <w:numId w:val="12"/>
        </w:numPr>
      </w:pPr>
      <w:hyperlink r:id="rId325">
        <w:r w:rsidR="06D15B00" w:rsidRPr="06D15B00">
          <w:rPr>
            <w:rStyle w:val="Hyperlink"/>
          </w:rPr>
          <w:t>Staying Physically Active with Alzheimer’s</w:t>
        </w:r>
      </w:hyperlink>
      <w:r w:rsidR="06D15B00">
        <w:t xml:space="preserve"> (NIA)</w:t>
      </w:r>
    </w:p>
    <w:p w14:paraId="5FDCE03C" w14:textId="1DB0D710" w:rsidR="00884942" w:rsidRDefault="53525793" w:rsidP="000C0CDF">
      <w:pPr>
        <w:pStyle w:val="ListParagraph"/>
        <w:numPr>
          <w:ilvl w:val="1"/>
          <w:numId w:val="12"/>
        </w:numPr>
      </w:pPr>
      <w:r>
        <w:t xml:space="preserve">Useful Websites: </w:t>
      </w:r>
      <w:hyperlink r:id="rId326">
        <w:r w:rsidRPr="53525793">
          <w:rPr>
            <w:rStyle w:val="Hyperlink"/>
          </w:rPr>
          <w:t>Silver Sneakers</w:t>
        </w:r>
      </w:hyperlink>
      <w:r>
        <w:t xml:space="preserve">, </w:t>
      </w:r>
      <w:hyperlink r:id="rId327">
        <w:r w:rsidRPr="53525793">
          <w:rPr>
            <w:rStyle w:val="Hyperlink"/>
          </w:rPr>
          <w:t>Sit-and-Be-Fit</w:t>
        </w:r>
      </w:hyperlink>
      <w:r>
        <w:t xml:space="preserve">, </w:t>
      </w:r>
      <w:hyperlink r:id="rId328">
        <w:r w:rsidRPr="53525793">
          <w:rPr>
            <w:rStyle w:val="Hyperlink"/>
          </w:rPr>
          <w:t>Go4Life</w:t>
        </w:r>
      </w:hyperlink>
    </w:p>
    <w:p w14:paraId="0670B66D" w14:textId="34E8A016" w:rsidR="00FE5FDB" w:rsidRDefault="2FE41958" w:rsidP="2FE41958">
      <w:pPr>
        <w:pStyle w:val="ListParagraph"/>
        <w:numPr>
          <w:ilvl w:val="0"/>
          <w:numId w:val="12"/>
        </w:numPr>
        <w:rPr>
          <w:highlight w:val="yellow"/>
        </w:rPr>
      </w:pPr>
      <w:r w:rsidRPr="2FE41958">
        <w:rPr>
          <w:highlight w:val="yellow"/>
        </w:rPr>
        <w:t>Incontinence</w:t>
      </w:r>
    </w:p>
    <w:p w14:paraId="005FA31B" w14:textId="26A10DFF" w:rsidR="002D3CDC" w:rsidRDefault="00000000" w:rsidP="00280B05">
      <w:pPr>
        <w:pStyle w:val="ListParagraph"/>
        <w:numPr>
          <w:ilvl w:val="1"/>
          <w:numId w:val="12"/>
        </w:numPr>
      </w:pPr>
      <w:hyperlink r:id="rId329" w:history="1">
        <w:r w:rsidR="002D3CDC" w:rsidRPr="002D3CDC">
          <w:rPr>
            <w:rStyle w:val="Hyperlink"/>
          </w:rPr>
          <w:t>Adult Clean Intermittent Catheterization Guide</w:t>
        </w:r>
      </w:hyperlink>
      <w:r w:rsidR="002D3CDC">
        <w:t xml:space="preserve"> (Society of Urologic Nurses)</w:t>
      </w:r>
    </w:p>
    <w:p w14:paraId="16F2817A" w14:textId="65C80DE2" w:rsidR="00280B05" w:rsidRDefault="00000000" w:rsidP="00280B05">
      <w:pPr>
        <w:pStyle w:val="ListParagraph"/>
        <w:numPr>
          <w:ilvl w:val="1"/>
          <w:numId w:val="12"/>
        </w:numPr>
      </w:pPr>
      <w:hyperlink r:id="rId330" w:history="1">
        <w:r w:rsidR="00741B71" w:rsidRPr="002D3CDC">
          <w:rPr>
            <w:rStyle w:val="Hyperlink"/>
          </w:rPr>
          <w:t>Incontinence</w:t>
        </w:r>
      </w:hyperlink>
      <w:r w:rsidR="00741B71">
        <w:t xml:space="preserve"> (Care Eco)</w:t>
      </w:r>
    </w:p>
    <w:p w14:paraId="5EFEC019" w14:textId="56DE3EE6" w:rsidR="00993784" w:rsidRDefault="00000000" w:rsidP="00280B05">
      <w:pPr>
        <w:pStyle w:val="ListParagraph"/>
        <w:numPr>
          <w:ilvl w:val="1"/>
          <w:numId w:val="12"/>
        </w:numPr>
      </w:pPr>
      <w:hyperlink r:id="rId331" w:history="1">
        <w:r w:rsidR="00993784" w:rsidRPr="007105DF">
          <w:rPr>
            <w:rStyle w:val="Hyperlink"/>
          </w:rPr>
          <w:t>Visual Stool Tracking Log</w:t>
        </w:r>
      </w:hyperlink>
      <w:r w:rsidR="00993784">
        <w:t xml:space="preserve"> (UCSF Office of Developmental Primary Care)</w:t>
      </w:r>
    </w:p>
    <w:p w14:paraId="46C98579" w14:textId="6D376EAF" w:rsidR="002D3CDC" w:rsidRDefault="2FE41958" w:rsidP="00280B05">
      <w:pPr>
        <w:pStyle w:val="ListParagraph"/>
        <w:numPr>
          <w:ilvl w:val="1"/>
          <w:numId w:val="12"/>
        </w:numPr>
      </w:pPr>
      <w:r>
        <w:t xml:space="preserve">Useful Websites: </w:t>
      </w:r>
      <w:hyperlink r:id="rId332">
        <w:proofErr w:type="spellStart"/>
        <w:r w:rsidRPr="2FE41958">
          <w:rPr>
            <w:rStyle w:val="Hyperlink"/>
          </w:rPr>
          <w:t>ActiveLife</w:t>
        </w:r>
        <w:proofErr w:type="spellEnd"/>
        <w:r w:rsidRPr="2FE41958">
          <w:rPr>
            <w:rStyle w:val="Hyperlink"/>
          </w:rPr>
          <w:t>-Medical</w:t>
        </w:r>
      </w:hyperlink>
      <w:r>
        <w:t xml:space="preserve">, </w:t>
      </w:r>
      <w:hyperlink r:id="rId333">
        <w:r w:rsidRPr="2FE41958">
          <w:rPr>
            <w:rStyle w:val="Hyperlink"/>
          </w:rPr>
          <w:t>Shield Healthcare (Medical Supplies)</w:t>
        </w:r>
      </w:hyperlink>
      <w:r>
        <w:t xml:space="preserve">, </w:t>
      </w:r>
      <w:hyperlink r:id="rId334">
        <w:r w:rsidRPr="2FE41958">
          <w:rPr>
            <w:rStyle w:val="Hyperlink"/>
          </w:rPr>
          <w:t>NorthShore-Tips &amp; Products for Incontinence</w:t>
        </w:r>
      </w:hyperlink>
      <w:r>
        <w:t xml:space="preserve"> </w:t>
      </w:r>
    </w:p>
    <w:p w14:paraId="69759E73" w14:textId="4189266C" w:rsidR="00B65B99" w:rsidRDefault="7EF571AB" w:rsidP="7EF571AB">
      <w:pPr>
        <w:pStyle w:val="ListParagraph"/>
        <w:numPr>
          <w:ilvl w:val="0"/>
          <w:numId w:val="12"/>
        </w:numPr>
        <w:rPr>
          <w:highlight w:val="yellow"/>
        </w:rPr>
      </w:pPr>
      <w:r w:rsidRPr="7EF571AB">
        <w:rPr>
          <w:highlight w:val="yellow"/>
        </w:rPr>
        <w:t>Sleep</w:t>
      </w:r>
    </w:p>
    <w:p w14:paraId="72F559A2" w14:textId="77777777" w:rsidR="00B65B99" w:rsidRDefault="00000000" w:rsidP="00B65B99">
      <w:pPr>
        <w:pStyle w:val="ListParagraph"/>
        <w:numPr>
          <w:ilvl w:val="1"/>
          <w:numId w:val="12"/>
        </w:numPr>
      </w:pPr>
      <w:hyperlink r:id="rId335" w:history="1">
        <w:r w:rsidR="00B65B99" w:rsidRPr="00937803">
          <w:rPr>
            <w:rStyle w:val="Hyperlink"/>
          </w:rPr>
          <w:t>A Good Night’s Sleep</w:t>
        </w:r>
      </w:hyperlink>
      <w:r w:rsidR="00B65B99">
        <w:t xml:space="preserve"> (NIA)</w:t>
      </w:r>
    </w:p>
    <w:p w14:paraId="497C9CA7" w14:textId="77777777" w:rsidR="00B65B99" w:rsidRDefault="00000000" w:rsidP="00B65B99">
      <w:pPr>
        <w:pStyle w:val="ListParagraph"/>
        <w:numPr>
          <w:ilvl w:val="1"/>
          <w:numId w:val="12"/>
        </w:numPr>
      </w:pPr>
      <w:hyperlink r:id="rId336" w:history="1">
        <w:r w:rsidR="00B65B99" w:rsidRPr="00212986">
          <w:rPr>
            <w:rStyle w:val="Hyperlink"/>
          </w:rPr>
          <w:t>Dementia and Sleep</w:t>
        </w:r>
      </w:hyperlink>
      <w:r w:rsidR="00B65B99">
        <w:t xml:space="preserve"> (Sleep Health Foundation)</w:t>
      </w:r>
    </w:p>
    <w:p w14:paraId="4C9295CC" w14:textId="77777777" w:rsidR="00B65B99" w:rsidRDefault="00000000" w:rsidP="00B65B99">
      <w:pPr>
        <w:pStyle w:val="ListParagraph"/>
        <w:numPr>
          <w:ilvl w:val="1"/>
          <w:numId w:val="12"/>
        </w:numPr>
      </w:pPr>
      <w:hyperlink r:id="rId337">
        <w:r w:rsidR="1E17810F" w:rsidRPr="1E17810F">
          <w:rPr>
            <w:rStyle w:val="Hyperlink"/>
          </w:rPr>
          <w:t>Good Sleep Habits</w:t>
        </w:r>
      </w:hyperlink>
      <w:r w:rsidR="1E17810F">
        <w:t xml:space="preserve"> (Sleep Health Foundation)</w:t>
      </w:r>
    </w:p>
    <w:p w14:paraId="774ED162" w14:textId="2A2716BE" w:rsidR="1E17810F" w:rsidRDefault="00000000" w:rsidP="1E17810F">
      <w:pPr>
        <w:pStyle w:val="ListParagraph"/>
        <w:numPr>
          <w:ilvl w:val="1"/>
          <w:numId w:val="12"/>
        </w:numPr>
      </w:pPr>
      <w:hyperlink r:id="rId338">
        <w:r w:rsidR="1E17810F" w:rsidRPr="1E17810F">
          <w:rPr>
            <w:rStyle w:val="Hyperlink"/>
          </w:rPr>
          <w:t>Dementia &amp; Sleep</w:t>
        </w:r>
      </w:hyperlink>
      <w:r w:rsidR="1E17810F">
        <w:t xml:space="preserve"> (Sleep Foundation) </w:t>
      </w:r>
    </w:p>
    <w:p w14:paraId="09D91E8C" w14:textId="1D27DE52" w:rsidR="00B65B99" w:rsidRDefault="00000000" w:rsidP="00B65B99">
      <w:pPr>
        <w:pStyle w:val="ListParagraph"/>
        <w:numPr>
          <w:ilvl w:val="1"/>
          <w:numId w:val="12"/>
        </w:numPr>
      </w:pPr>
      <w:hyperlink r:id="rId339">
        <w:r w:rsidR="1E17810F" w:rsidRPr="1E17810F">
          <w:rPr>
            <w:rStyle w:val="Hyperlink"/>
          </w:rPr>
          <w:t>Sleep Log</w:t>
        </w:r>
      </w:hyperlink>
      <w:r w:rsidR="1E17810F">
        <w:t xml:space="preserve"> (UCSF Office for Developmental Primary Care)</w:t>
      </w:r>
    </w:p>
    <w:p w14:paraId="512288D8" w14:textId="568E742F" w:rsidR="00FE5FDB" w:rsidRDefault="7EF571AB" w:rsidP="7EF571AB">
      <w:pPr>
        <w:pStyle w:val="ListParagraph"/>
        <w:numPr>
          <w:ilvl w:val="0"/>
          <w:numId w:val="12"/>
        </w:numPr>
        <w:rPr>
          <w:highlight w:val="yellow"/>
        </w:rPr>
      </w:pPr>
      <w:r w:rsidRPr="7EF571AB">
        <w:rPr>
          <w:highlight w:val="yellow"/>
        </w:rPr>
        <w:t>Travel and Holiday Tips</w:t>
      </w:r>
    </w:p>
    <w:p w14:paraId="70004EE7" w14:textId="2861E63F" w:rsidR="00EB65A1" w:rsidRDefault="00000000" w:rsidP="001478A8">
      <w:pPr>
        <w:pStyle w:val="ListParagraph"/>
        <w:numPr>
          <w:ilvl w:val="1"/>
          <w:numId w:val="12"/>
        </w:numPr>
      </w:pPr>
      <w:hyperlink r:id="rId340" w:history="1">
        <w:r w:rsidR="00EB65A1" w:rsidRPr="00C27C73">
          <w:rPr>
            <w:rStyle w:val="Hyperlink"/>
          </w:rPr>
          <w:t>9 Tips for Caregiving Over the Holidays</w:t>
        </w:r>
      </w:hyperlink>
      <w:r w:rsidR="00EB65A1">
        <w:t xml:space="preserve"> (Care Eco)</w:t>
      </w:r>
    </w:p>
    <w:p w14:paraId="22102900" w14:textId="7056E724" w:rsidR="00EB65A1" w:rsidRDefault="00000000" w:rsidP="00EB65A1">
      <w:pPr>
        <w:pStyle w:val="ListParagraph"/>
        <w:numPr>
          <w:ilvl w:val="1"/>
          <w:numId w:val="12"/>
        </w:numPr>
      </w:pPr>
      <w:hyperlink r:id="rId341" w:history="1">
        <w:r w:rsidR="00EB65A1" w:rsidRPr="000015B2">
          <w:rPr>
            <w:rStyle w:val="Hyperlink"/>
          </w:rPr>
          <w:t>Holiday Hints</w:t>
        </w:r>
      </w:hyperlink>
      <w:r w:rsidR="00EB65A1">
        <w:t xml:space="preserve"> (NIA)</w:t>
      </w:r>
    </w:p>
    <w:p w14:paraId="15C1CC4E" w14:textId="11A7D476" w:rsidR="00EB65A1" w:rsidRDefault="00000000" w:rsidP="00EB65A1">
      <w:pPr>
        <w:pStyle w:val="ListParagraph"/>
        <w:numPr>
          <w:ilvl w:val="1"/>
          <w:numId w:val="12"/>
        </w:numPr>
      </w:pPr>
      <w:hyperlink r:id="rId342" w:history="1">
        <w:r w:rsidR="001478A8" w:rsidRPr="001478A8">
          <w:rPr>
            <w:rStyle w:val="Hyperlink"/>
          </w:rPr>
          <w:t>Adapting Activities for People with Alzheimer’s Disease</w:t>
        </w:r>
      </w:hyperlink>
      <w:r w:rsidR="00EB65A1">
        <w:t xml:space="preserve"> (NIA)</w:t>
      </w:r>
    </w:p>
    <w:p w14:paraId="438D2BF9" w14:textId="77777777" w:rsidR="00D30C22" w:rsidRDefault="58205315" w:rsidP="58205315">
      <w:pPr>
        <w:pStyle w:val="ListParagraph"/>
        <w:numPr>
          <w:ilvl w:val="0"/>
          <w:numId w:val="12"/>
        </w:numPr>
        <w:rPr>
          <w:highlight w:val="yellow"/>
        </w:rPr>
      </w:pPr>
      <w:r w:rsidRPr="58205315">
        <w:rPr>
          <w:highlight w:val="yellow"/>
        </w:rPr>
        <w:t>Visual-Spatial Tips</w:t>
      </w:r>
    </w:p>
    <w:p w14:paraId="19DCDAAF" w14:textId="09BF9A36" w:rsidR="00D30C22" w:rsidRDefault="00000000" w:rsidP="00D30C22">
      <w:pPr>
        <w:pStyle w:val="ListParagraph"/>
        <w:numPr>
          <w:ilvl w:val="1"/>
          <w:numId w:val="12"/>
        </w:numPr>
      </w:pPr>
      <w:hyperlink r:id="rId343">
        <w:r w:rsidR="6B409A91" w:rsidRPr="6B409A91">
          <w:rPr>
            <w:rStyle w:val="Hyperlink"/>
          </w:rPr>
          <w:t>Bathroom Safety Tips and Products</w:t>
        </w:r>
      </w:hyperlink>
      <w:r w:rsidR="6B409A91">
        <w:t xml:space="preserve"> (</w:t>
      </w:r>
      <w:proofErr w:type="spellStart"/>
      <w:r w:rsidR="6B409A91">
        <w:t>VisionAware</w:t>
      </w:r>
      <w:proofErr w:type="spellEnd"/>
      <w:r w:rsidR="6B409A91">
        <w:t>)</w:t>
      </w:r>
    </w:p>
    <w:p w14:paraId="48BE1C47" w14:textId="55220CE5" w:rsidR="00D30C22" w:rsidRDefault="00000000" w:rsidP="00D30C22">
      <w:pPr>
        <w:pStyle w:val="ListParagraph"/>
        <w:numPr>
          <w:ilvl w:val="1"/>
          <w:numId w:val="12"/>
        </w:numPr>
      </w:pPr>
      <w:hyperlink r:id="rId344">
        <w:r w:rsidR="6B409A91" w:rsidRPr="6B409A91">
          <w:rPr>
            <w:rStyle w:val="Hyperlink"/>
          </w:rPr>
          <w:t>Kitchen Safety Tips and Products</w:t>
        </w:r>
      </w:hyperlink>
      <w:r w:rsidR="6B409A91">
        <w:t xml:space="preserve"> (</w:t>
      </w:r>
      <w:proofErr w:type="spellStart"/>
      <w:r w:rsidR="6B409A91">
        <w:t>VisionAware</w:t>
      </w:r>
      <w:proofErr w:type="spellEnd"/>
      <w:r w:rsidR="6B409A91">
        <w:t>)</w:t>
      </w:r>
    </w:p>
    <w:p w14:paraId="404FAC2E" w14:textId="721FC02F" w:rsidR="00D30C22" w:rsidRDefault="00000000" w:rsidP="00D30C22">
      <w:pPr>
        <w:pStyle w:val="ListParagraph"/>
        <w:numPr>
          <w:ilvl w:val="1"/>
          <w:numId w:val="12"/>
        </w:numPr>
      </w:pPr>
      <w:hyperlink r:id="rId345">
        <w:r w:rsidR="6B409A91" w:rsidRPr="6B409A91">
          <w:rPr>
            <w:rStyle w:val="Hyperlink"/>
          </w:rPr>
          <w:t>Meeting a Person with Vision Loss</w:t>
        </w:r>
      </w:hyperlink>
      <w:r w:rsidR="6B409A91">
        <w:t xml:space="preserve"> (</w:t>
      </w:r>
      <w:proofErr w:type="spellStart"/>
      <w:r w:rsidR="6B409A91">
        <w:t>VisionAware</w:t>
      </w:r>
      <w:proofErr w:type="spellEnd"/>
      <w:r w:rsidR="6B409A91">
        <w:t>)</w:t>
      </w:r>
    </w:p>
    <w:p w14:paraId="4B8D3920" w14:textId="3A823BF3" w:rsidR="00D30C22" w:rsidRDefault="00000000" w:rsidP="00D30C22">
      <w:pPr>
        <w:pStyle w:val="ListParagraph"/>
        <w:numPr>
          <w:ilvl w:val="1"/>
          <w:numId w:val="12"/>
        </w:numPr>
      </w:pPr>
      <w:hyperlink r:id="rId346">
        <w:r w:rsidR="6B409A91" w:rsidRPr="6B409A91">
          <w:rPr>
            <w:rStyle w:val="Hyperlink"/>
          </w:rPr>
          <w:t>Technology Tips and Products</w:t>
        </w:r>
      </w:hyperlink>
      <w:r w:rsidR="6B409A91">
        <w:t xml:space="preserve"> (</w:t>
      </w:r>
      <w:proofErr w:type="spellStart"/>
      <w:r w:rsidR="6B409A91">
        <w:t>VisionAware</w:t>
      </w:r>
      <w:proofErr w:type="spellEnd"/>
      <w:r w:rsidR="6B409A91">
        <w:t>)</w:t>
      </w:r>
    </w:p>
    <w:p w14:paraId="03D5675B" w14:textId="77777777" w:rsidR="00D30C22" w:rsidRDefault="00000000" w:rsidP="00D30C22">
      <w:pPr>
        <w:pStyle w:val="ListParagraph"/>
        <w:numPr>
          <w:ilvl w:val="1"/>
          <w:numId w:val="12"/>
        </w:numPr>
      </w:pPr>
      <w:hyperlink r:id="rId347" w:history="1">
        <w:r w:rsidR="00D30C22" w:rsidRPr="009A285E">
          <w:rPr>
            <w:rStyle w:val="Hyperlink"/>
          </w:rPr>
          <w:t>Visual Dysfunction in Dementia</w:t>
        </w:r>
      </w:hyperlink>
      <w:r w:rsidR="00D30C22">
        <w:t xml:space="preserve"> (University of Toronto)</w:t>
      </w:r>
    </w:p>
    <w:p w14:paraId="1675E2DE" w14:textId="0F063711" w:rsidR="00D30C22" w:rsidRDefault="00000000" w:rsidP="00D30C22">
      <w:pPr>
        <w:pStyle w:val="ListParagraph"/>
        <w:numPr>
          <w:ilvl w:val="1"/>
          <w:numId w:val="12"/>
        </w:numPr>
      </w:pPr>
      <w:hyperlink r:id="rId348">
        <w:r w:rsidR="6B409A91" w:rsidRPr="6B409A91">
          <w:rPr>
            <w:rStyle w:val="Hyperlink"/>
          </w:rPr>
          <w:t>Your Home Office</w:t>
        </w:r>
      </w:hyperlink>
      <w:r w:rsidR="6B409A91">
        <w:t xml:space="preserve"> (</w:t>
      </w:r>
      <w:proofErr w:type="spellStart"/>
      <w:r w:rsidR="6B409A91">
        <w:t>VisionAware</w:t>
      </w:r>
      <w:proofErr w:type="spellEnd"/>
      <w:r w:rsidR="6B409A91">
        <w:t>)</w:t>
      </w:r>
    </w:p>
    <w:p w14:paraId="7B9C66A0" w14:textId="18293C4D" w:rsidR="00877236" w:rsidRDefault="1E6C0308" w:rsidP="6E52C4E9">
      <w:pPr>
        <w:pStyle w:val="ListParagraph"/>
        <w:numPr>
          <w:ilvl w:val="0"/>
          <w:numId w:val="12"/>
        </w:numPr>
        <w:rPr>
          <w:rStyle w:val="Hyperlink"/>
        </w:rPr>
      </w:pPr>
      <w:r>
        <w:t xml:space="preserve">VIDEOS: </w:t>
      </w:r>
      <w:hyperlink r:id="rId349" w:history="1">
        <w:proofErr w:type="spellStart"/>
        <w:r w:rsidRPr="1E6C0308">
          <w:rPr>
            <w:rStyle w:val="Hyperlink"/>
          </w:rPr>
          <w:t>CurePSP</w:t>
        </w:r>
        <w:proofErr w:type="spellEnd"/>
        <w:r w:rsidRPr="1E6C0308">
          <w:rPr>
            <w:rStyle w:val="Hyperlink"/>
          </w:rPr>
          <w:t xml:space="preserve"> How-To Videos</w:t>
        </w:r>
      </w:hyperlink>
      <w:r>
        <w:t xml:space="preserve">, </w:t>
      </w:r>
      <w:hyperlink r:id="rId350">
        <w:r w:rsidRPr="1E6C0308">
          <w:rPr>
            <w:rStyle w:val="Hyperlink"/>
          </w:rPr>
          <w:t>FCA Caregiving Videos</w:t>
        </w:r>
      </w:hyperlink>
      <w:r>
        <w:t xml:space="preserve">, </w:t>
      </w:r>
      <w:commentRangeStart w:id="30"/>
      <w:r w:rsidR="00000000">
        <w:fldChar w:fldCharType="begin"/>
      </w:r>
      <w:r w:rsidR="00000000">
        <w:instrText>HYPERLINK "https://teepasnow.com/" \h</w:instrText>
      </w:r>
      <w:r w:rsidR="00000000">
        <w:fldChar w:fldCharType="separate"/>
      </w:r>
      <w:r w:rsidRPr="1E6C0308">
        <w:rPr>
          <w:rStyle w:val="Hyperlink"/>
        </w:rPr>
        <w:t xml:space="preserve">Positive Approach to Care </w:t>
      </w:r>
      <w:r w:rsidR="00000000">
        <w:rPr>
          <w:rStyle w:val="Hyperlink"/>
        </w:rPr>
        <w:fldChar w:fldCharType="end"/>
      </w:r>
      <w:commentRangeEnd w:id="30"/>
      <w:r w:rsidR="007A4BD8">
        <w:rPr>
          <w:rStyle w:val="CommentReference"/>
        </w:rPr>
        <w:commentReference w:id="30"/>
      </w:r>
      <w:r>
        <w:t xml:space="preserve">, </w:t>
      </w:r>
      <w:hyperlink r:id="rId351">
        <w:r w:rsidRPr="1E6C0308">
          <w:rPr>
            <w:rStyle w:val="Hyperlink"/>
          </w:rPr>
          <w:t>Conversations with Caregivers Videos</w:t>
        </w:r>
      </w:hyperlink>
      <w:r>
        <w:t xml:space="preserve">, </w:t>
      </w:r>
      <w:hyperlink r:id="rId352">
        <w:r w:rsidRPr="1E6C0308">
          <w:rPr>
            <w:rStyle w:val="Hyperlink"/>
          </w:rPr>
          <w:t>UCLA Dementia Care Training Videos,</w:t>
        </w:r>
      </w:hyperlink>
      <w:r w:rsidRPr="1E6C0308">
        <w:rPr>
          <w:rStyle w:val="Hyperlink"/>
          <w:u w:val="none"/>
        </w:rPr>
        <w:t xml:space="preserve"> </w:t>
      </w:r>
      <w:hyperlink r:id="rId353">
        <w:proofErr w:type="spellStart"/>
        <w:r w:rsidRPr="1E6C0308">
          <w:rPr>
            <w:rStyle w:val="Hyperlink"/>
          </w:rPr>
          <w:t>CareBlazer</w:t>
        </w:r>
        <w:proofErr w:type="spellEnd"/>
        <w:r w:rsidRPr="1E6C0308">
          <w:rPr>
            <w:rStyle w:val="Hyperlink"/>
          </w:rPr>
          <w:t>,</w:t>
        </w:r>
      </w:hyperlink>
      <w:r>
        <w:t xml:space="preserve"> </w:t>
      </w:r>
      <w:hyperlink r:id="rId354">
        <w:r w:rsidRPr="1E6C0308">
          <w:rPr>
            <w:rStyle w:val="Hyperlink"/>
          </w:rPr>
          <w:t>Memory Care Home Solutions</w:t>
        </w:r>
      </w:hyperlink>
    </w:p>
    <w:p w14:paraId="58B2AC06" w14:textId="77777777" w:rsidR="00EF519E" w:rsidRDefault="00EF519E" w:rsidP="00EF519E"/>
    <w:p w14:paraId="33E8EB55" w14:textId="77389D48" w:rsidR="003452A6" w:rsidRPr="003452A6" w:rsidRDefault="1508BF22" w:rsidP="1508BF22">
      <w:pPr>
        <w:rPr>
          <w:b/>
          <w:bCs/>
        </w:rPr>
      </w:pPr>
      <w:r w:rsidRPr="1508BF22">
        <w:rPr>
          <w:b/>
          <w:bCs/>
          <w:highlight w:val="yellow"/>
        </w:rPr>
        <w:t>Research:</w:t>
      </w:r>
    </w:p>
    <w:p w14:paraId="0998EB28" w14:textId="21061286" w:rsidR="003452A6" w:rsidRDefault="00000000" w:rsidP="003452A6">
      <w:pPr>
        <w:pStyle w:val="ListParagraph"/>
        <w:numPr>
          <w:ilvl w:val="0"/>
          <w:numId w:val="20"/>
        </w:numPr>
      </w:pPr>
      <w:hyperlink r:id="rId355">
        <w:r w:rsidR="0AB61B09" w:rsidRPr="0AB61B09">
          <w:rPr>
            <w:rStyle w:val="Hyperlink"/>
          </w:rPr>
          <w:t>Dementia Research Registries and Matching Services</w:t>
        </w:r>
      </w:hyperlink>
      <w:r w:rsidR="0AB61B09">
        <w:t xml:space="preserve"> (NIA)</w:t>
      </w:r>
    </w:p>
    <w:p w14:paraId="746C8305" w14:textId="04771996" w:rsidR="0AB61B09" w:rsidRDefault="00000000" w:rsidP="0AB61B09">
      <w:pPr>
        <w:pStyle w:val="ListParagraph"/>
        <w:numPr>
          <w:ilvl w:val="0"/>
          <w:numId w:val="20"/>
        </w:numPr>
      </w:pPr>
      <w:hyperlink r:id="rId356">
        <w:r w:rsidR="0AB61B09" w:rsidRPr="0AB61B09">
          <w:rPr>
            <w:rStyle w:val="Hyperlink"/>
          </w:rPr>
          <w:t>What are Clinical Trials and Studies?</w:t>
        </w:r>
      </w:hyperlink>
      <w:r w:rsidR="0AB61B09">
        <w:t xml:space="preserve"> (NIA)</w:t>
      </w:r>
    </w:p>
    <w:p w14:paraId="3A69E74E" w14:textId="5F25FECC" w:rsidR="0AB61B09" w:rsidRDefault="00000000" w:rsidP="0AB61B09">
      <w:pPr>
        <w:pStyle w:val="ListParagraph"/>
        <w:numPr>
          <w:ilvl w:val="0"/>
          <w:numId w:val="20"/>
        </w:numPr>
      </w:pPr>
      <w:hyperlink r:id="rId357">
        <w:r w:rsidR="0AB61B09" w:rsidRPr="0AB61B09">
          <w:rPr>
            <w:rStyle w:val="Hyperlink"/>
          </w:rPr>
          <w:t>Brain Donation: A Gift for Generations</w:t>
        </w:r>
      </w:hyperlink>
      <w:r w:rsidR="0AB61B09">
        <w:t xml:space="preserve"> (NIA)</w:t>
      </w:r>
    </w:p>
    <w:p w14:paraId="1D5A32E0" w14:textId="6D7A8BFC" w:rsidR="4057F15D" w:rsidRDefault="00000000" w:rsidP="4057F15D">
      <w:pPr>
        <w:pStyle w:val="ListParagraph"/>
        <w:numPr>
          <w:ilvl w:val="0"/>
          <w:numId w:val="20"/>
        </w:numPr>
      </w:pPr>
      <w:hyperlink r:id="rId358">
        <w:r w:rsidR="649BAAEF" w:rsidRPr="649BAAEF">
          <w:rPr>
            <w:rStyle w:val="Hyperlink"/>
          </w:rPr>
          <w:t>The Dementias: Hope Through Research</w:t>
        </w:r>
      </w:hyperlink>
      <w:r w:rsidR="649BAAEF">
        <w:t xml:space="preserve"> (NIA) </w:t>
      </w:r>
    </w:p>
    <w:p w14:paraId="4975CFED" w14:textId="2112F9A1" w:rsidR="649BAAEF" w:rsidRDefault="00000000" w:rsidP="649BAAEF">
      <w:pPr>
        <w:pStyle w:val="ListParagraph"/>
        <w:numPr>
          <w:ilvl w:val="0"/>
          <w:numId w:val="20"/>
        </w:numPr>
      </w:pPr>
      <w:hyperlink r:id="rId359">
        <w:r w:rsidR="649BAAEF" w:rsidRPr="649BAAEF">
          <w:rPr>
            <w:rStyle w:val="Hyperlink"/>
          </w:rPr>
          <w:t>How Biomarkers Help Diagnose Dementia: Finding Clinical Trials Near You</w:t>
        </w:r>
      </w:hyperlink>
      <w:r w:rsidR="649BAAEF">
        <w:t xml:space="preserve"> (NIA) </w:t>
      </w:r>
    </w:p>
    <w:p w14:paraId="26C9FA79" w14:textId="27DF6959" w:rsidR="4057F15D" w:rsidRDefault="00000000" w:rsidP="4057F15D">
      <w:pPr>
        <w:pStyle w:val="ListParagraph"/>
        <w:numPr>
          <w:ilvl w:val="0"/>
          <w:numId w:val="20"/>
        </w:numPr>
      </w:pPr>
      <w:hyperlink r:id="rId360">
        <w:proofErr w:type="spellStart"/>
        <w:r w:rsidR="1E6C0308" w:rsidRPr="1E6C0308">
          <w:rPr>
            <w:rStyle w:val="Hyperlink"/>
          </w:rPr>
          <w:t>Lecanemab</w:t>
        </w:r>
        <w:proofErr w:type="spellEnd"/>
      </w:hyperlink>
      <w:r w:rsidR="1E6C0308">
        <w:t xml:space="preserve"> (UCSF MAC) </w:t>
      </w:r>
    </w:p>
    <w:p w14:paraId="0996B48C" w14:textId="1752F796" w:rsidR="5A4227C0" w:rsidRDefault="00000000" w:rsidP="5A4227C0">
      <w:pPr>
        <w:pStyle w:val="ListParagraph"/>
        <w:numPr>
          <w:ilvl w:val="0"/>
          <w:numId w:val="20"/>
        </w:numPr>
      </w:pPr>
      <w:hyperlink r:id="rId361" w:anchor="Studies-for-People-with-Mild-Cognitive-Impairment-or-Alzheimers-Disease">
        <w:r w:rsidR="1E6C0308" w:rsidRPr="1E6C0308">
          <w:rPr>
            <w:rStyle w:val="Hyperlink"/>
          </w:rPr>
          <w:t>Research Studies at the UCSF MAC</w:t>
        </w:r>
      </w:hyperlink>
      <w:r w:rsidR="1E6C0308">
        <w:t xml:space="preserve"> (UCSF MAC) </w:t>
      </w:r>
    </w:p>
    <w:p w14:paraId="4A8217C0" w14:textId="77777777" w:rsidR="003452A6" w:rsidRDefault="649BAAEF" w:rsidP="003452A6">
      <w:pPr>
        <w:pStyle w:val="ListParagraph"/>
        <w:numPr>
          <w:ilvl w:val="0"/>
          <w:numId w:val="20"/>
        </w:numPr>
      </w:pPr>
      <w:r>
        <w:t xml:space="preserve">RESOURCES: up-to-date information on latest research on Alzheimer’s </w:t>
      </w:r>
      <w:hyperlink r:id="rId362">
        <w:r w:rsidRPr="649BAAEF">
          <w:rPr>
            <w:rStyle w:val="Hyperlink"/>
          </w:rPr>
          <w:t>https://www.alz.org/research/</w:t>
        </w:r>
      </w:hyperlink>
      <w:r>
        <w:t xml:space="preserve"> , find clinical trials </w:t>
      </w:r>
      <w:hyperlink r:id="rId363">
        <w:r w:rsidRPr="649BAAEF">
          <w:rPr>
            <w:rStyle w:val="Hyperlink"/>
          </w:rPr>
          <w:t>https://clinicaltrials.gov/ct2/home</w:t>
        </w:r>
      </w:hyperlink>
      <w:r>
        <w:t xml:space="preserve"> , find studies at the MAC </w:t>
      </w:r>
      <w:hyperlink r:id="rId364">
        <w:r w:rsidRPr="649BAAEF">
          <w:rPr>
            <w:rStyle w:val="Hyperlink"/>
          </w:rPr>
          <w:t>https://memory.ucsf.edu/research-studies-mac#</w:t>
        </w:r>
      </w:hyperlink>
      <w:r>
        <w:t xml:space="preserve"> , find studies for caregivers </w:t>
      </w:r>
      <w:hyperlink r:id="rId365">
        <w:r w:rsidRPr="649BAAEF">
          <w:rPr>
            <w:rStyle w:val="Hyperlink"/>
          </w:rPr>
          <w:t>https://www.caregiver.org/research-registry</w:t>
        </w:r>
      </w:hyperlink>
      <w:r>
        <w:t xml:space="preserve"> , study for Kaiser patients </w:t>
      </w:r>
      <w:hyperlink r:id="rId366">
        <w:r w:rsidRPr="649BAAEF">
          <w:rPr>
            <w:rStyle w:val="Hyperlink"/>
          </w:rPr>
          <w:t>https://researchbank.kaiserpermanente.org/</w:t>
        </w:r>
      </w:hyperlink>
      <w:r>
        <w:t xml:space="preserve"> </w:t>
      </w:r>
    </w:p>
    <w:p w14:paraId="41463F93" w14:textId="77777777" w:rsidR="003452A6" w:rsidRDefault="003452A6" w:rsidP="00FE5FDB">
      <w:pPr>
        <w:rPr>
          <w:b/>
        </w:rPr>
      </w:pPr>
    </w:p>
    <w:p w14:paraId="461BDD55" w14:textId="4156E0CA" w:rsidR="00FE5FDB" w:rsidRPr="00EF519E" w:rsidRDefault="00FE5FDB" w:rsidP="00FE5FDB">
      <w:pPr>
        <w:rPr>
          <w:b/>
        </w:rPr>
      </w:pPr>
      <w:r w:rsidRPr="00EF519E">
        <w:rPr>
          <w:b/>
        </w:rPr>
        <w:t xml:space="preserve">Safety: </w:t>
      </w:r>
    </w:p>
    <w:p w14:paraId="1393F6C5" w14:textId="1B322713" w:rsidR="00EF519E" w:rsidRDefault="00A21625" w:rsidP="00EF519E">
      <w:pPr>
        <w:pStyle w:val="ListParagraph"/>
        <w:numPr>
          <w:ilvl w:val="0"/>
          <w:numId w:val="11"/>
        </w:numPr>
      </w:pPr>
      <w:r>
        <w:t>Common Medical Issues</w:t>
      </w:r>
    </w:p>
    <w:p w14:paraId="0C09D6F7" w14:textId="77777777" w:rsidR="000D10A9" w:rsidRDefault="00000000" w:rsidP="73BDE551">
      <w:pPr>
        <w:pStyle w:val="ListParagraph"/>
        <w:numPr>
          <w:ilvl w:val="1"/>
          <w:numId w:val="11"/>
        </w:numPr>
        <w:rPr>
          <w:highlight w:val="yellow"/>
        </w:rPr>
      </w:pPr>
      <w:hyperlink r:id="rId367">
        <w:r w:rsidR="73BDE551" w:rsidRPr="73BDE551">
          <w:rPr>
            <w:rStyle w:val="Hyperlink"/>
            <w:highlight w:val="yellow"/>
          </w:rPr>
          <w:t>Alzheimer’s Disease: Common Medical Problems</w:t>
        </w:r>
      </w:hyperlink>
      <w:r w:rsidR="73BDE551" w:rsidRPr="73BDE551">
        <w:rPr>
          <w:highlight w:val="yellow"/>
        </w:rPr>
        <w:t xml:space="preserve"> (NIA)</w:t>
      </w:r>
    </w:p>
    <w:p w14:paraId="248C2D86" w14:textId="6E7BD098" w:rsidR="00877236" w:rsidRDefault="00000000" w:rsidP="27A1C687">
      <w:pPr>
        <w:pStyle w:val="ListParagraph"/>
        <w:numPr>
          <w:ilvl w:val="1"/>
          <w:numId w:val="11"/>
        </w:numPr>
        <w:rPr>
          <w:highlight w:val="yellow"/>
        </w:rPr>
      </w:pPr>
      <w:hyperlink r:id="rId368">
        <w:r w:rsidR="27A1C687" w:rsidRPr="27A1C687">
          <w:rPr>
            <w:rStyle w:val="Hyperlink"/>
            <w:highlight w:val="yellow"/>
          </w:rPr>
          <w:t xml:space="preserve">Common Infections </w:t>
        </w:r>
        <w:proofErr w:type="gramStart"/>
        <w:r w:rsidR="27A1C687" w:rsidRPr="27A1C687">
          <w:rPr>
            <w:rStyle w:val="Hyperlink"/>
            <w:highlight w:val="yellow"/>
          </w:rPr>
          <w:t>With</w:t>
        </w:r>
        <w:proofErr w:type="gramEnd"/>
        <w:r w:rsidR="27A1C687" w:rsidRPr="27A1C687">
          <w:rPr>
            <w:rStyle w:val="Hyperlink"/>
            <w:highlight w:val="yellow"/>
          </w:rPr>
          <w:t xml:space="preserve"> Dementia </w:t>
        </w:r>
      </w:hyperlink>
      <w:r w:rsidR="27A1C687" w:rsidRPr="27A1C687">
        <w:rPr>
          <w:highlight w:val="yellow"/>
        </w:rPr>
        <w:t xml:space="preserve"> (Arizona Center on Aging)</w:t>
      </w:r>
    </w:p>
    <w:p w14:paraId="41D33D25" w14:textId="1CDFFC52" w:rsidR="006E5F0D" w:rsidRDefault="00000000" w:rsidP="756AE5F1">
      <w:pPr>
        <w:pStyle w:val="ListParagraph"/>
        <w:numPr>
          <w:ilvl w:val="1"/>
          <w:numId w:val="11"/>
        </w:numPr>
        <w:rPr>
          <w:highlight w:val="yellow"/>
        </w:rPr>
      </w:pPr>
      <w:hyperlink r:id="rId369">
        <w:r w:rsidR="756AE5F1" w:rsidRPr="756AE5F1">
          <w:rPr>
            <w:rStyle w:val="Hyperlink"/>
            <w:highlight w:val="yellow"/>
          </w:rPr>
          <w:t>Delirium and Dementia</w:t>
        </w:r>
      </w:hyperlink>
      <w:r w:rsidR="756AE5F1" w:rsidRPr="756AE5F1">
        <w:rPr>
          <w:highlight w:val="yellow"/>
        </w:rPr>
        <w:t xml:space="preserve"> (Care Eco)</w:t>
      </w:r>
    </w:p>
    <w:p w14:paraId="3A7BB04C" w14:textId="39A8EC10" w:rsidR="00B34CFE" w:rsidRDefault="222CBC14" w:rsidP="29691BFD">
      <w:pPr>
        <w:pStyle w:val="ListParagraph"/>
        <w:numPr>
          <w:ilvl w:val="0"/>
          <w:numId w:val="11"/>
        </w:numPr>
      </w:pPr>
      <w:r>
        <w:t>Disaster Preparedness</w:t>
      </w:r>
    </w:p>
    <w:p w14:paraId="78FE8A69" w14:textId="35A21745" w:rsidR="00B34CFE" w:rsidRDefault="00000000" w:rsidP="29691BFD">
      <w:pPr>
        <w:pStyle w:val="ListParagraph"/>
        <w:numPr>
          <w:ilvl w:val="1"/>
          <w:numId w:val="11"/>
        </w:numPr>
        <w:rPr>
          <w:highlight w:val="yellow"/>
        </w:rPr>
      </w:pPr>
      <w:hyperlink r:id="rId370">
        <w:r w:rsidR="29691BFD" w:rsidRPr="29691BFD">
          <w:rPr>
            <w:rStyle w:val="Hyperlink"/>
            <w:highlight w:val="yellow"/>
          </w:rPr>
          <w:t xml:space="preserve">Disaster Preparedness for </w:t>
        </w:r>
        <w:proofErr w:type="spellStart"/>
        <w:r w:rsidR="29691BFD" w:rsidRPr="29691BFD">
          <w:rPr>
            <w:rStyle w:val="Hyperlink"/>
            <w:highlight w:val="yellow"/>
          </w:rPr>
          <w:t>Alzhiemer’s</w:t>
        </w:r>
        <w:proofErr w:type="spellEnd"/>
        <w:r w:rsidR="29691BFD" w:rsidRPr="29691BFD">
          <w:rPr>
            <w:rStyle w:val="Hyperlink"/>
            <w:highlight w:val="yellow"/>
          </w:rPr>
          <w:t xml:space="preserve"> Caregivers</w:t>
        </w:r>
      </w:hyperlink>
      <w:r w:rsidR="29691BFD" w:rsidRPr="29691BFD">
        <w:rPr>
          <w:highlight w:val="yellow"/>
        </w:rPr>
        <w:t xml:space="preserve"> (NIA)</w:t>
      </w:r>
    </w:p>
    <w:p w14:paraId="3606E39D" w14:textId="02D5F135" w:rsidR="00FE5FDB" w:rsidRDefault="29691BFD" w:rsidP="00B34CFE">
      <w:pPr>
        <w:pStyle w:val="ListParagraph"/>
        <w:numPr>
          <w:ilvl w:val="0"/>
          <w:numId w:val="11"/>
        </w:numPr>
      </w:pPr>
      <w:r>
        <w:t>Driving</w:t>
      </w:r>
    </w:p>
    <w:p w14:paraId="21578251" w14:textId="08A1BAD6" w:rsidR="00B27B79" w:rsidRDefault="00000000" w:rsidP="6984E342">
      <w:pPr>
        <w:pStyle w:val="ListParagraph"/>
        <w:numPr>
          <w:ilvl w:val="1"/>
          <w:numId w:val="11"/>
        </w:numPr>
      </w:pPr>
      <w:hyperlink r:id="rId371">
        <w:r w:rsidR="29691BFD" w:rsidRPr="29691BFD">
          <w:rPr>
            <w:rStyle w:val="Hyperlink"/>
          </w:rPr>
          <w:t>At the Crossroads: Family Conversations About Alzheimer’s Disease, and Driving</w:t>
        </w:r>
      </w:hyperlink>
      <w:r w:rsidR="29691BFD">
        <w:t xml:space="preserve"> 28 pages (The Hartford)</w:t>
      </w:r>
    </w:p>
    <w:p w14:paraId="1F5C7B5F" w14:textId="68EBD155" w:rsidR="00660E60" w:rsidRDefault="00000000" w:rsidP="4E6E973F">
      <w:pPr>
        <w:pStyle w:val="ListParagraph"/>
        <w:numPr>
          <w:ilvl w:val="1"/>
          <w:numId w:val="11"/>
        </w:numPr>
        <w:rPr>
          <w:highlight w:val="yellow"/>
        </w:rPr>
      </w:pPr>
      <w:hyperlink r:id="rId372">
        <w:r w:rsidR="29691BFD" w:rsidRPr="29691BFD">
          <w:rPr>
            <w:rStyle w:val="Hyperlink"/>
            <w:highlight w:val="yellow"/>
          </w:rPr>
          <w:t>Driving Safety and Alzheimer's Disease</w:t>
        </w:r>
      </w:hyperlink>
      <w:r w:rsidR="29691BFD" w:rsidRPr="29691BFD">
        <w:rPr>
          <w:highlight w:val="yellow"/>
        </w:rPr>
        <w:t xml:space="preserve"> (NIA)</w:t>
      </w:r>
    </w:p>
    <w:p w14:paraId="54781EAC" w14:textId="3953EFA4" w:rsidR="00660E60" w:rsidRDefault="00000000" w:rsidP="6984E342">
      <w:pPr>
        <w:pStyle w:val="ListParagraph"/>
        <w:numPr>
          <w:ilvl w:val="1"/>
          <w:numId w:val="11"/>
        </w:numPr>
      </w:pPr>
      <w:hyperlink r:id="rId373">
        <w:r w:rsidR="29691BFD" w:rsidRPr="29691BFD">
          <w:rPr>
            <w:rStyle w:val="Hyperlink"/>
          </w:rPr>
          <w:t>Dementia and Driving</w:t>
        </w:r>
      </w:hyperlink>
      <w:r w:rsidR="29691BFD">
        <w:t xml:space="preserve"> (FCA)</w:t>
      </w:r>
    </w:p>
    <w:p w14:paraId="641D4A4E" w14:textId="3F512DAF" w:rsidR="00782067" w:rsidRDefault="00000000" w:rsidP="6984E342">
      <w:pPr>
        <w:pStyle w:val="ListParagraph"/>
        <w:numPr>
          <w:ilvl w:val="1"/>
          <w:numId w:val="11"/>
        </w:numPr>
      </w:pPr>
      <w:hyperlink r:id="rId374">
        <w:r w:rsidR="29691BFD" w:rsidRPr="29691BFD">
          <w:rPr>
            <w:rStyle w:val="Hyperlink"/>
          </w:rPr>
          <w:t>Dementia, Driving, and State of California</w:t>
        </w:r>
      </w:hyperlink>
      <w:r w:rsidR="29691BFD">
        <w:t xml:space="preserve"> (FCA)</w:t>
      </w:r>
    </w:p>
    <w:p w14:paraId="0A17CC53" w14:textId="67DDEBA0" w:rsidR="00BC23D6" w:rsidRDefault="00000000" w:rsidP="6149F90E">
      <w:pPr>
        <w:pStyle w:val="ListParagraph"/>
        <w:numPr>
          <w:ilvl w:val="1"/>
          <w:numId w:val="11"/>
        </w:numPr>
        <w:rPr>
          <w:highlight w:val="yellow"/>
        </w:rPr>
      </w:pPr>
      <w:hyperlink r:id="rId375">
        <w:r w:rsidR="29691BFD" w:rsidRPr="29691BFD">
          <w:rPr>
            <w:rStyle w:val="Hyperlink"/>
            <w:highlight w:val="yellow"/>
          </w:rPr>
          <w:t>Driving and Dementia</w:t>
        </w:r>
      </w:hyperlink>
      <w:r w:rsidR="29691BFD" w:rsidRPr="29691BFD">
        <w:rPr>
          <w:highlight w:val="yellow"/>
        </w:rPr>
        <w:t xml:space="preserve"> (</w:t>
      </w:r>
      <w:proofErr w:type="spellStart"/>
      <w:r w:rsidR="29691BFD" w:rsidRPr="29691BFD">
        <w:rPr>
          <w:highlight w:val="yellow"/>
        </w:rPr>
        <w:t>Alz</w:t>
      </w:r>
      <w:proofErr w:type="spellEnd"/>
      <w:r w:rsidR="29691BFD" w:rsidRPr="29691BFD">
        <w:rPr>
          <w:highlight w:val="yellow"/>
        </w:rPr>
        <w:t>. Assoc.)</w:t>
      </w:r>
    </w:p>
    <w:p w14:paraId="50332636" w14:textId="4D2C1E7E" w:rsidR="00782067" w:rsidRDefault="00000000" w:rsidP="00660E60">
      <w:pPr>
        <w:pStyle w:val="ListParagraph"/>
        <w:numPr>
          <w:ilvl w:val="1"/>
          <w:numId w:val="11"/>
        </w:numPr>
      </w:pPr>
      <w:hyperlink r:id="rId376">
        <w:r w:rsidR="4C5D1EFE" w:rsidRPr="4C5D1EFE">
          <w:rPr>
            <w:rStyle w:val="Hyperlink"/>
          </w:rPr>
          <w:t>Driving/Transportation Websites</w:t>
        </w:r>
      </w:hyperlink>
      <w:r w:rsidR="4C5D1EFE">
        <w:t xml:space="preserve"> (Care Eco) </w:t>
      </w:r>
    </w:p>
    <w:p w14:paraId="100A55B4" w14:textId="6B73E1A4" w:rsidR="4C5D1EFE" w:rsidRDefault="00000000" w:rsidP="4C5D1EFE">
      <w:pPr>
        <w:pStyle w:val="ListParagraph"/>
        <w:numPr>
          <w:ilvl w:val="1"/>
          <w:numId w:val="11"/>
        </w:numPr>
      </w:pPr>
      <w:hyperlink r:id="rId377">
        <w:r w:rsidR="4C5D1EFE" w:rsidRPr="4C5D1EFE">
          <w:rPr>
            <w:rStyle w:val="Hyperlink"/>
          </w:rPr>
          <w:t>Dementia &amp; Driving</w:t>
        </w:r>
      </w:hyperlink>
      <w:r w:rsidR="4C5D1EFE">
        <w:t xml:space="preserve"> (CA DMV.GOV)</w:t>
      </w:r>
    </w:p>
    <w:commentRangeStart w:id="31"/>
    <w:p w14:paraId="0B43DA58" w14:textId="1E002E0A" w:rsidR="5E8AAEE6" w:rsidRDefault="00000000" w:rsidP="5E8AAEE6">
      <w:pPr>
        <w:pStyle w:val="ListParagraph"/>
        <w:numPr>
          <w:ilvl w:val="1"/>
          <w:numId w:val="11"/>
        </w:numPr>
      </w:pPr>
      <w:r>
        <w:fldChar w:fldCharType="begin"/>
      </w:r>
      <w:r>
        <w:instrText>HYPERLINK "https://www.dmv.ca.gov/portal/driver-education-and-safety/educational-materials/fast-facts/potentially-unsafe-driver-ffdl-10/" \h</w:instrText>
      </w:r>
      <w:r>
        <w:fldChar w:fldCharType="separate"/>
      </w:r>
      <w:r w:rsidR="4C5D1EFE" w:rsidRPr="4C5D1EFE">
        <w:rPr>
          <w:rStyle w:val="Hyperlink"/>
        </w:rPr>
        <w:t>CA DMV: Reporting a Potentially Unsafe Driver</w:t>
      </w:r>
      <w:r>
        <w:rPr>
          <w:rStyle w:val="Hyperlink"/>
        </w:rPr>
        <w:fldChar w:fldCharType="end"/>
      </w:r>
      <w:r w:rsidR="4C5D1EFE">
        <w:t xml:space="preserve"> (CA DMV.GOV) </w:t>
      </w:r>
      <w:commentRangeEnd w:id="31"/>
      <w:r w:rsidR="5E8AAEE6">
        <w:rPr>
          <w:rStyle w:val="CommentReference"/>
        </w:rPr>
        <w:commentReference w:id="31"/>
      </w:r>
    </w:p>
    <w:p w14:paraId="25DD2F8D" w14:textId="4A75CED2" w:rsidR="00877236" w:rsidRDefault="29691BFD" w:rsidP="00877236">
      <w:pPr>
        <w:pStyle w:val="ListParagraph"/>
        <w:numPr>
          <w:ilvl w:val="0"/>
          <w:numId w:val="11"/>
        </w:numPr>
      </w:pPr>
      <w:r>
        <w:t>Falls</w:t>
      </w:r>
    </w:p>
    <w:p w14:paraId="42DC8EDB" w14:textId="51E1D038" w:rsidR="00435F8C" w:rsidRDefault="00000000" w:rsidP="00461FF8">
      <w:pPr>
        <w:pStyle w:val="ListParagraph"/>
        <w:numPr>
          <w:ilvl w:val="1"/>
          <w:numId w:val="11"/>
        </w:numPr>
      </w:pPr>
      <w:hyperlink r:id="rId378">
        <w:r w:rsidR="29691BFD" w:rsidRPr="29691BFD">
          <w:rPr>
            <w:rStyle w:val="Hyperlink"/>
            <w:highlight w:val="yellow"/>
          </w:rPr>
          <w:t>Check for Safety: A Home Fall Prevention Checklist for Older Adults</w:t>
        </w:r>
      </w:hyperlink>
      <w:r w:rsidR="29691BFD" w:rsidRPr="29691BFD">
        <w:rPr>
          <w:highlight w:val="yellow"/>
        </w:rPr>
        <w:t>—</w:t>
      </w:r>
      <w:r w:rsidR="29691BFD">
        <w:t xml:space="preserve">8 pages </w:t>
      </w:r>
    </w:p>
    <w:p w14:paraId="7E39D86A" w14:textId="3841AA6D" w:rsidR="00461FF8" w:rsidRDefault="00E70E9A" w:rsidP="00E70E9A">
      <w:pPr>
        <w:pStyle w:val="ListParagraph"/>
        <w:ind w:left="1440"/>
      </w:pPr>
      <w:r>
        <w:t>(</w:t>
      </w:r>
      <w:r w:rsidR="00A53031">
        <w:t>CDC)</w:t>
      </w:r>
    </w:p>
    <w:p w14:paraId="097A8CF1" w14:textId="77777777" w:rsidR="00F8544B" w:rsidRDefault="00000000" w:rsidP="00F8544B">
      <w:pPr>
        <w:pStyle w:val="ListParagraph"/>
        <w:numPr>
          <w:ilvl w:val="1"/>
          <w:numId w:val="11"/>
        </w:numPr>
      </w:pPr>
      <w:hyperlink r:id="rId379">
        <w:r w:rsidR="29691BFD" w:rsidRPr="29691BFD">
          <w:rPr>
            <w:rStyle w:val="Hyperlink"/>
          </w:rPr>
          <w:t>Durable Medical Equipment</w:t>
        </w:r>
      </w:hyperlink>
      <w:r w:rsidR="29691BFD">
        <w:t xml:space="preserve"> - For Consumers (Justice in Aging)</w:t>
      </w:r>
    </w:p>
    <w:p w14:paraId="0A6D2727" w14:textId="77777777" w:rsidR="000C6623" w:rsidRDefault="00000000" w:rsidP="26568C32">
      <w:pPr>
        <w:pStyle w:val="ListParagraph"/>
        <w:numPr>
          <w:ilvl w:val="2"/>
          <w:numId w:val="11"/>
        </w:numPr>
      </w:pPr>
      <w:hyperlink r:id="rId380">
        <w:r w:rsidR="29691BFD" w:rsidRPr="29691BFD">
          <w:rPr>
            <w:rStyle w:val="Hyperlink"/>
          </w:rPr>
          <w:t>Durable Medical Equipment</w:t>
        </w:r>
      </w:hyperlink>
      <w:r w:rsidR="29691BFD">
        <w:t xml:space="preserve"> - For California Advocates (Justice in Aging)</w:t>
      </w:r>
    </w:p>
    <w:p w14:paraId="7C89FE04" w14:textId="6945DC91" w:rsidR="00F8544B" w:rsidRDefault="00000000" w:rsidP="000C6623">
      <w:pPr>
        <w:pStyle w:val="ListParagraph"/>
        <w:numPr>
          <w:ilvl w:val="1"/>
          <w:numId w:val="11"/>
        </w:numPr>
      </w:pPr>
      <w:hyperlink r:id="rId381">
        <w:r w:rsidR="29691BFD" w:rsidRPr="29691BFD">
          <w:rPr>
            <w:rStyle w:val="Hyperlink"/>
          </w:rPr>
          <w:t>Physical, Occupational, &amp; Speech Therapy Benefit – 2017</w:t>
        </w:r>
      </w:hyperlink>
      <w:r w:rsidR="29691BFD">
        <w:t xml:space="preserve"> (Medicare.gov)</w:t>
      </w:r>
    </w:p>
    <w:p w14:paraId="67BFD3AC" w14:textId="58AD7D8E" w:rsidR="00E70E9A" w:rsidRDefault="00000000" w:rsidP="00461FF8">
      <w:pPr>
        <w:pStyle w:val="ListParagraph"/>
        <w:numPr>
          <w:ilvl w:val="1"/>
          <w:numId w:val="11"/>
        </w:numPr>
      </w:pPr>
      <w:hyperlink r:id="rId382">
        <w:r w:rsidR="29691BFD" w:rsidRPr="29691BFD">
          <w:rPr>
            <w:rStyle w:val="Hyperlink"/>
            <w:highlight w:val="yellow"/>
          </w:rPr>
          <w:t>Postural Hypotension</w:t>
        </w:r>
      </w:hyperlink>
      <w:r w:rsidR="29691BFD">
        <w:t>—trifold brochure (CDC)</w:t>
      </w:r>
    </w:p>
    <w:p w14:paraId="096D8874" w14:textId="21E61C61" w:rsidR="00E041A8" w:rsidRDefault="00000000" w:rsidP="00461FF8">
      <w:pPr>
        <w:pStyle w:val="ListParagraph"/>
        <w:numPr>
          <w:ilvl w:val="1"/>
          <w:numId w:val="11"/>
        </w:numPr>
      </w:pPr>
      <w:hyperlink r:id="rId383">
        <w:r w:rsidR="29691BFD" w:rsidRPr="29691BFD">
          <w:rPr>
            <w:rStyle w:val="Hyperlink"/>
            <w:highlight w:val="yellow"/>
          </w:rPr>
          <w:t>Stay Independent</w:t>
        </w:r>
      </w:hyperlink>
      <w:r w:rsidR="29691BFD">
        <w:t xml:space="preserve"> trifold brochure (CDC)</w:t>
      </w:r>
    </w:p>
    <w:p w14:paraId="414C127E" w14:textId="7ADF138B" w:rsidR="00E041A8" w:rsidRDefault="00000000" w:rsidP="00461FF8">
      <w:pPr>
        <w:pStyle w:val="ListParagraph"/>
        <w:numPr>
          <w:ilvl w:val="1"/>
          <w:numId w:val="11"/>
        </w:numPr>
      </w:pPr>
      <w:hyperlink r:id="rId384">
        <w:r w:rsidR="3EE7B281" w:rsidRPr="3EE7B281">
          <w:rPr>
            <w:rStyle w:val="Hyperlink"/>
          </w:rPr>
          <w:t>What to Do if you Fall</w:t>
        </w:r>
      </w:hyperlink>
      <w:r w:rsidR="3EE7B281">
        <w:t xml:space="preserve"> (Care Eco)</w:t>
      </w:r>
    </w:p>
    <w:p w14:paraId="1E6E31FC" w14:textId="67B95AD7" w:rsidR="00E041A8" w:rsidRDefault="00000000" w:rsidP="00461FF8">
      <w:pPr>
        <w:pStyle w:val="ListParagraph"/>
        <w:numPr>
          <w:ilvl w:val="1"/>
          <w:numId w:val="11"/>
        </w:numPr>
      </w:pPr>
      <w:hyperlink r:id="rId385">
        <w:r w:rsidR="29691BFD" w:rsidRPr="29691BFD">
          <w:rPr>
            <w:rStyle w:val="Hyperlink"/>
            <w:highlight w:val="yellow"/>
          </w:rPr>
          <w:t>What You Can Do to Prevent Falls</w:t>
        </w:r>
      </w:hyperlink>
      <w:r w:rsidR="29691BFD" w:rsidRPr="29691BFD">
        <w:rPr>
          <w:highlight w:val="yellow"/>
        </w:rPr>
        <w:t>—</w:t>
      </w:r>
      <w:r w:rsidR="29691BFD">
        <w:t>trifold brochure (CDC)</w:t>
      </w:r>
    </w:p>
    <w:p w14:paraId="3594F27C" w14:textId="7E5A427C" w:rsidR="00393E5A" w:rsidRDefault="29691BFD" w:rsidP="00461FF8">
      <w:pPr>
        <w:pStyle w:val="ListParagraph"/>
        <w:numPr>
          <w:ilvl w:val="1"/>
          <w:numId w:val="11"/>
        </w:numPr>
      </w:pPr>
      <w:r>
        <w:t xml:space="preserve">RESOURCES: </w:t>
      </w:r>
      <w:hyperlink r:id="rId386">
        <w:r w:rsidRPr="29691BFD">
          <w:rPr>
            <w:rStyle w:val="Hyperlink"/>
          </w:rPr>
          <w:t>Fall prevention classes in Bay Area</w:t>
        </w:r>
      </w:hyperlink>
      <w:r>
        <w:t xml:space="preserve">, </w:t>
      </w:r>
      <w:hyperlink r:id="rId387">
        <w:r w:rsidRPr="29691BFD">
          <w:rPr>
            <w:rStyle w:val="Hyperlink"/>
          </w:rPr>
          <w:t>Always Active in SF</w:t>
        </w:r>
      </w:hyperlink>
      <w:r>
        <w:t xml:space="preserve">, </w:t>
      </w:r>
      <w:hyperlink r:id="rId388">
        <w:r w:rsidRPr="29691BFD">
          <w:rPr>
            <w:rStyle w:val="Hyperlink"/>
          </w:rPr>
          <w:t>Free Home Safety Checks in SF</w:t>
        </w:r>
      </w:hyperlink>
    </w:p>
    <w:p w14:paraId="474B0D40" w14:textId="49D6574D" w:rsidR="003011D5" w:rsidRDefault="0B32EF45" w:rsidP="003011D5">
      <w:pPr>
        <w:pStyle w:val="ListParagraph"/>
        <w:numPr>
          <w:ilvl w:val="0"/>
          <w:numId w:val="11"/>
        </w:numPr>
      </w:pPr>
      <w:r>
        <w:t>General Safety</w:t>
      </w:r>
    </w:p>
    <w:p w14:paraId="25483E2C" w14:textId="5DF6E283" w:rsidR="003011D5" w:rsidRDefault="00000000" w:rsidP="003011D5">
      <w:pPr>
        <w:pStyle w:val="ListParagraph"/>
        <w:numPr>
          <w:ilvl w:val="1"/>
          <w:numId w:val="11"/>
        </w:numPr>
      </w:pPr>
      <w:hyperlink r:id="rId389">
        <w:r w:rsidR="29691BFD" w:rsidRPr="29691BFD">
          <w:rPr>
            <w:rStyle w:val="Hyperlink"/>
          </w:rPr>
          <w:t>Balancing Safety and Independence</w:t>
        </w:r>
      </w:hyperlink>
      <w:r w:rsidR="29691BFD">
        <w:t xml:space="preserve"> (Care Eco)</w:t>
      </w:r>
    </w:p>
    <w:p w14:paraId="635CB605" w14:textId="6FED525F" w:rsidR="00020E1E" w:rsidRDefault="00000000" w:rsidP="003011D5">
      <w:pPr>
        <w:pStyle w:val="ListParagraph"/>
        <w:numPr>
          <w:ilvl w:val="1"/>
          <w:numId w:val="11"/>
        </w:numPr>
      </w:pPr>
      <w:hyperlink r:id="rId390">
        <w:r w:rsidR="29691BFD" w:rsidRPr="29691BFD">
          <w:rPr>
            <w:rStyle w:val="Hyperlink"/>
          </w:rPr>
          <w:t>Dignity and Self-Determination</w:t>
        </w:r>
      </w:hyperlink>
      <w:r w:rsidR="29691BFD">
        <w:t xml:space="preserve"> (Care Eco)</w:t>
      </w:r>
    </w:p>
    <w:p w14:paraId="094AD8AB" w14:textId="0751BB35" w:rsidR="0093143D" w:rsidRDefault="00000000" w:rsidP="003011D5">
      <w:pPr>
        <w:pStyle w:val="ListParagraph"/>
        <w:numPr>
          <w:ilvl w:val="1"/>
          <w:numId w:val="11"/>
        </w:numPr>
      </w:pPr>
      <w:hyperlink r:id="rId391">
        <w:r w:rsidR="29691BFD" w:rsidRPr="29691BFD">
          <w:rPr>
            <w:rStyle w:val="Hyperlink"/>
          </w:rPr>
          <w:t>Home Safety Checklist</w:t>
        </w:r>
      </w:hyperlink>
      <w:r w:rsidR="29691BFD">
        <w:t xml:space="preserve"> (</w:t>
      </w:r>
      <w:proofErr w:type="spellStart"/>
      <w:r w:rsidR="29691BFD">
        <w:t>Alz</w:t>
      </w:r>
      <w:proofErr w:type="spellEnd"/>
      <w:r w:rsidR="29691BFD">
        <w:t>. Assoc.)</w:t>
      </w:r>
    </w:p>
    <w:p w14:paraId="0CF5A86D" w14:textId="40E4A57C" w:rsidR="003011D5" w:rsidRDefault="00000000" w:rsidP="003011D5">
      <w:pPr>
        <w:pStyle w:val="ListParagraph"/>
        <w:numPr>
          <w:ilvl w:val="1"/>
          <w:numId w:val="11"/>
        </w:numPr>
      </w:pPr>
      <w:hyperlink r:id="rId392">
        <w:r w:rsidR="5E8AAEE6" w:rsidRPr="5E8AAEE6">
          <w:rPr>
            <w:rStyle w:val="Hyperlink"/>
          </w:rPr>
          <w:t>Self-Check Tool for PWD</w:t>
        </w:r>
      </w:hyperlink>
      <w:r w:rsidR="5E8AAEE6">
        <w:t xml:space="preserve"> (Care Eco)</w:t>
      </w:r>
    </w:p>
    <w:p w14:paraId="1921391D" w14:textId="78D2955A" w:rsidR="5E8AAEE6" w:rsidRDefault="397CB0C4" w:rsidP="5E8AAEE6">
      <w:pPr>
        <w:pStyle w:val="ListParagraph"/>
        <w:numPr>
          <w:ilvl w:val="1"/>
          <w:numId w:val="11"/>
        </w:numPr>
      </w:pPr>
      <w:commentRangeStart w:id="32"/>
      <w:r>
        <w:t xml:space="preserve">WEBSITES: </w:t>
      </w:r>
      <w:hyperlink r:id="rId393">
        <w:proofErr w:type="spellStart"/>
        <w:r w:rsidRPr="397CB0C4">
          <w:rPr>
            <w:rStyle w:val="Hyperlink"/>
          </w:rPr>
          <w:t>SafetyinDementia</w:t>
        </w:r>
        <w:proofErr w:type="spellEnd"/>
        <w:r w:rsidRPr="397CB0C4">
          <w:rPr>
            <w:rStyle w:val="Hyperlink"/>
          </w:rPr>
          <w:t>,</w:t>
        </w:r>
      </w:hyperlink>
      <w:r>
        <w:t xml:space="preserve"> </w:t>
      </w:r>
      <w:hyperlink r:id="rId394">
        <w:proofErr w:type="spellStart"/>
        <w:r w:rsidRPr="397CB0C4">
          <w:rPr>
            <w:rStyle w:val="Hyperlink"/>
          </w:rPr>
          <w:t>Gliffords</w:t>
        </w:r>
        <w:proofErr w:type="spellEnd"/>
        <w:r w:rsidRPr="397CB0C4">
          <w:rPr>
            <w:rStyle w:val="Hyperlink"/>
          </w:rPr>
          <w:t xml:space="preserve"> Law </w:t>
        </w:r>
        <w:proofErr w:type="spellStart"/>
        <w:r w:rsidRPr="397CB0C4">
          <w:rPr>
            <w:rStyle w:val="Hyperlink"/>
          </w:rPr>
          <w:t>Center:Browse</w:t>
        </w:r>
        <w:proofErr w:type="spellEnd"/>
        <w:r w:rsidRPr="397CB0C4">
          <w:rPr>
            <w:rStyle w:val="Hyperlink"/>
          </w:rPr>
          <w:t xml:space="preserve"> State Gun Laws</w:t>
        </w:r>
      </w:hyperlink>
      <w:commentRangeEnd w:id="32"/>
      <w:r w:rsidR="5E8AAEE6">
        <w:rPr>
          <w:rStyle w:val="CommentReference"/>
        </w:rPr>
        <w:commentReference w:id="32"/>
      </w:r>
      <w:r>
        <w:t xml:space="preserve"> </w:t>
      </w:r>
    </w:p>
    <w:p w14:paraId="64933B3E" w14:textId="12DE0964" w:rsidR="00FE5FDB" w:rsidRDefault="29691BFD" w:rsidP="00FE5FDB">
      <w:pPr>
        <w:pStyle w:val="ListParagraph"/>
        <w:numPr>
          <w:ilvl w:val="0"/>
          <w:numId w:val="11"/>
        </w:numPr>
      </w:pPr>
      <w:r>
        <w:t>Hoarding</w:t>
      </w:r>
    </w:p>
    <w:p w14:paraId="6BB445D4" w14:textId="2DC27345" w:rsidR="002128AD" w:rsidRDefault="00000000" w:rsidP="002128AD">
      <w:pPr>
        <w:pStyle w:val="ListParagraph"/>
        <w:numPr>
          <w:ilvl w:val="1"/>
          <w:numId w:val="11"/>
        </w:numPr>
      </w:pPr>
      <w:hyperlink r:id="rId395">
        <w:r w:rsidR="0B32EF45" w:rsidRPr="0B32EF45">
          <w:rPr>
            <w:rStyle w:val="Hyperlink"/>
          </w:rPr>
          <w:t>Rummaging, Hiding and Hoarding Behaviors</w:t>
        </w:r>
      </w:hyperlink>
      <w:r w:rsidR="0B32EF45">
        <w:t xml:space="preserve"> (</w:t>
      </w:r>
      <w:proofErr w:type="spellStart"/>
      <w:r w:rsidR="0B32EF45">
        <w:t>Alz</w:t>
      </w:r>
      <w:proofErr w:type="spellEnd"/>
      <w:r w:rsidR="0B32EF45">
        <w:t>. Assoc.)</w:t>
      </w:r>
    </w:p>
    <w:p w14:paraId="1C13F8FF" w14:textId="77777777" w:rsidR="00C4377F" w:rsidRDefault="00000000" w:rsidP="00C4377F">
      <w:pPr>
        <w:pStyle w:val="ListParagraph"/>
        <w:numPr>
          <w:ilvl w:val="1"/>
          <w:numId w:val="11"/>
        </w:numPr>
      </w:pPr>
      <w:hyperlink r:id="rId396">
        <w:r w:rsidR="29691BFD" w:rsidRPr="29691BFD">
          <w:rPr>
            <w:rStyle w:val="Hyperlink"/>
          </w:rPr>
          <w:t>When a Person with Alzheimer’s Rummages and Hides Things</w:t>
        </w:r>
      </w:hyperlink>
      <w:r w:rsidR="29691BFD">
        <w:t xml:space="preserve"> (NIA)</w:t>
      </w:r>
    </w:p>
    <w:p w14:paraId="1EEBA93B" w14:textId="77777777" w:rsidR="007941E1" w:rsidRDefault="00000000" w:rsidP="007941E1">
      <w:pPr>
        <w:pStyle w:val="ListParagraph"/>
        <w:numPr>
          <w:ilvl w:val="1"/>
          <w:numId w:val="11"/>
        </w:numPr>
      </w:pPr>
      <w:hyperlink r:id="rId397">
        <w:r w:rsidR="2FD77E08" w:rsidRPr="2FD77E08">
          <w:rPr>
            <w:rStyle w:val="Hyperlink"/>
            <w:highlight w:val="yellow"/>
          </w:rPr>
          <w:t>Hoarding Disorder Fact Sheet</w:t>
        </w:r>
      </w:hyperlink>
      <w:r w:rsidR="2FD77E08">
        <w:t xml:space="preserve"> (OCD Foundation)</w:t>
      </w:r>
    </w:p>
    <w:p w14:paraId="51C7F6A7" w14:textId="455B3655" w:rsidR="007941E1" w:rsidRDefault="39008248" w:rsidP="007941E1">
      <w:pPr>
        <w:pStyle w:val="ListParagraph"/>
        <w:numPr>
          <w:ilvl w:val="1"/>
          <w:numId w:val="11"/>
        </w:numPr>
      </w:pPr>
      <w:r>
        <w:t xml:space="preserve">RESOURCE: Peer-led Response Team in SF: </w:t>
      </w:r>
      <w:hyperlink r:id="rId398">
        <w:r w:rsidRPr="39008248">
          <w:rPr>
            <w:rStyle w:val="Hyperlink"/>
          </w:rPr>
          <w:t>Mental Health SF peer support</w:t>
        </w:r>
      </w:hyperlink>
      <w:r>
        <w:t xml:space="preserve"> , </w:t>
      </w:r>
      <w:hyperlink r:id="rId399">
        <w:r w:rsidRPr="39008248">
          <w:rPr>
            <w:rStyle w:val="Hyperlink"/>
          </w:rPr>
          <w:t>Anonymous Declutter and Recovery Phone meetings</w:t>
        </w:r>
      </w:hyperlink>
      <w:r>
        <w:t xml:space="preserve"> , </w:t>
      </w:r>
      <w:hyperlink r:id="rId400">
        <w:r w:rsidRPr="39008248">
          <w:rPr>
            <w:rStyle w:val="Hyperlink"/>
          </w:rPr>
          <w:t>National Association for Productivity and Organization Professionals</w:t>
        </w:r>
      </w:hyperlink>
    </w:p>
    <w:p w14:paraId="4D2C0016" w14:textId="77777777" w:rsidR="00811237" w:rsidRDefault="4E166E2E" w:rsidP="00811237">
      <w:pPr>
        <w:pStyle w:val="ListParagraph"/>
        <w:numPr>
          <w:ilvl w:val="0"/>
          <w:numId w:val="11"/>
        </w:numPr>
      </w:pPr>
      <w:r>
        <w:t>Hospitalization</w:t>
      </w:r>
    </w:p>
    <w:p w14:paraId="2C0C1E91" w14:textId="77777777" w:rsidR="00811237" w:rsidRDefault="00000000" w:rsidP="00811237">
      <w:pPr>
        <w:pStyle w:val="ListParagraph"/>
        <w:numPr>
          <w:ilvl w:val="1"/>
          <w:numId w:val="11"/>
        </w:numPr>
      </w:pPr>
      <w:hyperlink r:id="rId401">
        <w:r w:rsidR="29691BFD" w:rsidRPr="29691BFD">
          <w:rPr>
            <w:rStyle w:val="Hyperlink"/>
          </w:rPr>
          <w:t>Acute Hospitalization and Alzheimer’s Disease</w:t>
        </w:r>
      </w:hyperlink>
      <w:r w:rsidR="29691BFD">
        <w:t>—16 pages (NIH)</w:t>
      </w:r>
    </w:p>
    <w:p w14:paraId="67FD5A98" w14:textId="531A1167" w:rsidR="00811237" w:rsidRDefault="00000000" w:rsidP="00811237">
      <w:pPr>
        <w:pStyle w:val="ListParagraph"/>
        <w:numPr>
          <w:ilvl w:val="1"/>
          <w:numId w:val="11"/>
        </w:numPr>
      </w:pPr>
      <w:hyperlink r:id="rId402">
        <w:r w:rsidR="147AD2C6" w:rsidRPr="147AD2C6">
          <w:rPr>
            <w:rStyle w:val="Hyperlink"/>
          </w:rPr>
          <w:t>Challenging Hospital Discharge Decisions</w:t>
        </w:r>
      </w:hyperlink>
      <w:r w:rsidR="147AD2C6">
        <w:t xml:space="preserve"> (CANHR)</w:t>
      </w:r>
    </w:p>
    <w:p w14:paraId="7D8962B7" w14:textId="385FED99" w:rsidR="00811237" w:rsidRDefault="00000000" w:rsidP="00811237">
      <w:pPr>
        <w:pStyle w:val="ListParagraph"/>
        <w:numPr>
          <w:ilvl w:val="1"/>
          <w:numId w:val="11"/>
        </w:numPr>
      </w:pPr>
      <w:hyperlink r:id="rId403">
        <w:r w:rsidR="11113C54" w:rsidRPr="11113C54">
          <w:rPr>
            <w:rStyle w:val="Hyperlink"/>
            <w:highlight w:val="yellow"/>
          </w:rPr>
          <w:t>Going to the Hospital: Tips for Dementia Caregivers</w:t>
        </w:r>
      </w:hyperlink>
      <w:r w:rsidR="11113C54">
        <w:t xml:space="preserve"> (NIA)</w:t>
      </w:r>
    </w:p>
    <w:p w14:paraId="653EC317" w14:textId="20AAECAD" w:rsidR="0018237F" w:rsidRDefault="00000000" w:rsidP="1448DD16">
      <w:pPr>
        <w:pStyle w:val="ListParagraph"/>
        <w:numPr>
          <w:ilvl w:val="1"/>
          <w:numId w:val="11"/>
        </w:numPr>
        <w:rPr>
          <w:highlight w:val="yellow"/>
        </w:rPr>
      </w:pPr>
      <w:hyperlink r:id="rId404">
        <w:r w:rsidR="1448DD16" w:rsidRPr="1448DD16">
          <w:rPr>
            <w:rStyle w:val="Hyperlink"/>
            <w:highlight w:val="yellow"/>
          </w:rPr>
          <w:t>Intermittent Home Health Services Benefit</w:t>
        </w:r>
      </w:hyperlink>
      <w:r w:rsidR="1448DD16" w:rsidRPr="1448DD16">
        <w:rPr>
          <w:highlight w:val="yellow"/>
        </w:rPr>
        <w:t xml:space="preserve"> (Medicare.gov)</w:t>
      </w:r>
    </w:p>
    <w:p w14:paraId="1A9CFD18" w14:textId="77777777" w:rsidR="00811237" w:rsidRDefault="00000000" w:rsidP="00811237">
      <w:pPr>
        <w:pStyle w:val="ListParagraph"/>
        <w:numPr>
          <w:ilvl w:val="1"/>
          <w:numId w:val="11"/>
        </w:numPr>
      </w:pPr>
      <w:hyperlink r:id="rId405">
        <w:r w:rsidR="29691BFD" w:rsidRPr="29691BFD">
          <w:rPr>
            <w:rStyle w:val="Hyperlink"/>
          </w:rPr>
          <w:t>Hospitalization Happens</w:t>
        </w:r>
      </w:hyperlink>
      <w:r w:rsidR="29691BFD">
        <w:t xml:space="preserve"> 24 pages (NIH)</w:t>
      </w:r>
    </w:p>
    <w:p w14:paraId="13A649E1" w14:textId="77777777" w:rsidR="00811237" w:rsidRDefault="00000000" w:rsidP="00811237">
      <w:pPr>
        <w:pStyle w:val="ListParagraph"/>
        <w:numPr>
          <w:ilvl w:val="1"/>
          <w:numId w:val="11"/>
        </w:numPr>
      </w:pPr>
      <w:hyperlink r:id="rId406">
        <w:r w:rsidR="29691BFD" w:rsidRPr="29691BFD">
          <w:rPr>
            <w:rStyle w:val="Hyperlink"/>
          </w:rPr>
          <w:t>Hospitalization Schedule for Families</w:t>
        </w:r>
      </w:hyperlink>
      <w:r w:rsidR="29691BFD">
        <w:t xml:space="preserve"> (Partner with Me)</w:t>
      </w:r>
    </w:p>
    <w:p w14:paraId="6D6CED24" w14:textId="77777777" w:rsidR="00811237" w:rsidRDefault="00000000" w:rsidP="00811237">
      <w:pPr>
        <w:pStyle w:val="ListParagraph"/>
        <w:numPr>
          <w:ilvl w:val="1"/>
          <w:numId w:val="11"/>
        </w:numPr>
      </w:pPr>
      <w:hyperlink r:id="rId407">
        <w:r w:rsidR="4E166E2E" w:rsidRPr="4E166E2E">
          <w:rPr>
            <w:rStyle w:val="Hyperlink"/>
          </w:rPr>
          <w:t>Preparing for a Hospital Stay</w:t>
        </w:r>
      </w:hyperlink>
      <w:r w:rsidR="4E166E2E">
        <w:t xml:space="preserve"> (Care Eco)</w:t>
      </w:r>
    </w:p>
    <w:p w14:paraId="06D264F5" w14:textId="77777777" w:rsidR="00811237" w:rsidRDefault="00000000" w:rsidP="00811237">
      <w:pPr>
        <w:pStyle w:val="ListParagraph"/>
        <w:numPr>
          <w:ilvl w:val="1"/>
          <w:numId w:val="11"/>
        </w:numPr>
      </w:pPr>
      <w:hyperlink r:id="rId408">
        <w:r w:rsidR="29691BFD" w:rsidRPr="29691BFD">
          <w:rPr>
            <w:rStyle w:val="Hyperlink"/>
          </w:rPr>
          <w:t>Pre-Hospitalization Checklist for Patients with Memory Impairment</w:t>
        </w:r>
      </w:hyperlink>
      <w:r w:rsidR="29691BFD">
        <w:t xml:space="preserve"> (Partner with Me)</w:t>
      </w:r>
    </w:p>
    <w:p w14:paraId="54192633" w14:textId="3B366191" w:rsidR="00B24BF9" w:rsidRDefault="00000000" w:rsidP="00811237">
      <w:pPr>
        <w:pStyle w:val="ListParagraph"/>
        <w:numPr>
          <w:ilvl w:val="1"/>
          <w:numId w:val="11"/>
        </w:numPr>
      </w:pPr>
      <w:hyperlink r:id="rId409">
        <w:r w:rsidR="3AD0FBCF" w:rsidRPr="3AD0FBCF">
          <w:rPr>
            <w:rStyle w:val="Hyperlink"/>
            <w:highlight w:val="yellow"/>
          </w:rPr>
          <w:t>Skilled Nursing Facility (SNF) Care – Post-Hospital Stay</w:t>
        </w:r>
      </w:hyperlink>
      <w:r w:rsidR="3AD0FBCF">
        <w:t xml:space="preserve"> (Medicare.gov)</w:t>
      </w:r>
    </w:p>
    <w:p w14:paraId="584660BE" w14:textId="6D7B5C08" w:rsidR="00633397" w:rsidRDefault="00000000" w:rsidP="15CD79DA">
      <w:pPr>
        <w:pStyle w:val="ListParagraph"/>
        <w:numPr>
          <w:ilvl w:val="1"/>
          <w:numId w:val="11"/>
        </w:numPr>
        <w:rPr>
          <w:highlight w:val="yellow"/>
        </w:rPr>
      </w:pPr>
      <w:hyperlink r:id="rId410">
        <w:r w:rsidR="15CD79DA" w:rsidRPr="15CD79DA">
          <w:rPr>
            <w:rStyle w:val="Hyperlink"/>
            <w:highlight w:val="yellow"/>
          </w:rPr>
          <w:t>What’s Home Health Care?</w:t>
        </w:r>
      </w:hyperlink>
      <w:r w:rsidR="15CD79DA" w:rsidRPr="15CD79DA">
        <w:rPr>
          <w:highlight w:val="yellow"/>
        </w:rPr>
        <w:t xml:space="preserve"> (Medicare.gov)</w:t>
      </w:r>
    </w:p>
    <w:p w14:paraId="59F4794B" w14:textId="116D6C29" w:rsidR="00FE5FDB" w:rsidRDefault="5C9DD16D" w:rsidP="00FE5FDB">
      <w:pPr>
        <w:pStyle w:val="ListParagraph"/>
        <w:numPr>
          <w:ilvl w:val="0"/>
          <w:numId w:val="11"/>
        </w:numPr>
      </w:pPr>
      <w:r>
        <w:t>Swallowing</w:t>
      </w:r>
    </w:p>
    <w:p w14:paraId="7ECAB7F4" w14:textId="38793D0C" w:rsidR="007956C8" w:rsidRDefault="00000000" w:rsidP="007956C8">
      <w:pPr>
        <w:pStyle w:val="ListParagraph"/>
        <w:numPr>
          <w:ilvl w:val="1"/>
          <w:numId w:val="11"/>
        </w:numPr>
      </w:pPr>
      <w:hyperlink r:id="rId411">
        <w:r w:rsidR="29691BFD" w:rsidRPr="29691BFD">
          <w:rPr>
            <w:rStyle w:val="Hyperlink"/>
          </w:rPr>
          <w:t>Choking First Aid</w:t>
        </w:r>
      </w:hyperlink>
      <w:r w:rsidR="29691BFD">
        <w:t xml:space="preserve"> (Mayo Clinic)</w:t>
      </w:r>
    </w:p>
    <w:p w14:paraId="38F9BC50" w14:textId="78741C47" w:rsidR="00ED4A1F" w:rsidRDefault="00000000" w:rsidP="00ED4A1F">
      <w:pPr>
        <w:pStyle w:val="ListParagraph"/>
        <w:numPr>
          <w:ilvl w:val="1"/>
          <w:numId w:val="11"/>
        </w:numPr>
      </w:pPr>
      <w:hyperlink r:id="rId412" w:anchor=":~:text=Less%20efficient%20jaw%20and%20face,making%20it%20hard%20to%20swallow.">
        <w:r w:rsidR="6299ABAC" w:rsidRPr="6299ABAC">
          <w:rPr>
            <w:rStyle w:val="Hyperlink"/>
          </w:rPr>
          <w:t>Eating, Swallowing &amp; Saliva Control</w:t>
        </w:r>
      </w:hyperlink>
      <w:r w:rsidR="6299ABAC">
        <w:t xml:space="preserve"> (Parkinson’s UK)</w:t>
      </w:r>
    </w:p>
    <w:p w14:paraId="3BFBDB98" w14:textId="4B6B50DD" w:rsidR="00F862C6" w:rsidRDefault="00000000" w:rsidP="00ED4A1F">
      <w:pPr>
        <w:pStyle w:val="ListParagraph"/>
        <w:numPr>
          <w:ilvl w:val="1"/>
          <w:numId w:val="11"/>
        </w:numPr>
      </w:pPr>
      <w:hyperlink r:id="rId413">
        <w:r w:rsidR="29691BFD" w:rsidRPr="29691BFD">
          <w:rPr>
            <w:rStyle w:val="Hyperlink"/>
          </w:rPr>
          <w:t>Feeding Choices in Advanced Dementia</w:t>
        </w:r>
      </w:hyperlink>
      <w:r w:rsidR="29691BFD">
        <w:t xml:space="preserve"> (UHN)</w:t>
      </w:r>
    </w:p>
    <w:p w14:paraId="11C749BA" w14:textId="02E772B2" w:rsidR="00606BF8" w:rsidRDefault="00000000" w:rsidP="00606BF8">
      <w:pPr>
        <w:pStyle w:val="ListParagraph"/>
        <w:numPr>
          <w:ilvl w:val="1"/>
          <w:numId w:val="11"/>
        </w:numPr>
      </w:pPr>
      <w:hyperlink r:id="rId414">
        <w:r w:rsidR="65963B43" w:rsidRPr="65963B43">
          <w:rPr>
            <w:rStyle w:val="Hyperlink"/>
          </w:rPr>
          <w:t>Mechanical Soft Diet</w:t>
        </w:r>
      </w:hyperlink>
      <w:r w:rsidR="65963B43">
        <w:t xml:space="preserve"> (UW Health)</w:t>
      </w:r>
    </w:p>
    <w:p w14:paraId="5D04874C" w14:textId="61DC8CC2" w:rsidR="00606BF8" w:rsidRDefault="00000000" w:rsidP="00606BF8">
      <w:pPr>
        <w:pStyle w:val="ListParagraph"/>
        <w:numPr>
          <w:ilvl w:val="1"/>
          <w:numId w:val="11"/>
        </w:numPr>
      </w:pPr>
      <w:hyperlink r:id="rId415">
        <w:r w:rsidR="001B0152" w:rsidRPr="001B0152">
          <w:rPr>
            <w:rStyle w:val="Hyperlink"/>
          </w:rPr>
          <w:t>Safe Swallowing Tips</w:t>
        </w:r>
      </w:hyperlink>
      <w:r w:rsidR="001B0152">
        <w:t xml:space="preserve"> (UW Health)</w:t>
      </w:r>
    </w:p>
    <w:p w14:paraId="32FE8513" w14:textId="0451EED3" w:rsidR="00877236" w:rsidRDefault="29691BFD" w:rsidP="00FE5FDB">
      <w:pPr>
        <w:pStyle w:val="ListParagraph"/>
        <w:numPr>
          <w:ilvl w:val="0"/>
          <w:numId w:val="11"/>
        </w:numPr>
      </w:pPr>
      <w:r>
        <w:t>Useful Websites (</w:t>
      </w:r>
      <w:hyperlink r:id="rId416">
        <w:r w:rsidRPr="29691BFD">
          <w:rPr>
            <w:rStyle w:val="Hyperlink"/>
          </w:rPr>
          <w:t>Dementia Enabling Environments</w:t>
        </w:r>
      </w:hyperlink>
      <w:r>
        <w:t xml:space="preserve">, </w:t>
      </w:r>
      <w:hyperlink r:id="rId417">
        <w:r w:rsidRPr="29691BFD">
          <w:rPr>
            <w:rStyle w:val="Hyperlink"/>
          </w:rPr>
          <w:t>Ability Tools</w:t>
        </w:r>
      </w:hyperlink>
      <w:r>
        <w:t xml:space="preserve">, </w:t>
      </w:r>
      <w:hyperlink r:id="rId418">
        <w:r w:rsidRPr="29691BFD">
          <w:rPr>
            <w:rStyle w:val="Hyperlink"/>
          </w:rPr>
          <w:t>Rebuilding Together</w:t>
        </w:r>
      </w:hyperlink>
      <w:r>
        <w:t>)</w:t>
      </w:r>
    </w:p>
    <w:p w14:paraId="128C7F5B" w14:textId="00479BA5" w:rsidR="00877236" w:rsidRDefault="29691BFD" w:rsidP="00877236">
      <w:pPr>
        <w:pStyle w:val="ListParagraph"/>
        <w:numPr>
          <w:ilvl w:val="0"/>
          <w:numId w:val="11"/>
        </w:numPr>
      </w:pPr>
      <w:r>
        <w:t>Visual-Spatial Tips</w:t>
      </w:r>
    </w:p>
    <w:p w14:paraId="124E8DB9" w14:textId="4CD5D1CC" w:rsidR="005113ED" w:rsidRDefault="00000000" w:rsidP="005113ED">
      <w:pPr>
        <w:pStyle w:val="ListParagraph"/>
        <w:numPr>
          <w:ilvl w:val="1"/>
          <w:numId w:val="11"/>
        </w:numPr>
      </w:pPr>
      <w:hyperlink r:id="rId419">
        <w:r w:rsidR="29691BFD" w:rsidRPr="29691BFD">
          <w:rPr>
            <w:rStyle w:val="Hyperlink"/>
          </w:rPr>
          <w:t>Bathroom Safety Tips and Products</w:t>
        </w:r>
      </w:hyperlink>
      <w:r w:rsidR="29691BFD">
        <w:t xml:space="preserve"> (</w:t>
      </w:r>
      <w:proofErr w:type="spellStart"/>
      <w:r w:rsidR="29691BFD">
        <w:t>VisionAware</w:t>
      </w:r>
      <w:proofErr w:type="spellEnd"/>
      <w:r w:rsidR="29691BFD">
        <w:t>)</w:t>
      </w:r>
    </w:p>
    <w:p w14:paraId="4692E33A" w14:textId="47A69218" w:rsidR="00274A18" w:rsidRDefault="00000000" w:rsidP="00502F20">
      <w:pPr>
        <w:pStyle w:val="ListParagraph"/>
        <w:numPr>
          <w:ilvl w:val="1"/>
          <w:numId w:val="11"/>
        </w:numPr>
      </w:pPr>
      <w:hyperlink r:id="rId420">
        <w:r w:rsidR="06307B3A" w:rsidRPr="06307B3A">
          <w:rPr>
            <w:rStyle w:val="Hyperlink"/>
          </w:rPr>
          <w:t>Kitchen Safety Tips and Products</w:t>
        </w:r>
      </w:hyperlink>
      <w:r w:rsidR="06307B3A">
        <w:t xml:space="preserve"> (</w:t>
      </w:r>
      <w:proofErr w:type="spellStart"/>
      <w:r w:rsidR="06307B3A">
        <w:t>VisionAware</w:t>
      </w:r>
      <w:proofErr w:type="spellEnd"/>
      <w:r w:rsidR="06307B3A">
        <w:t>)</w:t>
      </w:r>
    </w:p>
    <w:p w14:paraId="2D94ED7A" w14:textId="23B55971" w:rsidR="005113ED" w:rsidRDefault="00000000" w:rsidP="00502F20">
      <w:pPr>
        <w:pStyle w:val="ListParagraph"/>
        <w:numPr>
          <w:ilvl w:val="1"/>
          <w:numId w:val="11"/>
        </w:numPr>
      </w:pPr>
      <w:hyperlink r:id="rId421">
        <w:r w:rsidR="29691BFD" w:rsidRPr="29691BFD">
          <w:rPr>
            <w:rStyle w:val="Hyperlink"/>
          </w:rPr>
          <w:t>Meeting a Person with Vision Loss</w:t>
        </w:r>
      </w:hyperlink>
      <w:r w:rsidR="29691BFD">
        <w:t xml:space="preserve"> (</w:t>
      </w:r>
      <w:proofErr w:type="spellStart"/>
      <w:r w:rsidR="29691BFD">
        <w:t>VisionAware</w:t>
      </w:r>
      <w:proofErr w:type="spellEnd"/>
      <w:r w:rsidR="29691BFD">
        <w:t>)</w:t>
      </w:r>
    </w:p>
    <w:p w14:paraId="22305E45" w14:textId="250880DB" w:rsidR="005113ED" w:rsidRDefault="00000000" w:rsidP="00502F20">
      <w:pPr>
        <w:pStyle w:val="ListParagraph"/>
        <w:numPr>
          <w:ilvl w:val="1"/>
          <w:numId w:val="11"/>
        </w:numPr>
      </w:pPr>
      <w:hyperlink r:id="rId422">
        <w:r w:rsidR="29691BFD" w:rsidRPr="29691BFD">
          <w:rPr>
            <w:rStyle w:val="Hyperlink"/>
          </w:rPr>
          <w:t>Technology Tips and Products</w:t>
        </w:r>
      </w:hyperlink>
      <w:r w:rsidR="29691BFD">
        <w:t xml:space="preserve"> (</w:t>
      </w:r>
      <w:proofErr w:type="spellStart"/>
      <w:r w:rsidR="29691BFD">
        <w:t>VisionAware</w:t>
      </w:r>
      <w:proofErr w:type="spellEnd"/>
      <w:r w:rsidR="29691BFD">
        <w:t>)</w:t>
      </w:r>
    </w:p>
    <w:p w14:paraId="1AE4ACDC" w14:textId="19222AA6" w:rsidR="00502F20" w:rsidRDefault="00000000" w:rsidP="00502F20">
      <w:pPr>
        <w:pStyle w:val="ListParagraph"/>
        <w:numPr>
          <w:ilvl w:val="1"/>
          <w:numId w:val="11"/>
        </w:numPr>
      </w:pPr>
      <w:hyperlink r:id="rId423">
        <w:r w:rsidR="29691BFD" w:rsidRPr="29691BFD">
          <w:rPr>
            <w:rStyle w:val="Hyperlink"/>
          </w:rPr>
          <w:t>Visual Dysfunction in Dementia</w:t>
        </w:r>
      </w:hyperlink>
      <w:r w:rsidR="29691BFD">
        <w:t xml:space="preserve"> (University of Toronto)</w:t>
      </w:r>
    </w:p>
    <w:p w14:paraId="24AE925C" w14:textId="5EBA64B1" w:rsidR="00B314EE" w:rsidRDefault="00000000" w:rsidP="00502F20">
      <w:pPr>
        <w:pStyle w:val="ListParagraph"/>
        <w:numPr>
          <w:ilvl w:val="1"/>
          <w:numId w:val="11"/>
        </w:numPr>
      </w:pPr>
      <w:hyperlink r:id="rId424">
        <w:r w:rsidR="3393C16C" w:rsidRPr="3393C16C">
          <w:rPr>
            <w:rStyle w:val="Hyperlink"/>
          </w:rPr>
          <w:t>Your Home Office</w:t>
        </w:r>
      </w:hyperlink>
      <w:r w:rsidR="3393C16C">
        <w:t xml:space="preserve"> (</w:t>
      </w:r>
      <w:proofErr w:type="spellStart"/>
      <w:r w:rsidR="3393C16C">
        <w:t>VisionAware</w:t>
      </w:r>
      <w:proofErr w:type="spellEnd"/>
      <w:r w:rsidR="3393C16C">
        <w:t>)</w:t>
      </w:r>
    </w:p>
    <w:p w14:paraId="671578B0" w14:textId="1111A385" w:rsidR="3393C16C" w:rsidRDefault="00000000" w:rsidP="3393C16C">
      <w:pPr>
        <w:pStyle w:val="ListParagraph"/>
        <w:numPr>
          <w:ilvl w:val="1"/>
          <w:numId w:val="11"/>
        </w:numPr>
      </w:pPr>
      <w:hyperlink r:id="rId425">
        <w:r w:rsidR="3393C16C" w:rsidRPr="3393C16C">
          <w:rPr>
            <w:rStyle w:val="Hyperlink"/>
          </w:rPr>
          <w:t>5 Things to know about Glaucoma</w:t>
        </w:r>
      </w:hyperlink>
      <w:r w:rsidR="3393C16C">
        <w:t xml:space="preserve"> (NIH)</w:t>
      </w:r>
    </w:p>
    <w:p w14:paraId="1778BDD7" w14:textId="257D8975" w:rsidR="3393C16C" w:rsidRDefault="00000000" w:rsidP="3393C16C">
      <w:pPr>
        <w:pStyle w:val="ListParagraph"/>
        <w:numPr>
          <w:ilvl w:val="1"/>
          <w:numId w:val="11"/>
        </w:numPr>
        <w:rPr>
          <w:rFonts w:eastAsiaTheme="minorEastAsia"/>
          <w:color w:val="1D1934"/>
        </w:rPr>
      </w:pPr>
      <w:hyperlink r:id="rId426">
        <w:r w:rsidR="3393C16C" w:rsidRPr="3393C16C">
          <w:rPr>
            <w:rStyle w:val="Hyperlink"/>
            <w:rFonts w:eastAsiaTheme="minorEastAsia"/>
          </w:rPr>
          <w:t>Could you have glaucoma and not know it? for Hispanics and Latinos</w:t>
        </w:r>
      </w:hyperlink>
      <w:r w:rsidR="3393C16C" w:rsidRPr="3393C16C">
        <w:rPr>
          <w:rFonts w:eastAsiaTheme="minorEastAsia"/>
          <w:color w:val="1D1934"/>
        </w:rPr>
        <w:t xml:space="preserve"> (NIH)</w:t>
      </w:r>
    </w:p>
    <w:p w14:paraId="1371ADC3" w14:textId="0B23D3C8" w:rsidR="00877236" w:rsidRDefault="75B00788" w:rsidP="00877236">
      <w:pPr>
        <w:pStyle w:val="ListParagraph"/>
        <w:numPr>
          <w:ilvl w:val="0"/>
          <w:numId w:val="11"/>
        </w:numPr>
      </w:pPr>
      <w:r>
        <w:t>Wande</w:t>
      </w:r>
      <w:r w:rsidRPr="75B00788">
        <w:rPr>
          <w:highlight w:val="green"/>
        </w:rPr>
        <w:t>ring</w:t>
      </w:r>
    </w:p>
    <w:p w14:paraId="6D1C1B5E" w14:textId="66B0127C" w:rsidR="00877236" w:rsidRDefault="00000000" w:rsidP="00877236">
      <w:pPr>
        <w:pStyle w:val="ListParagraph"/>
        <w:numPr>
          <w:ilvl w:val="1"/>
          <w:numId w:val="11"/>
        </w:numPr>
      </w:pPr>
      <w:hyperlink r:id="rId427">
        <w:r w:rsidR="29691BFD" w:rsidRPr="29691BFD">
          <w:rPr>
            <w:rStyle w:val="Hyperlink"/>
          </w:rPr>
          <w:t>Dementia and the Risk for Getting Lost</w:t>
        </w:r>
      </w:hyperlink>
      <w:r w:rsidR="29691BFD">
        <w:t xml:space="preserve"> (Care Eco)</w:t>
      </w:r>
    </w:p>
    <w:p w14:paraId="4C65A8FB" w14:textId="6E47FC3E" w:rsidR="00575327" w:rsidRDefault="00000000" w:rsidP="486C23FF">
      <w:pPr>
        <w:pStyle w:val="ListParagraph"/>
        <w:numPr>
          <w:ilvl w:val="1"/>
          <w:numId w:val="11"/>
        </w:numPr>
        <w:rPr>
          <w:highlight w:val="yellow"/>
        </w:rPr>
      </w:pPr>
      <w:hyperlink r:id="rId428">
        <w:proofErr w:type="spellStart"/>
        <w:r w:rsidR="486C23FF" w:rsidRPr="486C23FF">
          <w:rPr>
            <w:rStyle w:val="Hyperlink"/>
            <w:highlight w:val="yellow"/>
          </w:rPr>
          <w:t>MedicAlert</w:t>
        </w:r>
        <w:proofErr w:type="spellEnd"/>
        <w:r w:rsidR="486C23FF" w:rsidRPr="486C23FF">
          <w:rPr>
            <w:rStyle w:val="Hyperlink"/>
            <w:highlight w:val="yellow"/>
          </w:rPr>
          <w:t xml:space="preserve"> + Safe Return</w:t>
        </w:r>
      </w:hyperlink>
      <w:r w:rsidR="486C23FF" w:rsidRPr="486C23FF">
        <w:rPr>
          <w:highlight w:val="yellow"/>
        </w:rPr>
        <w:t xml:space="preserve"> Brochure (</w:t>
      </w:r>
      <w:proofErr w:type="spellStart"/>
      <w:r w:rsidR="486C23FF" w:rsidRPr="486C23FF">
        <w:rPr>
          <w:highlight w:val="yellow"/>
        </w:rPr>
        <w:t>Alz</w:t>
      </w:r>
      <w:proofErr w:type="spellEnd"/>
      <w:r w:rsidR="486C23FF" w:rsidRPr="486C23FF">
        <w:rPr>
          <w:highlight w:val="yellow"/>
        </w:rPr>
        <w:t>. Assoc.)</w:t>
      </w:r>
    </w:p>
    <w:p w14:paraId="655FF0B7" w14:textId="158FD4DF" w:rsidR="00575327" w:rsidRDefault="00000000" w:rsidP="00877236">
      <w:pPr>
        <w:pStyle w:val="ListParagraph"/>
        <w:numPr>
          <w:ilvl w:val="1"/>
          <w:numId w:val="11"/>
        </w:numPr>
      </w:pPr>
      <w:hyperlink r:id="rId429">
        <w:r w:rsidR="29691BFD" w:rsidRPr="29691BFD">
          <w:rPr>
            <w:rStyle w:val="Hyperlink"/>
          </w:rPr>
          <w:t>Wandering and Alzheimer’s Disease</w:t>
        </w:r>
      </w:hyperlink>
      <w:r w:rsidR="29691BFD">
        <w:t xml:space="preserve"> (NIA)</w:t>
      </w:r>
    </w:p>
    <w:p w14:paraId="49E61EBE" w14:textId="05C8E48F" w:rsidR="005142AD" w:rsidRDefault="5C9DD16D" w:rsidP="005142AD">
      <w:pPr>
        <w:pStyle w:val="ListParagraph"/>
        <w:numPr>
          <w:ilvl w:val="0"/>
          <w:numId w:val="11"/>
        </w:numPr>
      </w:pPr>
      <w:r>
        <w:t>Technology</w:t>
      </w:r>
    </w:p>
    <w:p w14:paraId="06F4EB63" w14:textId="52825759" w:rsidR="005142AD" w:rsidRDefault="00000000" w:rsidP="005142AD">
      <w:pPr>
        <w:pStyle w:val="ListParagraph"/>
        <w:numPr>
          <w:ilvl w:val="1"/>
          <w:numId w:val="11"/>
        </w:numPr>
      </w:pPr>
      <w:hyperlink r:id="rId430">
        <w:r w:rsidR="5A4227C0" w:rsidRPr="5A4227C0">
          <w:rPr>
            <w:rStyle w:val="Hyperlink"/>
          </w:rPr>
          <w:t>Caregiving Technology</w:t>
        </w:r>
      </w:hyperlink>
      <w:r w:rsidR="5A4227C0">
        <w:t xml:space="preserve"> (Care Eco)</w:t>
      </w:r>
    </w:p>
    <w:p w14:paraId="539BE797" w14:textId="425D93B8" w:rsidR="5A4227C0" w:rsidRDefault="6E52C4E9" w:rsidP="6E52C4E9">
      <w:pPr>
        <w:pStyle w:val="ListParagraph"/>
        <w:numPr>
          <w:ilvl w:val="1"/>
          <w:numId w:val="11"/>
        </w:numPr>
        <w:rPr>
          <w:rStyle w:val="Hyperlink"/>
        </w:rPr>
      </w:pPr>
      <w:r>
        <w:t xml:space="preserve">RESOURCES: </w:t>
      </w:r>
      <w:commentRangeStart w:id="33"/>
      <w:r w:rsidR="00000000">
        <w:fldChar w:fldCharType="begin"/>
      </w:r>
      <w:r w:rsidR="00000000">
        <w:instrText>HYPERLINK "https://apps.apple.com/us/app/find-my-hearing-aid-devices/id1477013648" \h</w:instrText>
      </w:r>
      <w:r w:rsidR="00000000">
        <w:fldChar w:fldCharType="separate"/>
      </w:r>
      <w:r w:rsidRPr="6E52C4E9">
        <w:rPr>
          <w:rStyle w:val="Hyperlink"/>
        </w:rPr>
        <w:t>Find My Hearing Aid &amp; Devices App for iOS</w:t>
      </w:r>
      <w:r w:rsidR="00000000">
        <w:rPr>
          <w:rStyle w:val="Hyperlink"/>
        </w:rPr>
        <w:fldChar w:fldCharType="end"/>
      </w:r>
      <w:commentRangeEnd w:id="33"/>
      <w:r w:rsidR="5A4227C0">
        <w:rPr>
          <w:rStyle w:val="CommentReference"/>
        </w:rPr>
        <w:commentReference w:id="33"/>
      </w:r>
    </w:p>
    <w:sectPr w:rsidR="5A4227C0" w:rsidSect="001B0DC7">
      <w:headerReference w:type="even" r:id="rId431"/>
      <w:headerReference w:type="default" r:id="rId432"/>
      <w:footerReference w:type="even" r:id="rId433"/>
      <w:footerReference w:type="default" r:id="rId434"/>
      <w:headerReference w:type="first" r:id="rId435"/>
      <w:footerReference w:type="first" r:id="rId4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ezabel Galvan" w:date="2023-05-31T15:23:00Z" w:initials="JG">
    <w:p w14:paraId="6F9D82AF" w14:textId="79349DF2" w:rsidR="769F1B01" w:rsidRDefault="769F1B01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1" w:author="Jezabel Galvan" w:date="2023-05-22T15:40:00Z" w:initials="JG">
    <w:p w14:paraId="4D18694B" w14:textId="4CA1964C" w:rsidR="41BF48C8" w:rsidRDefault="41BF48C8">
      <w:pPr>
        <w:pStyle w:val="CommentText"/>
      </w:pPr>
      <w:r>
        <w:t xml:space="preserve">Delirium and Dementia is already under safety. </w:t>
      </w:r>
      <w:r>
        <w:rPr>
          <w:rStyle w:val="CommentReference"/>
        </w:rPr>
        <w:annotationRef/>
      </w:r>
    </w:p>
  </w:comment>
  <w:comment w:id="2" w:author="Sarah Dulaney" w:date="2023-06-15T09:30:00Z" w:initials="SD">
    <w:p w14:paraId="19AC45EF" w14:textId="7BE3D592" w:rsidR="2688F3BF" w:rsidRDefault="2688F3BF">
      <w:pPr>
        <w:pStyle w:val="CommentText"/>
      </w:pPr>
      <w:r>
        <w:t>Xavier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" w:author="Sarah Dulaney" w:date="2023-06-15T09:29:00Z" w:initials="SD">
    <w:p w14:paraId="584CE83E" w14:textId="0DF94145" w:rsidR="2688F3BF" w:rsidRDefault="2688F3BF">
      <w:pPr>
        <w:pStyle w:val="CommentText"/>
      </w:pPr>
      <w:r>
        <w:t>Nair</w:t>
      </w:r>
      <w:r>
        <w:rPr>
          <w:rStyle w:val="CommentReference"/>
        </w:rPr>
        <w:annotationRef/>
      </w:r>
    </w:p>
  </w:comment>
  <w:comment w:id="4" w:author="Swathi Kavitha Sukesh" w:date="2023-06-26T16:01:00Z" w:initials="SS">
    <w:p w14:paraId="578B1578" w14:textId="4A158B76" w:rsidR="31F0ED6C" w:rsidRDefault="31F0ED6C">
      <w:pPr>
        <w:pStyle w:val="CommentText"/>
      </w:pPr>
      <w:r>
        <w:t>DNE</w:t>
      </w:r>
      <w:r>
        <w:rPr>
          <w:rStyle w:val="CommentReference"/>
        </w:rPr>
        <w:annotationRef/>
      </w:r>
    </w:p>
  </w:comment>
  <w:comment w:id="5" w:author="Swathi Kavitha Sukesh" w:date="2023-06-26T16:13:00Z" w:initials="SS">
    <w:p w14:paraId="7410A4A4" w14:textId="7B8980AE" w:rsidR="7BE5AFC8" w:rsidRDefault="7BE5AFC8">
      <w:pPr>
        <w:pStyle w:val="CommentText"/>
      </w:pPr>
      <w:r>
        <w:t>No Spanish ver</w:t>
      </w:r>
      <w:r>
        <w:rPr>
          <w:rStyle w:val="CommentReference"/>
        </w:rPr>
        <w:annotationRef/>
      </w:r>
    </w:p>
  </w:comment>
  <w:comment w:id="6" w:author="Swathi Kavitha Sukesh" w:date="2023-06-26T16:19:00Z" w:initials="SS">
    <w:p w14:paraId="06249F93" w14:textId="1529401D" w:rsidR="29145C6C" w:rsidRDefault="29145C6C">
      <w:pPr>
        <w:pStyle w:val="CommentText"/>
      </w:pPr>
      <w:r>
        <w:t>Doesn't exist: Replacement?</w:t>
      </w:r>
      <w:r>
        <w:rPr>
          <w:rStyle w:val="CommentReference"/>
        </w:rPr>
        <w:annotationRef/>
      </w:r>
    </w:p>
    <w:p w14:paraId="7F21E3BD" w14:textId="5B9F830A" w:rsidR="29145C6C" w:rsidRDefault="00000000">
      <w:pPr>
        <w:pStyle w:val="CommentText"/>
      </w:pPr>
      <w:hyperlink r:id="rId1">
        <w:r w:rsidR="29145C6C" w:rsidRPr="29145C6C">
          <w:rPr>
            <w:rStyle w:val="Hyperlink"/>
          </w:rPr>
          <w:t>https://www.healthcentral.com/article/dementia-living-with-a-positive-outlook-despite-the-diagnosis</w:t>
        </w:r>
      </w:hyperlink>
      <w:r w:rsidR="29145C6C">
        <w:t xml:space="preserve"> </w:t>
      </w:r>
    </w:p>
    <w:p w14:paraId="106B75AE" w14:textId="05776744" w:rsidR="29145C6C" w:rsidRDefault="29145C6C">
      <w:pPr>
        <w:pStyle w:val="CommentText"/>
      </w:pPr>
      <w:r>
        <w:t>or</w:t>
      </w:r>
    </w:p>
    <w:p w14:paraId="6F484A22" w14:textId="61BF5255" w:rsidR="29145C6C" w:rsidRDefault="00000000" w:rsidP="29145C6C">
      <w:pPr>
        <w:pStyle w:val="CommentText"/>
        <w:rPr>
          <w:rStyle w:val="Hyperlink"/>
        </w:rPr>
      </w:pPr>
      <w:hyperlink r:id="rId2">
        <w:r w:rsidR="29145C6C" w:rsidRPr="29145C6C">
          <w:rPr>
            <w:rStyle w:val="Hyperlink"/>
          </w:rPr>
          <w:t>https://openarmssolutions.com/dementia/the-power-of-positive-thinking-and-dementia/</w:t>
        </w:r>
      </w:hyperlink>
    </w:p>
  </w:comment>
  <w:comment w:id="7" w:author="Jezabel Galvan" w:date="2023-06-28T21:03:00Z" w:initials="JG">
    <w:p w14:paraId="26A35B38" w14:textId="55FAC0F2" w:rsidR="364AA3C5" w:rsidRDefault="364AA3C5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8" w:author="Jezabel Galvan" w:date="2023-06-28T21:06:00Z" w:initials="JG">
    <w:p w14:paraId="46B8C1E9" w14:textId="0E931684" w:rsidR="0D4AB4D6" w:rsidRDefault="0D4AB4D6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9" w:author="Jezabel Galvan" w:date="2023-06-28T21:08:00Z" w:initials="JG">
    <w:p w14:paraId="239F7B08" w14:textId="783E8CFA" w:rsidR="7FB5139C" w:rsidRDefault="7FB5139C">
      <w:pPr>
        <w:pStyle w:val="CommentText"/>
      </w:pPr>
      <w:r>
        <w:t>not available in Spanish</w:t>
      </w:r>
      <w:r>
        <w:rPr>
          <w:rStyle w:val="CommentReference"/>
        </w:rPr>
        <w:annotationRef/>
      </w:r>
    </w:p>
    <w:p w14:paraId="1518AFC0" w14:textId="40BDA682" w:rsidR="7FB5139C" w:rsidRDefault="7FB5139C">
      <w:pPr>
        <w:pStyle w:val="CommentText"/>
      </w:pPr>
    </w:p>
  </w:comment>
  <w:comment w:id="10" w:author="Jezabel Galvan" w:date="2023-06-28T21:13:00Z" w:initials="JG">
    <w:p w14:paraId="74C6CDCD" w14:textId="7CFD7A2C" w:rsidR="39FDEBEB" w:rsidRDefault="39FDEBEB">
      <w:pPr>
        <w:pStyle w:val="CommentText"/>
      </w:pPr>
      <w:r>
        <w:t xml:space="preserve">This resource is available in Spanish. </w:t>
      </w:r>
      <w:r>
        <w:rPr>
          <w:rStyle w:val="CommentReference"/>
        </w:rPr>
        <w:annotationRef/>
      </w:r>
    </w:p>
  </w:comment>
  <w:comment w:id="11" w:author="Jezabel Galvan" w:date="2023-06-28T21:46:00Z" w:initials="JG">
    <w:p w14:paraId="5D2265A0" w14:textId="1D593D82" w:rsidR="28AFCDF0" w:rsidRDefault="28AFCDF0">
      <w:pPr>
        <w:pStyle w:val="CommentText"/>
      </w:pPr>
      <w:r>
        <w:t xml:space="preserve">Inserted English version of Spanish suggestion </w:t>
      </w:r>
      <w:r>
        <w:rPr>
          <w:rStyle w:val="CommentReference"/>
        </w:rPr>
        <w:annotationRef/>
      </w:r>
    </w:p>
  </w:comment>
  <w:comment w:id="12" w:author="Jezabel Galvan" w:date="2023-06-28T22:04:00Z" w:initials="JG">
    <w:p w14:paraId="5563D324" w14:textId="0901BDB7" w:rsidR="3D63E05D" w:rsidRDefault="3D63E05D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13" w:author="Jezabel Galvan" w:date="2023-06-28T22:07:00Z" w:initials="JG">
    <w:p w14:paraId="5FFEBC22" w14:textId="6557B617" w:rsidR="4D4D3976" w:rsidRDefault="4D4D3976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14" w:author="Sarah Dulaney" w:date="2023-06-15T09:30:00Z" w:initials="SD">
    <w:p w14:paraId="070A4B4D" w14:textId="76DC4195" w:rsidR="2688F3BF" w:rsidRDefault="2688F3BF">
      <w:pPr>
        <w:pStyle w:val="CommentText"/>
      </w:pPr>
      <w:r>
        <w:t xml:space="preserve">Jezabel </w:t>
      </w:r>
      <w:r>
        <w:rPr>
          <w:rStyle w:val="CommentReference"/>
        </w:rPr>
        <w:annotationRef/>
      </w:r>
    </w:p>
  </w:comment>
  <w:comment w:id="15" w:author="Jezabel Galvan" w:date="2023-06-28T22:19:00Z" w:initials="JG">
    <w:p w14:paraId="053F201A" w14:textId="3180869C" w:rsidR="42E2EBBE" w:rsidRDefault="42E2EBBE">
      <w:pPr>
        <w:pStyle w:val="CommentText"/>
      </w:pPr>
      <w:r>
        <w:t xml:space="preserve">not available </w:t>
      </w:r>
      <w:r>
        <w:rPr>
          <w:rStyle w:val="CommentReference"/>
        </w:rPr>
        <w:annotationRef/>
      </w:r>
    </w:p>
  </w:comment>
  <w:comment w:id="16" w:author="Brett Hendrickson" w:date="2023-06-21T09:04:00Z" w:initials="BH">
    <w:p w14:paraId="280E3D9C" w14:textId="6AE9D91F" w:rsidR="5B6CFAD0" w:rsidRDefault="5B6CFAD0">
      <w:pPr>
        <w:pStyle w:val="CommentText"/>
      </w:pPr>
      <w:r>
        <w:t>Unable to remediate PDF due to color contrast issue. Green background color used for main header needs to be changed in the source document</w:t>
      </w:r>
      <w:r>
        <w:rPr>
          <w:rStyle w:val="CommentReference"/>
        </w:rPr>
        <w:annotationRef/>
      </w:r>
    </w:p>
  </w:comment>
  <w:comment w:id="17" w:author="Jezabel Galvan" w:date="2023-06-28T22:55:00Z" w:initials="JG">
    <w:p w14:paraId="17D02DC4" w14:textId="3A785D6F" w:rsidR="20ED660D" w:rsidRDefault="20ED660D">
      <w:pPr>
        <w:pStyle w:val="CommentText"/>
      </w:pPr>
      <w:r>
        <w:t>This specific one is not available in Spanish</w:t>
      </w:r>
      <w:r>
        <w:rPr>
          <w:rStyle w:val="CommentReference"/>
        </w:rPr>
        <w:annotationRef/>
      </w:r>
    </w:p>
  </w:comment>
  <w:comment w:id="18" w:author="Jezabel Galvan" w:date="2023-06-28T23:11:00Z" w:initials="JG">
    <w:p w14:paraId="587BA5FE" w14:textId="19DB0E68" w:rsidR="75314AEE" w:rsidRDefault="75314AEE">
      <w:pPr>
        <w:pStyle w:val="CommentText"/>
      </w:pPr>
      <w:r>
        <w:t xml:space="preserve">could not locate in Spanish </w:t>
      </w:r>
      <w:r>
        <w:rPr>
          <w:rStyle w:val="CommentReference"/>
        </w:rPr>
        <w:annotationRef/>
      </w:r>
    </w:p>
  </w:comment>
  <w:comment w:id="19" w:author="Xavier Lopez" w:date="2023-07-24T11:44:00Z" w:initials="XL">
    <w:p w14:paraId="601DBB74" w14:textId="06973841" w:rsidR="1A17780A" w:rsidRDefault="1A17780A">
      <w:pPr>
        <w:pStyle w:val="CommentText"/>
      </w:pPr>
      <w:r>
        <w:t xml:space="preserve">Will not let me delete the Depression &amp; Dizziness or Fainting subsections; formatting issue? </w:t>
      </w:r>
      <w:r>
        <w:rPr>
          <w:rStyle w:val="CommentReference"/>
        </w:rPr>
        <w:annotationRef/>
      </w:r>
    </w:p>
  </w:comment>
  <w:comment w:id="20" w:author="Jezabel Galvan" w:date="2023-06-29T17:21:00Z" w:initials="JG">
    <w:p w14:paraId="0E78B757" w14:textId="1DBCCDB2" w:rsidR="48561A7D" w:rsidRDefault="48561A7D">
      <w:pPr>
        <w:pStyle w:val="CommentText"/>
      </w:pPr>
      <w:r>
        <w:t xml:space="preserve">Not available in Spanish. </w:t>
      </w:r>
      <w:r>
        <w:rPr>
          <w:rStyle w:val="CommentReference"/>
        </w:rPr>
        <w:annotationRef/>
      </w:r>
    </w:p>
  </w:comment>
  <w:comment w:id="21" w:author="Jezabel Galvan" w:date="2023-06-29T17:28:00Z" w:initials="JG">
    <w:p w14:paraId="73153DD8" w14:textId="713EA6DF" w:rsidR="484F8EB8" w:rsidRDefault="484F8EB8">
      <w:pPr>
        <w:pStyle w:val="CommentText"/>
      </w:pPr>
      <w:r>
        <w:t xml:space="preserve">suggestion </w:t>
      </w:r>
      <w:r>
        <w:rPr>
          <w:rStyle w:val="CommentReference"/>
        </w:rPr>
        <w:annotationRef/>
      </w:r>
    </w:p>
  </w:comment>
  <w:comment w:id="22" w:author="Jezabel Galvan" w:date="2023-06-29T17:45:00Z" w:initials="JG">
    <w:p w14:paraId="28563BB3" w14:textId="0A3C4B1C" w:rsidR="5EEFE2CB" w:rsidRDefault="5EEFE2CB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23" w:author="Jezabel Galvan" w:date="2023-06-29T17:48:00Z" w:initials="JG">
    <w:p w14:paraId="38C3E60A" w14:textId="531971FE" w:rsidR="3080C191" w:rsidRDefault="3080C191">
      <w:pPr>
        <w:pStyle w:val="CommentText"/>
      </w:pPr>
      <w:r>
        <w:t xml:space="preserve">suggestion </w:t>
      </w:r>
      <w:r>
        <w:rPr>
          <w:rStyle w:val="CommentReference"/>
        </w:rPr>
        <w:annotationRef/>
      </w:r>
    </w:p>
  </w:comment>
  <w:comment w:id="24" w:author="Jezabel Galvan" w:date="2023-06-29T17:49:00Z" w:initials="JG">
    <w:p w14:paraId="355630C9" w14:textId="013551DE" w:rsidR="3080C191" w:rsidRDefault="3080C191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25" w:author="Jezabel Galvan" w:date="2023-06-29T17:59:00Z" w:initials="JG">
    <w:p w14:paraId="1BAE87F9" w14:textId="65D16C6A" w:rsidR="279CDB7E" w:rsidRDefault="279CDB7E">
      <w:pPr>
        <w:pStyle w:val="CommentText"/>
      </w:pPr>
      <w:r>
        <w:t xml:space="preserve">Not available in Spanish </w:t>
      </w:r>
      <w:r>
        <w:rPr>
          <w:rStyle w:val="CommentReference"/>
        </w:rPr>
        <w:annotationRef/>
      </w:r>
    </w:p>
  </w:comment>
  <w:comment w:id="26" w:author="Jezabel Galvan" w:date="2023-06-29T18:24:00Z" w:initials="JG">
    <w:p w14:paraId="4725F7E1" w14:textId="02D2E01C" w:rsidR="1FB374FE" w:rsidRDefault="1FB374FE">
      <w:pPr>
        <w:pStyle w:val="CommentText"/>
      </w:pPr>
      <w:r>
        <w:t xml:space="preserve">Not available in Spanish. most recent version is 2013. </w:t>
      </w:r>
      <w:r>
        <w:rPr>
          <w:rStyle w:val="CommentReference"/>
        </w:rPr>
        <w:annotationRef/>
      </w:r>
    </w:p>
  </w:comment>
  <w:comment w:id="27" w:author="Jezabel Galvan" w:date="2023-06-29T18:26:00Z" w:initials="JG">
    <w:p w14:paraId="4DED12C0" w14:textId="67491E9C" w:rsidR="1FB374FE" w:rsidRDefault="1ADAA706" w:rsidP="1ADAA706">
      <w:pPr>
        <w:pStyle w:val="CommentText"/>
      </w:pPr>
      <w:r>
        <w:t xml:space="preserve">Suggestion, not available in Spanish. </w:t>
      </w:r>
      <w:r w:rsidR="1FB374FE">
        <w:rPr>
          <w:rStyle w:val="CommentReference"/>
        </w:rPr>
        <w:annotationRef/>
      </w:r>
      <w:r w:rsidR="1FB374FE">
        <w:rPr>
          <w:rStyle w:val="CommentReference"/>
        </w:rPr>
        <w:annotationRef/>
      </w:r>
    </w:p>
  </w:comment>
  <w:comment w:id="28" w:author="Jezabel Galvan" w:date="2023-06-29T18:38:00Z" w:initials="JG">
    <w:p w14:paraId="6364477A" w14:textId="7D994BF0" w:rsidR="33E6B603" w:rsidRDefault="33E6B603">
      <w:pPr>
        <w:pStyle w:val="CommentText"/>
      </w:pPr>
      <w:r>
        <w:t xml:space="preserve">suggestion </w:t>
      </w:r>
      <w:r>
        <w:rPr>
          <w:rStyle w:val="CommentReference"/>
        </w:rPr>
        <w:annotationRef/>
      </w:r>
    </w:p>
  </w:comment>
  <w:comment w:id="29" w:author="Xavier Lopez" w:date="2023-07-05T09:32:00Z" w:initials="XL">
    <w:p w14:paraId="31617DA6" w14:textId="16E6242C" w:rsidR="62785EA0" w:rsidRDefault="62785EA0">
      <w:pPr>
        <w:pStyle w:val="CommentText"/>
      </w:pPr>
      <w:r>
        <w:t>Cannot find link for this resource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0" w:author="Xavier Lopez" w:date="2023-07-05T14:52:00Z" w:initials="XL">
    <w:p w14:paraId="566C0D92" w14:textId="00B8890F" w:rsidR="6E43831C" w:rsidRDefault="6E43831C" w:rsidP="6E43831C">
      <w:pPr>
        <w:pStyle w:val="CommentText"/>
        <w:rPr>
          <w:rStyle w:val="Hyperlink"/>
        </w:rPr>
      </w:pPr>
      <w:r>
        <w:t xml:space="preserve">All PinesEducation.org content can now be found at </w:t>
      </w:r>
      <w:hyperlink r:id="rId3">
        <w:r w:rsidRPr="6E43831C">
          <w:rPr>
            <w:rStyle w:val="Hyperlink"/>
          </w:rPr>
          <w:t>www.TeepaSnow.com</w:t>
        </w:r>
      </w:hyperlink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1" w:author="Xavier Lopez" w:date="2023-07-26T13:02:00Z" w:initials="XL">
    <w:p w14:paraId="2287D8AF" w14:textId="5B67BD22" w:rsidR="6E52C4E9" w:rsidRDefault="6E52C4E9">
      <w:pPr>
        <w:pStyle w:val="CommentText"/>
      </w:pPr>
      <w:r>
        <w:t>New resource</w:t>
      </w:r>
      <w:r>
        <w:rPr>
          <w:rStyle w:val="CommentReference"/>
        </w:rPr>
        <w:annotationRef/>
      </w:r>
    </w:p>
  </w:comment>
  <w:comment w:id="32" w:author="Xavier Lopez" w:date="2023-07-26T13:03:00Z" w:initials="XL">
    <w:p w14:paraId="4B9379B4" w14:textId="4121AB1B" w:rsidR="6E52C4E9" w:rsidRDefault="6E52C4E9">
      <w:pPr>
        <w:pStyle w:val="CommentText"/>
      </w:pPr>
      <w:r>
        <w:t>New resource</w:t>
      </w:r>
      <w:r>
        <w:rPr>
          <w:rStyle w:val="CommentReference"/>
        </w:rPr>
        <w:annotationRef/>
      </w:r>
    </w:p>
  </w:comment>
  <w:comment w:id="33" w:author="Xavier Lopez" w:date="2023-07-26T13:01:00Z" w:initials="XL">
    <w:p w14:paraId="6C160098" w14:textId="54E0E5D8" w:rsidR="6E52C4E9" w:rsidRDefault="6E52C4E9">
      <w:pPr>
        <w:pStyle w:val="CommentText"/>
      </w:pPr>
      <w:r>
        <w:t>New resource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9D82AF" w15:done="0"/>
  <w15:commentEx w15:paraId="4D18694B" w15:done="0"/>
  <w15:commentEx w15:paraId="19AC45EF" w15:done="0"/>
  <w15:commentEx w15:paraId="584CE83E" w15:done="0"/>
  <w15:commentEx w15:paraId="578B1578" w15:done="0"/>
  <w15:commentEx w15:paraId="7410A4A4" w15:done="0"/>
  <w15:commentEx w15:paraId="6F484A22" w15:done="0"/>
  <w15:commentEx w15:paraId="26A35B38" w15:done="0"/>
  <w15:commentEx w15:paraId="46B8C1E9" w15:done="0"/>
  <w15:commentEx w15:paraId="1518AFC0" w15:done="0"/>
  <w15:commentEx w15:paraId="74C6CDCD" w15:done="0"/>
  <w15:commentEx w15:paraId="5D2265A0" w15:done="0"/>
  <w15:commentEx w15:paraId="5563D324" w15:done="0"/>
  <w15:commentEx w15:paraId="5FFEBC22" w15:done="0"/>
  <w15:commentEx w15:paraId="070A4B4D" w15:done="0"/>
  <w15:commentEx w15:paraId="053F201A" w15:done="0"/>
  <w15:commentEx w15:paraId="280E3D9C" w15:done="0"/>
  <w15:commentEx w15:paraId="17D02DC4" w15:done="0"/>
  <w15:commentEx w15:paraId="587BA5FE" w15:done="0"/>
  <w15:commentEx w15:paraId="601DBB74" w15:done="0"/>
  <w15:commentEx w15:paraId="0E78B757" w15:done="0"/>
  <w15:commentEx w15:paraId="73153DD8" w15:done="0"/>
  <w15:commentEx w15:paraId="28563BB3" w15:done="0"/>
  <w15:commentEx w15:paraId="38C3E60A" w15:done="0"/>
  <w15:commentEx w15:paraId="355630C9" w15:done="0"/>
  <w15:commentEx w15:paraId="1BAE87F9" w15:done="0"/>
  <w15:commentEx w15:paraId="4725F7E1" w15:done="0"/>
  <w15:commentEx w15:paraId="4DED12C0" w15:done="0"/>
  <w15:commentEx w15:paraId="6364477A" w15:done="0"/>
  <w15:commentEx w15:paraId="31617DA6" w15:done="1"/>
  <w15:commentEx w15:paraId="566C0D92" w15:done="1"/>
  <w15:commentEx w15:paraId="2287D8AF" w15:done="0"/>
  <w15:commentEx w15:paraId="4B9379B4" w15:done="0"/>
  <w15:commentEx w15:paraId="6C1600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E81FFC" w16cex:dateUtc="2023-05-31T22:23:00Z"/>
  <w16cex:commentExtensible w16cex:durableId="27BA9B9A" w16cex:dateUtc="2023-05-22T22:40:00Z"/>
  <w16cex:commentExtensible w16cex:durableId="2B395CF7" w16cex:dateUtc="2023-06-15T16:30:00Z"/>
  <w16cex:commentExtensible w16cex:durableId="77A1CCAB" w16cex:dateUtc="2023-06-15T16:29:00Z"/>
  <w16cex:commentExtensible w16cex:durableId="2564832F" w16cex:dateUtc="2023-06-26T23:01:00Z"/>
  <w16cex:commentExtensible w16cex:durableId="2A589FBF" w16cex:dateUtc="2023-06-26T23:13:00Z"/>
  <w16cex:commentExtensible w16cex:durableId="39523751" w16cex:dateUtc="2023-06-26T23:19:00Z"/>
  <w16cex:commentExtensible w16cex:durableId="0337734D" w16cex:dateUtc="2023-06-29T04:03:00Z"/>
  <w16cex:commentExtensible w16cex:durableId="192258A1" w16cex:dateUtc="2023-06-29T04:06:00Z"/>
  <w16cex:commentExtensible w16cex:durableId="506E4F39" w16cex:dateUtc="2023-06-29T04:08:00Z"/>
  <w16cex:commentExtensible w16cex:durableId="47679720" w16cex:dateUtc="2023-06-29T04:13:00Z"/>
  <w16cex:commentExtensible w16cex:durableId="5029922D" w16cex:dateUtc="2023-06-29T04:46:00Z"/>
  <w16cex:commentExtensible w16cex:durableId="6FE1B6B1" w16cex:dateUtc="2023-06-29T05:04:00Z"/>
  <w16cex:commentExtensible w16cex:durableId="14B350B4" w16cex:dateUtc="2023-06-29T05:07:00Z"/>
  <w16cex:commentExtensible w16cex:durableId="3B790DFA" w16cex:dateUtc="2023-06-15T16:30:00Z"/>
  <w16cex:commentExtensible w16cex:durableId="25A72161" w16cex:dateUtc="2023-06-29T05:19:00Z"/>
  <w16cex:commentExtensible w16cex:durableId="4D6C7012" w16cex:dateUtc="2023-06-21T16:04:00Z"/>
  <w16cex:commentExtensible w16cex:durableId="461D8544" w16cex:dateUtc="2023-06-29T05:55:00Z"/>
  <w16cex:commentExtensible w16cex:durableId="518B77D9" w16cex:dateUtc="2023-06-29T06:11:00Z"/>
  <w16cex:commentExtensible w16cex:durableId="46A914BF" w16cex:dateUtc="2023-07-24T18:44:00Z"/>
  <w16cex:commentExtensible w16cex:durableId="716D13FF" w16cex:dateUtc="2023-06-30T00:21:00Z"/>
  <w16cex:commentExtensible w16cex:durableId="6BDE96A0" w16cex:dateUtc="2023-06-30T00:28:00Z"/>
  <w16cex:commentExtensible w16cex:durableId="673CE66B" w16cex:dateUtc="2023-06-30T00:45:00Z"/>
  <w16cex:commentExtensible w16cex:durableId="2E6003EC" w16cex:dateUtc="2023-06-30T00:48:00Z"/>
  <w16cex:commentExtensible w16cex:durableId="44B5F91E" w16cex:dateUtc="2023-06-30T00:49:00Z"/>
  <w16cex:commentExtensible w16cex:durableId="3318CD89" w16cex:dateUtc="2023-06-30T00:59:00Z"/>
  <w16cex:commentExtensible w16cex:durableId="1C13234B" w16cex:dateUtc="2023-06-30T01:24:00Z"/>
  <w16cex:commentExtensible w16cex:durableId="04ABD01D" w16cex:dateUtc="2023-06-30T01:26:00Z"/>
  <w16cex:commentExtensible w16cex:durableId="64B0301B" w16cex:dateUtc="2023-06-30T01:38:00Z"/>
  <w16cex:commentExtensible w16cex:durableId="5AF9917C" w16cex:dateUtc="2023-07-05T16:32:00Z"/>
  <w16cex:commentExtensible w16cex:durableId="51F59218" w16cex:dateUtc="2023-07-05T21:52:00Z"/>
  <w16cex:commentExtensible w16cex:durableId="6906367C" w16cex:dateUtc="2023-07-26T20:02:00Z"/>
  <w16cex:commentExtensible w16cex:durableId="0721CA08" w16cex:dateUtc="2023-07-26T20:03:00Z"/>
  <w16cex:commentExtensible w16cex:durableId="54EBF180" w16cex:dateUtc="2023-07-2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9D82AF" w16cid:durableId="6FE81FFC"/>
  <w16cid:commentId w16cid:paraId="4D18694B" w16cid:durableId="27BA9B9A"/>
  <w16cid:commentId w16cid:paraId="19AC45EF" w16cid:durableId="2B395CF7"/>
  <w16cid:commentId w16cid:paraId="584CE83E" w16cid:durableId="77A1CCAB"/>
  <w16cid:commentId w16cid:paraId="578B1578" w16cid:durableId="2564832F"/>
  <w16cid:commentId w16cid:paraId="7410A4A4" w16cid:durableId="2A589FBF"/>
  <w16cid:commentId w16cid:paraId="6F484A22" w16cid:durableId="39523751"/>
  <w16cid:commentId w16cid:paraId="26A35B38" w16cid:durableId="0337734D"/>
  <w16cid:commentId w16cid:paraId="46B8C1E9" w16cid:durableId="192258A1"/>
  <w16cid:commentId w16cid:paraId="1518AFC0" w16cid:durableId="506E4F39"/>
  <w16cid:commentId w16cid:paraId="74C6CDCD" w16cid:durableId="47679720"/>
  <w16cid:commentId w16cid:paraId="5D2265A0" w16cid:durableId="5029922D"/>
  <w16cid:commentId w16cid:paraId="5563D324" w16cid:durableId="6FE1B6B1"/>
  <w16cid:commentId w16cid:paraId="5FFEBC22" w16cid:durableId="14B350B4"/>
  <w16cid:commentId w16cid:paraId="070A4B4D" w16cid:durableId="3B790DFA"/>
  <w16cid:commentId w16cid:paraId="053F201A" w16cid:durableId="25A72161"/>
  <w16cid:commentId w16cid:paraId="280E3D9C" w16cid:durableId="4D6C7012"/>
  <w16cid:commentId w16cid:paraId="17D02DC4" w16cid:durableId="461D8544"/>
  <w16cid:commentId w16cid:paraId="587BA5FE" w16cid:durableId="518B77D9"/>
  <w16cid:commentId w16cid:paraId="601DBB74" w16cid:durableId="46A914BF"/>
  <w16cid:commentId w16cid:paraId="0E78B757" w16cid:durableId="716D13FF"/>
  <w16cid:commentId w16cid:paraId="73153DD8" w16cid:durableId="6BDE96A0"/>
  <w16cid:commentId w16cid:paraId="28563BB3" w16cid:durableId="673CE66B"/>
  <w16cid:commentId w16cid:paraId="38C3E60A" w16cid:durableId="2E6003EC"/>
  <w16cid:commentId w16cid:paraId="355630C9" w16cid:durableId="44B5F91E"/>
  <w16cid:commentId w16cid:paraId="1BAE87F9" w16cid:durableId="3318CD89"/>
  <w16cid:commentId w16cid:paraId="4725F7E1" w16cid:durableId="1C13234B"/>
  <w16cid:commentId w16cid:paraId="4DED12C0" w16cid:durableId="04ABD01D"/>
  <w16cid:commentId w16cid:paraId="6364477A" w16cid:durableId="64B0301B"/>
  <w16cid:commentId w16cid:paraId="31617DA6" w16cid:durableId="5AF9917C"/>
  <w16cid:commentId w16cid:paraId="566C0D92" w16cid:durableId="51F59218"/>
  <w16cid:commentId w16cid:paraId="2287D8AF" w16cid:durableId="6906367C"/>
  <w16cid:commentId w16cid:paraId="4B9379B4" w16cid:durableId="0721CA08"/>
  <w16cid:commentId w16cid:paraId="6C160098" w16cid:durableId="54EBF1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A6EDB" w14:textId="77777777" w:rsidR="00F5047B" w:rsidRDefault="00F5047B" w:rsidP="00FF3330">
      <w:r>
        <w:separator/>
      </w:r>
    </w:p>
  </w:endnote>
  <w:endnote w:type="continuationSeparator" w:id="0">
    <w:p w14:paraId="40AC3350" w14:textId="77777777" w:rsidR="00F5047B" w:rsidRDefault="00F5047B" w:rsidP="00FF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BF3C" w14:textId="77777777" w:rsidR="006250C0" w:rsidRDefault="00625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4D65C" w14:textId="47839BA5" w:rsidR="006250C0" w:rsidRDefault="671F40E3" w:rsidP="00FA1613">
    <w:pPr>
      <w:pStyle w:val="Footer"/>
      <w:jc w:val="right"/>
    </w:pPr>
    <w:r>
      <w:t>Review and update in progress 2/2023</w:t>
    </w:r>
  </w:p>
  <w:p w14:paraId="3D6210C1" w14:textId="77777777" w:rsidR="006250C0" w:rsidRDefault="00625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61379" w14:textId="77777777" w:rsidR="006250C0" w:rsidRDefault="00625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A6FE2" w14:textId="77777777" w:rsidR="00F5047B" w:rsidRDefault="00F5047B" w:rsidP="00FF3330">
      <w:r>
        <w:separator/>
      </w:r>
    </w:p>
  </w:footnote>
  <w:footnote w:type="continuationSeparator" w:id="0">
    <w:p w14:paraId="61872B8C" w14:textId="77777777" w:rsidR="00F5047B" w:rsidRDefault="00F5047B" w:rsidP="00FF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E09A2" w14:textId="77777777" w:rsidR="006250C0" w:rsidRDefault="00625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71576" w14:textId="77777777" w:rsidR="006250C0" w:rsidRDefault="006250C0">
    <w:pPr>
      <w:pStyle w:val="Head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74286604" wp14:editId="4CDEA03D">
          <wp:extent cx="3293288" cy="744093"/>
          <wp:effectExtent l="0" t="0" r="0" b="0"/>
          <wp:docPr id="1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93288" cy="744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5264" w14:textId="77777777" w:rsidR="006250C0" w:rsidRDefault="00625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668AF" w14:textId="77777777" w:rsidR="006250C0" w:rsidRDefault="00625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AEA"/>
    <w:multiLevelType w:val="hybridMultilevel"/>
    <w:tmpl w:val="0BBA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BA9"/>
    <w:multiLevelType w:val="hybridMultilevel"/>
    <w:tmpl w:val="985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693"/>
    <w:multiLevelType w:val="hybridMultilevel"/>
    <w:tmpl w:val="4FE0CA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24E6C"/>
    <w:multiLevelType w:val="hybridMultilevel"/>
    <w:tmpl w:val="0FE07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027C8"/>
    <w:multiLevelType w:val="hybridMultilevel"/>
    <w:tmpl w:val="9D28A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D1591"/>
    <w:multiLevelType w:val="hybridMultilevel"/>
    <w:tmpl w:val="FB9C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C1531"/>
    <w:multiLevelType w:val="hybridMultilevel"/>
    <w:tmpl w:val="CC30FCBC"/>
    <w:lvl w:ilvl="0" w:tplc="4D04F80A">
      <w:start w:val="14"/>
      <w:numFmt w:val="decimal"/>
      <w:lvlText w:val="%1."/>
      <w:lvlJc w:val="left"/>
      <w:pPr>
        <w:ind w:left="720" w:hanging="360"/>
      </w:pPr>
    </w:lvl>
    <w:lvl w:ilvl="1" w:tplc="2538221A">
      <w:start w:val="1"/>
      <w:numFmt w:val="lowerLetter"/>
      <w:lvlText w:val="%2."/>
      <w:lvlJc w:val="left"/>
      <w:pPr>
        <w:ind w:left="1440" w:hanging="360"/>
      </w:pPr>
    </w:lvl>
    <w:lvl w:ilvl="2" w:tplc="8B3A9ED6">
      <w:start w:val="1"/>
      <w:numFmt w:val="lowerRoman"/>
      <w:lvlText w:val="%3."/>
      <w:lvlJc w:val="right"/>
      <w:pPr>
        <w:ind w:left="2160" w:hanging="180"/>
      </w:pPr>
    </w:lvl>
    <w:lvl w:ilvl="3" w:tplc="13946BDE">
      <w:start w:val="1"/>
      <w:numFmt w:val="decimal"/>
      <w:lvlText w:val="%4."/>
      <w:lvlJc w:val="left"/>
      <w:pPr>
        <w:ind w:left="2880" w:hanging="360"/>
      </w:pPr>
    </w:lvl>
    <w:lvl w:ilvl="4" w:tplc="C01ED180">
      <w:start w:val="1"/>
      <w:numFmt w:val="lowerLetter"/>
      <w:lvlText w:val="%5."/>
      <w:lvlJc w:val="left"/>
      <w:pPr>
        <w:ind w:left="3600" w:hanging="360"/>
      </w:pPr>
    </w:lvl>
    <w:lvl w:ilvl="5" w:tplc="99BC6710">
      <w:start w:val="1"/>
      <w:numFmt w:val="lowerRoman"/>
      <w:lvlText w:val="%6."/>
      <w:lvlJc w:val="right"/>
      <w:pPr>
        <w:ind w:left="4320" w:hanging="180"/>
      </w:pPr>
    </w:lvl>
    <w:lvl w:ilvl="6" w:tplc="48FAF968">
      <w:start w:val="1"/>
      <w:numFmt w:val="decimal"/>
      <w:lvlText w:val="%7."/>
      <w:lvlJc w:val="left"/>
      <w:pPr>
        <w:ind w:left="5040" w:hanging="360"/>
      </w:pPr>
    </w:lvl>
    <w:lvl w:ilvl="7" w:tplc="AC54BF56">
      <w:start w:val="1"/>
      <w:numFmt w:val="lowerLetter"/>
      <w:lvlText w:val="%8."/>
      <w:lvlJc w:val="left"/>
      <w:pPr>
        <w:ind w:left="5760" w:hanging="360"/>
      </w:pPr>
    </w:lvl>
    <w:lvl w:ilvl="8" w:tplc="FF0654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40128"/>
    <w:multiLevelType w:val="hybridMultilevel"/>
    <w:tmpl w:val="D9DA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40288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95B98"/>
    <w:multiLevelType w:val="hybridMultilevel"/>
    <w:tmpl w:val="C9F2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34E25"/>
    <w:multiLevelType w:val="hybridMultilevel"/>
    <w:tmpl w:val="5E9C1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E3912"/>
    <w:multiLevelType w:val="hybridMultilevel"/>
    <w:tmpl w:val="3A7C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C70F0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B7E85"/>
    <w:multiLevelType w:val="hybridMultilevel"/>
    <w:tmpl w:val="32A0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7A6BD"/>
    <w:multiLevelType w:val="hybridMultilevel"/>
    <w:tmpl w:val="91E6AD22"/>
    <w:lvl w:ilvl="0" w:tplc="7F4ADDA2">
      <w:start w:val="13"/>
      <w:numFmt w:val="decimal"/>
      <w:lvlText w:val="%1."/>
      <w:lvlJc w:val="left"/>
      <w:pPr>
        <w:ind w:left="720" w:hanging="360"/>
      </w:pPr>
    </w:lvl>
    <w:lvl w:ilvl="1" w:tplc="150A72B2">
      <w:start w:val="1"/>
      <w:numFmt w:val="lowerLetter"/>
      <w:lvlText w:val="%2."/>
      <w:lvlJc w:val="left"/>
      <w:pPr>
        <w:ind w:left="1440" w:hanging="360"/>
      </w:pPr>
    </w:lvl>
    <w:lvl w:ilvl="2" w:tplc="85082DD6">
      <w:start w:val="1"/>
      <w:numFmt w:val="lowerRoman"/>
      <w:lvlText w:val="%3."/>
      <w:lvlJc w:val="right"/>
      <w:pPr>
        <w:ind w:left="2160" w:hanging="180"/>
      </w:pPr>
    </w:lvl>
    <w:lvl w:ilvl="3" w:tplc="C84477DC">
      <w:start w:val="1"/>
      <w:numFmt w:val="decimal"/>
      <w:lvlText w:val="%4."/>
      <w:lvlJc w:val="left"/>
      <w:pPr>
        <w:ind w:left="2880" w:hanging="360"/>
      </w:pPr>
    </w:lvl>
    <w:lvl w:ilvl="4" w:tplc="A2BA3152">
      <w:start w:val="1"/>
      <w:numFmt w:val="lowerLetter"/>
      <w:lvlText w:val="%5."/>
      <w:lvlJc w:val="left"/>
      <w:pPr>
        <w:ind w:left="3600" w:hanging="360"/>
      </w:pPr>
    </w:lvl>
    <w:lvl w:ilvl="5" w:tplc="77D22B3E">
      <w:start w:val="1"/>
      <w:numFmt w:val="lowerRoman"/>
      <w:lvlText w:val="%6."/>
      <w:lvlJc w:val="right"/>
      <w:pPr>
        <w:ind w:left="4320" w:hanging="180"/>
      </w:pPr>
    </w:lvl>
    <w:lvl w:ilvl="6" w:tplc="78C8FBE4">
      <w:start w:val="1"/>
      <w:numFmt w:val="decimal"/>
      <w:lvlText w:val="%7."/>
      <w:lvlJc w:val="left"/>
      <w:pPr>
        <w:ind w:left="5040" w:hanging="360"/>
      </w:pPr>
    </w:lvl>
    <w:lvl w:ilvl="7" w:tplc="01C67CFE">
      <w:start w:val="1"/>
      <w:numFmt w:val="lowerLetter"/>
      <w:lvlText w:val="%8."/>
      <w:lvlJc w:val="left"/>
      <w:pPr>
        <w:ind w:left="5760" w:hanging="360"/>
      </w:pPr>
    </w:lvl>
    <w:lvl w:ilvl="8" w:tplc="96AA8A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FEC41"/>
    <w:multiLevelType w:val="hybridMultilevel"/>
    <w:tmpl w:val="B7E8DD66"/>
    <w:lvl w:ilvl="0" w:tplc="52DC2EF4">
      <w:start w:val="1"/>
      <w:numFmt w:val="decimal"/>
      <w:lvlText w:val="%1."/>
      <w:lvlJc w:val="left"/>
      <w:pPr>
        <w:ind w:left="720" w:hanging="360"/>
      </w:pPr>
    </w:lvl>
    <w:lvl w:ilvl="1" w:tplc="94424678">
      <w:start w:val="1"/>
      <w:numFmt w:val="lowerLetter"/>
      <w:lvlText w:val="%2."/>
      <w:lvlJc w:val="left"/>
      <w:pPr>
        <w:ind w:left="1440" w:hanging="360"/>
      </w:pPr>
    </w:lvl>
    <w:lvl w:ilvl="2" w:tplc="BDE23E6A">
      <w:start w:val="1"/>
      <w:numFmt w:val="lowerRoman"/>
      <w:lvlText w:val="%3."/>
      <w:lvlJc w:val="right"/>
      <w:pPr>
        <w:ind w:left="2160" w:hanging="180"/>
      </w:pPr>
    </w:lvl>
    <w:lvl w:ilvl="3" w:tplc="CB809F9A">
      <w:start w:val="1"/>
      <w:numFmt w:val="decimal"/>
      <w:lvlText w:val="%4."/>
      <w:lvlJc w:val="left"/>
      <w:pPr>
        <w:ind w:left="2880" w:hanging="360"/>
      </w:pPr>
    </w:lvl>
    <w:lvl w:ilvl="4" w:tplc="63AE736E">
      <w:start w:val="1"/>
      <w:numFmt w:val="lowerLetter"/>
      <w:lvlText w:val="%5."/>
      <w:lvlJc w:val="left"/>
      <w:pPr>
        <w:ind w:left="3600" w:hanging="360"/>
      </w:pPr>
    </w:lvl>
    <w:lvl w:ilvl="5" w:tplc="A1665D70">
      <w:start w:val="1"/>
      <w:numFmt w:val="lowerRoman"/>
      <w:lvlText w:val="%6."/>
      <w:lvlJc w:val="right"/>
      <w:pPr>
        <w:ind w:left="4320" w:hanging="180"/>
      </w:pPr>
    </w:lvl>
    <w:lvl w:ilvl="6" w:tplc="ED0A2958">
      <w:start w:val="1"/>
      <w:numFmt w:val="decimal"/>
      <w:lvlText w:val="%7."/>
      <w:lvlJc w:val="left"/>
      <w:pPr>
        <w:ind w:left="5040" w:hanging="360"/>
      </w:pPr>
    </w:lvl>
    <w:lvl w:ilvl="7" w:tplc="A396234C">
      <w:start w:val="1"/>
      <w:numFmt w:val="lowerLetter"/>
      <w:lvlText w:val="%8."/>
      <w:lvlJc w:val="left"/>
      <w:pPr>
        <w:ind w:left="5760" w:hanging="360"/>
      </w:pPr>
    </w:lvl>
    <w:lvl w:ilvl="8" w:tplc="76842E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E69D8"/>
    <w:multiLevelType w:val="hybridMultilevel"/>
    <w:tmpl w:val="5112A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C7185"/>
    <w:multiLevelType w:val="hybridMultilevel"/>
    <w:tmpl w:val="AA90C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261120"/>
    <w:multiLevelType w:val="hybridMultilevel"/>
    <w:tmpl w:val="B234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315D5"/>
    <w:multiLevelType w:val="hybridMultilevel"/>
    <w:tmpl w:val="0842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66052">
    <w:abstractNumId w:val="6"/>
  </w:num>
  <w:num w:numId="2" w16cid:durableId="1301963626">
    <w:abstractNumId w:val="14"/>
  </w:num>
  <w:num w:numId="3" w16cid:durableId="613948498">
    <w:abstractNumId w:val="15"/>
  </w:num>
  <w:num w:numId="4" w16cid:durableId="993525873">
    <w:abstractNumId w:val="19"/>
  </w:num>
  <w:num w:numId="5" w16cid:durableId="1285506711">
    <w:abstractNumId w:val="13"/>
  </w:num>
  <w:num w:numId="6" w16cid:durableId="1729183096">
    <w:abstractNumId w:val="7"/>
  </w:num>
  <w:num w:numId="7" w16cid:durableId="71045473">
    <w:abstractNumId w:val="10"/>
  </w:num>
  <w:num w:numId="8" w16cid:durableId="792553005">
    <w:abstractNumId w:val="9"/>
  </w:num>
  <w:num w:numId="9" w16cid:durableId="1016157897">
    <w:abstractNumId w:val="1"/>
  </w:num>
  <w:num w:numId="10" w16cid:durableId="1309748930">
    <w:abstractNumId w:val="11"/>
  </w:num>
  <w:num w:numId="11" w16cid:durableId="232548684">
    <w:abstractNumId w:val="16"/>
  </w:num>
  <w:num w:numId="12" w16cid:durableId="419450902">
    <w:abstractNumId w:val="4"/>
  </w:num>
  <w:num w:numId="13" w16cid:durableId="1793404718">
    <w:abstractNumId w:val="18"/>
  </w:num>
  <w:num w:numId="14" w16cid:durableId="451679447">
    <w:abstractNumId w:val="2"/>
  </w:num>
  <w:num w:numId="15" w16cid:durableId="1182165467">
    <w:abstractNumId w:val="8"/>
  </w:num>
  <w:num w:numId="16" w16cid:durableId="1134985007">
    <w:abstractNumId w:val="17"/>
  </w:num>
  <w:num w:numId="17" w16cid:durableId="1319767442">
    <w:abstractNumId w:val="3"/>
  </w:num>
  <w:num w:numId="18" w16cid:durableId="2073188069">
    <w:abstractNumId w:val="5"/>
  </w:num>
  <w:num w:numId="19" w16cid:durableId="1651517104">
    <w:abstractNumId w:val="12"/>
  </w:num>
  <w:num w:numId="20" w16cid:durableId="214145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30"/>
    <w:rsid w:val="000015B2"/>
    <w:rsid w:val="00005E29"/>
    <w:rsid w:val="00011737"/>
    <w:rsid w:val="0001231C"/>
    <w:rsid w:val="000124C5"/>
    <w:rsid w:val="00014D64"/>
    <w:rsid w:val="00020E1E"/>
    <w:rsid w:val="0002733A"/>
    <w:rsid w:val="000276D6"/>
    <w:rsid w:val="000472D1"/>
    <w:rsid w:val="00047BCB"/>
    <w:rsid w:val="000602DA"/>
    <w:rsid w:val="00065E11"/>
    <w:rsid w:val="000802D5"/>
    <w:rsid w:val="00084BB0"/>
    <w:rsid w:val="0009606A"/>
    <w:rsid w:val="00096217"/>
    <w:rsid w:val="000A5F31"/>
    <w:rsid w:val="000B31A8"/>
    <w:rsid w:val="000B7BA9"/>
    <w:rsid w:val="000C0CDF"/>
    <w:rsid w:val="000C53C3"/>
    <w:rsid w:val="000C6623"/>
    <w:rsid w:val="000D10A9"/>
    <w:rsid w:val="000D5887"/>
    <w:rsid w:val="000F556C"/>
    <w:rsid w:val="00104BFB"/>
    <w:rsid w:val="00106EED"/>
    <w:rsid w:val="00110842"/>
    <w:rsid w:val="0011669E"/>
    <w:rsid w:val="00120E2F"/>
    <w:rsid w:val="00120F03"/>
    <w:rsid w:val="0012727A"/>
    <w:rsid w:val="0014037A"/>
    <w:rsid w:val="0014269F"/>
    <w:rsid w:val="001478A8"/>
    <w:rsid w:val="0015031D"/>
    <w:rsid w:val="00150B0B"/>
    <w:rsid w:val="00150D71"/>
    <w:rsid w:val="00153C64"/>
    <w:rsid w:val="001567E1"/>
    <w:rsid w:val="00157313"/>
    <w:rsid w:val="001611E8"/>
    <w:rsid w:val="0016221F"/>
    <w:rsid w:val="00163228"/>
    <w:rsid w:val="001649C6"/>
    <w:rsid w:val="00171B14"/>
    <w:rsid w:val="00172CAE"/>
    <w:rsid w:val="001777DD"/>
    <w:rsid w:val="0018237F"/>
    <w:rsid w:val="00195A53"/>
    <w:rsid w:val="001A08B8"/>
    <w:rsid w:val="001B0152"/>
    <w:rsid w:val="001B0DC7"/>
    <w:rsid w:val="001B6235"/>
    <w:rsid w:val="001D054B"/>
    <w:rsid w:val="001F21AB"/>
    <w:rsid w:val="001F2EDB"/>
    <w:rsid w:val="001F403C"/>
    <w:rsid w:val="001F7957"/>
    <w:rsid w:val="00204697"/>
    <w:rsid w:val="002103B0"/>
    <w:rsid w:val="002128AD"/>
    <w:rsid w:val="00212986"/>
    <w:rsid w:val="00214C08"/>
    <w:rsid w:val="00215E7F"/>
    <w:rsid w:val="00221470"/>
    <w:rsid w:val="002269F5"/>
    <w:rsid w:val="00230B94"/>
    <w:rsid w:val="002371E7"/>
    <w:rsid w:val="00246817"/>
    <w:rsid w:val="00260913"/>
    <w:rsid w:val="0026235B"/>
    <w:rsid w:val="00262C4A"/>
    <w:rsid w:val="0027029B"/>
    <w:rsid w:val="00270C37"/>
    <w:rsid w:val="00274A18"/>
    <w:rsid w:val="00280B05"/>
    <w:rsid w:val="0029096F"/>
    <w:rsid w:val="002955C1"/>
    <w:rsid w:val="00296F04"/>
    <w:rsid w:val="002A4A50"/>
    <w:rsid w:val="002B0FA3"/>
    <w:rsid w:val="002B3275"/>
    <w:rsid w:val="002B32C4"/>
    <w:rsid w:val="002B39D5"/>
    <w:rsid w:val="002B7FB0"/>
    <w:rsid w:val="002C7C46"/>
    <w:rsid w:val="002D3CDC"/>
    <w:rsid w:val="002E113E"/>
    <w:rsid w:val="002F0D2F"/>
    <w:rsid w:val="002F5D54"/>
    <w:rsid w:val="003011D5"/>
    <w:rsid w:val="00307E2C"/>
    <w:rsid w:val="0032426B"/>
    <w:rsid w:val="00337B82"/>
    <w:rsid w:val="003452A6"/>
    <w:rsid w:val="00346D55"/>
    <w:rsid w:val="003530E9"/>
    <w:rsid w:val="00355882"/>
    <w:rsid w:val="00376239"/>
    <w:rsid w:val="003821A6"/>
    <w:rsid w:val="003846F9"/>
    <w:rsid w:val="00393E5A"/>
    <w:rsid w:val="0039556E"/>
    <w:rsid w:val="003A1274"/>
    <w:rsid w:val="003A7A33"/>
    <w:rsid w:val="003B71C0"/>
    <w:rsid w:val="003C764B"/>
    <w:rsid w:val="003D54F8"/>
    <w:rsid w:val="003D577C"/>
    <w:rsid w:val="003D6920"/>
    <w:rsid w:val="003E73F4"/>
    <w:rsid w:val="003F19AB"/>
    <w:rsid w:val="003F6EFA"/>
    <w:rsid w:val="003F775A"/>
    <w:rsid w:val="00400E8F"/>
    <w:rsid w:val="00403129"/>
    <w:rsid w:val="004077BB"/>
    <w:rsid w:val="00411EA4"/>
    <w:rsid w:val="00412891"/>
    <w:rsid w:val="00412ADA"/>
    <w:rsid w:val="00412B86"/>
    <w:rsid w:val="00413443"/>
    <w:rsid w:val="00413947"/>
    <w:rsid w:val="00413A2A"/>
    <w:rsid w:val="00414623"/>
    <w:rsid w:val="0042300E"/>
    <w:rsid w:val="004248F3"/>
    <w:rsid w:val="004275C8"/>
    <w:rsid w:val="00435F8C"/>
    <w:rsid w:val="00441916"/>
    <w:rsid w:val="0044464F"/>
    <w:rsid w:val="004468E1"/>
    <w:rsid w:val="0044775F"/>
    <w:rsid w:val="00447DE8"/>
    <w:rsid w:val="00451FAC"/>
    <w:rsid w:val="00455F3F"/>
    <w:rsid w:val="00461FD4"/>
    <w:rsid w:val="00461FF8"/>
    <w:rsid w:val="004672E0"/>
    <w:rsid w:val="00484C83"/>
    <w:rsid w:val="00495D6E"/>
    <w:rsid w:val="004A398E"/>
    <w:rsid w:val="004C4BBB"/>
    <w:rsid w:val="004C6ACE"/>
    <w:rsid w:val="004E0ECD"/>
    <w:rsid w:val="004E4DB4"/>
    <w:rsid w:val="004E69D1"/>
    <w:rsid w:val="004E7228"/>
    <w:rsid w:val="004F0019"/>
    <w:rsid w:val="004F5C56"/>
    <w:rsid w:val="00500C76"/>
    <w:rsid w:val="00502F20"/>
    <w:rsid w:val="00505C27"/>
    <w:rsid w:val="005113ED"/>
    <w:rsid w:val="005142AD"/>
    <w:rsid w:val="00517832"/>
    <w:rsid w:val="0052140D"/>
    <w:rsid w:val="0052389C"/>
    <w:rsid w:val="00525E0F"/>
    <w:rsid w:val="005319E7"/>
    <w:rsid w:val="005449E6"/>
    <w:rsid w:val="00550EED"/>
    <w:rsid w:val="00554A48"/>
    <w:rsid w:val="005606DA"/>
    <w:rsid w:val="005704AD"/>
    <w:rsid w:val="005728BE"/>
    <w:rsid w:val="0057392E"/>
    <w:rsid w:val="00575327"/>
    <w:rsid w:val="00580E5F"/>
    <w:rsid w:val="00581960"/>
    <w:rsid w:val="00587373"/>
    <w:rsid w:val="00587E31"/>
    <w:rsid w:val="00590DB0"/>
    <w:rsid w:val="00597577"/>
    <w:rsid w:val="005A3469"/>
    <w:rsid w:val="005B7DDE"/>
    <w:rsid w:val="005C0BBA"/>
    <w:rsid w:val="005C5DB0"/>
    <w:rsid w:val="005D01E5"/>
    <w:rsid w:val="005D19CB"/>
    <w:rsid w:val="005E13C2"/>
    <w:rsid w:val="005E1FCC"/>
    <w:rsid w:val="005F053A"/>
    <w:rsid w:val="005F313F"/>
    <w:rsid w:val="00605D63"/>
    <w:rsid w:val="00606BF8"/>
    <w:rsid w:val="006131C1"/>
    <w:rsid w:val="00614244"/>
    <w:rsid w:val="006250C0"/>
    <w:rsid w:val="006268D4"/>
    <w:rsid w:val="00633397"/>
    <w:rsid w:val="00643992"/>
    <w:rsid w:val="00660E60"/>
    <w:rsid w:val="006660F3"/>
    <w:rsid w:val="00676C5E"/>
    <w:rsid w:val="00677324"/>
    <w:rsid w:val="006841EB"/>
    <w:rsid w:val="006854D9"/>
    <w:rsid w:val="006A234A"/>
    <w:rsid w:val="006A5F53"/>
    <w:rsid w:val="006B3C12"/>
    <w:rsid w:val="006C0819"/>
    <w:rsid w:val="006C1053"/>
    <w:rsid w:val="006C62FE"/>
    <w:rsid w:val="006D0CAD"/>
    <w:rsid w:val="006E5F0D"/>
    <w:rsid w:val="006F396C"/>
    <w:rsid w:val="0070241E"/>
    <w:rsid w:val="007105DF"/>
    <w:rsid w:val="0071691E"/>
    <w:rsid w:val="0072035C"/>
    <w:rsid w:val="007215BE"/>
    <w:rsid w:val="00723024"/>
    <w:rsid w:val="0072323D"/>
    <w:rsid w:val="00741B71"/>
    <w:rsid w:val="007444D6"/>
    <w:rsid w:val="0076207B"/>
    <w:rsid w:val="00764DAF"/>
    <w:rsid w:val="00782067"/>
    <w:rsid w:val="00787183"/>
    <w:rsid w:val="007873FA"/>
    <w:rsid w:val="007941E1"/>
    <w:rsid w:val="007956C8"/>
    <w:rsid w:val="00796205"/>
    <w:rsid w:val="007A4BD8"/>
    <w:rsid w:val="007B45DC"/>
    <w:rsid w:val="007C0757"/>
    <w:rsid w:val="007C45FC"/>
    <w:rsid w:val="007C594F"/>
    <w:rsid w:val="007D3F48"/>
    <w:rsid w:val="007E6325"/>
    <w:rsid w:val="007E7FD9"/>
    <w:rsid w:val="007F5DF4"/>
    <w:rsid w:val="008010EC"/>
    <w:rsid w:val="00801588"/>
    <w:rsid w:val="00811237"/>
    <w:rsid w:val="008323D7"/>
    <w:rsid w:val="0083250E"/>
    <w:rsid w:val="008333E5"/>
    <w:rsid w:val="00833FF0"/>
    <w:rsid w:val="0086656F"/>
    <w:rsid w:val="008713DB"/>
    <w:rsid w:val="00872613"/>
    <w:rsid w:val="00876F33"/>
    <w:rsid w:val="00877236"/>
    <w:rsid w:val="00881C98"/>
    <w:rsid w:val="00884942"/>
    <w:rsid w:val="008853FA"/>
    <w:rsid w:val="0089650D"/>
    <w:rsid w:val="008A6ADE"/>
    <w:rsid w:val="008A796F"/>
    <w:rsid w:val="008B5DEC"/>
    <w:rsid w:val="008B7DDC"/>
    <w:rsid w:val="008C3F6D"/>
    <w:rsid w:val="008C7E4D"/>
    <w:rsid w:val="008E0646"/>
    <w:rsid w:val="008E1894"/>
    <w:rsid w:val="008F3631"/>
    <w:rsid w:val="00901E28"/>
    <w:rsid w:val="00906E5E"/>
    <w:rsid w:val="00923783"/>
    <w:rsid w:val="009276D9"/>
    <w:rsid w:val="00930257"/>
    <w:rsid w:val="0093143D"/>
    <w:rsid w:val="00937803"/>
    <w:rsid w:val="00943E3A"/>
    <w:rsid w:val="009621DE"/>
    <w:rsid w:val="00962EC7"/>
    <w:rsid w:val="00967989"/>
    <w:rsid w:val="00975AE6"/>
    <w:rsid w:val="00976A9D"/>
    <w:rsid w:val="00976BA6"/>
    <w:rsid w:val="00985EC1"/>
    <w:rsid w:val="00986118"/>
    <w:rsid w:val="00993784"/>
    <w:rsid w:val="009A285E"/>
    <w:rsid w:val="009A588E"/>
    <w:rsid w:val="009B6BFD"/>
    <w:rsid w:val="009C01F7"/>
    <w:rsid w:val="009D01E3"/>
    <w:rsid w:val="009D4E77"/>
    <w:rsid w:val="009D4F99"/>
    <w:rsid w:val="009D5B07"/>
    <w:rsid w:val="009D7A50"/>
    <w:rsid w:val="009E1DE8"/>
    <w:rsid w:val="009E43AC"/>
    <w:rsid w:val="00A01028"/>
    <w:rsid w:val="00A03A12"/>
    <w:rsid w:val="00A06FF5"/>
    <w:rsid w:val="00A21625"/>
    <w:rsid w:val="00A2641E"/>
    <w:rsid w:val="00A346CB"/>
    <w:rsid w:val="00A376C7"/>
    <w:rsid w:val="00A53031"/>
    <w:rsid w:val="00A576C9"/>
    <w:rsid w:val="00A749B7"/>
    <w:rsid w:val="00A941E6"/>
    <w:rsid w:val="00A96CC0"/>
    <w:rsid w:val="00AA0516"/>
    <w:rsid w:val="00AA179F"/>
    <w:rsid w:val="00AA1840"/>
    <w:rsid w:val="00AA4934"/>
    <w:rsid w:val="00AB2198"/>
    <w:rsid w:val="00AB2F60"/>
    <w:rsid w:val="00AB33B7"/>
    <w:rsid w:val="00AB4B44"/>
    <w:rsid w:val="00AC3598"/>
    <w:rsid w:val="00AC5165"/>
    <w:rsid w:val="00AC5592"/>
    <w:rsid w:val="00AC6774"/>
    <w:rsid w:val="00AC7200"/>
    <w:rsid w:val="00AD69C0"/>
    <w:rsid w:val="00AE1528"/>
    <w:rsid w:val="00AE648F"/>
    <w:rsid w:val="00AE754A"/>
    <w:rsid w:val="00AF31FA"/>
    <w:rsid w:val="00AF362F"/>
    <w:rsid w:val="00AF5323"/>
    <w:rsid w:val="00AF6305"/>
    <w:rsid w:val="00AF673B"/>
    <w:rsid w:val="00AF79AC"/>
    <w:rsid w:val="00AF7B19"/>
    <w:rsid w:val="00B059D1"/>
    <w:rsid w:val="00B241BA"/>
    <w:rsid w:val="00B24BF9"/>
    <w:rsid w:val="00B27B79"/>
    <w:rsid w:val="00B314EE"/>
    <w:rsid w:val="00B321C2"/>
    <w:rsid w:val="00B34CFE"/>
    <w:rsid w:val="00B462D6"/>
    <w:rsid w:val="00B50A99"/>
    <w:rsid w:val="00B51628"/>
    <w:rsid w:val="00B524B7"/>
    <w:rsid w:val="00B547EF"/>
    <w:rsid w:val="00B60801"/>
    <w:rsid w:val="00B65B99"/>
    <w:rsid w:val="00B72893"/>
    <w:rsid w:val="00B76D03"/>
    <w:rsid w:val="00B80899"/>
    <w:rsid w:val="00B84138"/>
    <w:rsid w:val="00B93ACA"/>
    <w:rsid w:val="00B93EE7"/>
    <w:rsid w:val="00B97FB7"/>
    <w:rsid w:val="00BA6B9E"/>
    <w:rsid w:val="00BC23D6"/>
    <w:rsid w:val="00BC411B"/>
    <w:rsid w:val="00BE7163"/>
    <w:rsid w:val="00C07E24"/>
    <w:rsid w:val="00C13B83"/>
    <w:rsid w:val="00C15068"/>
    <w:rsid w:val="00C23D75"/>
    <w:rsid w:val="00C27C73"/>
    <w:rsid w:val="00C3277F"/>
    <w:rsid w:val="00C4377F"/>
    <w:rsid w:val="00C43E35"/>
    <w:rsid w:val="00C44815"/>
    <w:rsid w:val="00C4624A"/>
    <w:rsid w:val="00C47A74"/>
    <w:rsid w:val="00C5269F"/>
    <w:rsid w:val="00C52776"/>
    <w:rsid w:val="00C52C59"/>
    <w:rsid w:val="00C624E9"/>
    <w:rsid w:val="00C62750"/>
    <w:rsid w:val="00C73CB7"/>
    <w:rsid w:val="00C90661"/>
    <w:rsid w:val="00C90721"/>
    <w:rsid w:val="00CA6139"/>
    <w:rsid w:val="00CA61AD"/>
    <w:rsid w:val="00CA7A83"/>
    <w:rsid w:val="00CB258B"/>
    <w:rsid w:val="00CB5D66"/>
    <w:rsid w:val="00CC34E6"/>
    <w:rsid w:val="00CC5A79"/>
    <w:rsid w:val="00CD3002"/>
    <w:rsid w:val="00CD3228"/>
    <w:rsid w:val="00CD3F2C"/>
    <w:rsid w:val="00CD7564"/>
    <w:rsid w:val="00CE3CF3"/>
    <w:rsid w:val="00CF76E8"/>
    <w:rsid w:val="00D0200A"/>
    <w:rsid w:val="00D02303"/>
    <w:rsid w:val="00D16599"/>
    <w:rsid w:val="00D16BF6"/>
    <w:rsid w:val="00D224EE"/>
    <w:rsid w:val="00D23C61"/>
    <w:rsid w:val="00D26DCB"/>
    <w:rsid w:val="00D30C22"/>
    <w:rsid w:val="00D316E2"/>
    <w:rsid w:val="00D40B71"/>
    <w:rsid w:val="00D42A90"/>
    <w:rsid w:val="00D500B7"/>
    <w:rsid w:val="00D71E12"/>
    <w:rsid w:val="00D72B2A"/>
    <w:rsid w:val="00D841EE"/>
    <w:rsid w:val="00D874F6"/>
    <w:rsid w:val="00D91842"/>
    <w:rsid w:val="00D94972"/>
    <w:rsid w:val="00DB2365"/>
    <w:rsid w:val="00DB3C2C"/>
    <w:rsid w:val="00DB5563"/>
    <w:rsid w:val="00DC126E"/>
    <w:rsid w:val="00DC15FB"/>
    <w:rsid w:val="00DD31B5"/>
    <w:rsid w:val="00DD7FA0"/>
    <w:rsid w:val="00DF0072"/>
    <w:rsid w:val="00DF5406"/>
    <w:rsid w:val="00DF564E"/>
    <w:rsid w:val="00E041A8"/>
    <w:rsid w:val="00E2639A"/>
    <w:rsid w:val="00E627EE"/>
    <w:rsid w:val="00E70E9A"/>
    <w:rsid w:val="00E75479"/>
    <w:rsid w:val="00E7547F"/>
    <w:rsid w:val="00E87B53"/>
    <w:rsid w:val="00E9197C"/>
    <w:rsid w:val="00E92EEB"/>
    <w:rsid w:val="00E942F5"/>
    <w:rsid w:val="00EA0E92"/>
    <w:rsid w:val="00EA2AB1"/>
    <w:rsid w:val="00EB42C4"/>
    <w:rsid w:val="00EB65A1"/>
    <w:rsid w:val="00ED369A"/>
    <w:rsid w:val="00ED4A1F"/>
    <w:rsid w:val="00EE0174"/>
    <w:rsid w:val="00EE4C8C"/>
    <w:rsid w:val="00EF519E"/>
    <w:rsid w:val="00F03E32"/>
    <w:rsid w:val="00F14AA4"/>
    <w:rsid w:val="00F17139"/>
    <w:rsid w:val="00F310DC"/>
    <w:rsid w:val="00F4493A"/>
    <w:rsid w:val="00F5047B"/>
    <w:rsid w:val="00F53148"/>
    <w:rsid w:val="00F54AF9"/>
    <w:rsid w:val="00F64B09"/>
    <w:rsid w:val="00F67106"/>
    <w:rsid w:val="00F80BCE"/>
    <w:rsid w:val="00F849A9"/>
    <w:rsid w:val="00F8544B"/>
    <w:rsid w:val="00F862C6"/>
    <w:rsid w:val="00F9702A"/>
    <w:rsid w:val="00FA1613"/>
    <w:rsid w:val="00FA6D19"/>
    <w:rsid w:val="00FC451D"/>
    <w:rsid w:val="00FD10BD"/>
    <w:rsid w:val="00FE2845"/>
    <w:rsid w:val="00FE2D21"/>
    <w:rsid w:val="00FE5FDB"/>
    <w:rsid w:val="00FF3330"/>
    <w:rsid w:val="0126ACF0"/>
    <w:rsid w:val="022D22A4"/>
    <w:rsid w:val="02670FEC"/>
    <w:rsid w:val="0455358E"/>
    <w:rsid w:val="05D2BAFF"/>
    <w:rsid w:val="061550BA"/>
    <w:rsid w:val="06307B3A"/>
    <w:rsid w:val="06D15B00"/>
    <w:rsid w:val="07C3578B"/>
    <w:rsid w:val="07E58750"/>
    <w:rsid w:val="0826157C"/>
    <w:rsid w:val="086ED173"/>
    <w:rsid w:val="089C49E0"/>
    <w:rsid w:val="09EEBFB8"/>
    <w:rsid w:val="0A7A872C"/>
    <w:rsid w:val="0AAE90C7"/>
    <w:rsid w:val="0AB61B09"/>
    <w:rsid w:val="0B32EF45"/>
    <w:rsid w:val="0B4A88C2"/>
    <w:rsid w:val="0B648E7D"/>
    <w:rsid w:val="0BD7950B"/>
    <w:rsid w:val="0D1B310B"/>
    <w:rsid w:val="0D3AE0D0"/>
    <w:rsid w:val="0D4AB4D6"/>
    <w:rsid w:val="0D7C267C"/>
    <w:rsid w:val="0E890881"/>
    <w:rsid w:val="0EA525C1"/>
    <w:rsid w:val="0F2B5080"/>
    <w:rsid w:val="10403729"/>
    <w:rsid w:val="106E4C1E"/>
    <w:rsid w:val="10C90825"/>
    <w:rsid w:val="10D6717F"/>
    <w:rsid w:val="11113C54"/>
    <w:rsid w:val="116321B4"/>
    <w:rsid w:val="116446EC"/>
    <w:rsid w:val="121AAD92"/>
    <w:rsid w:val="1266DA93"/>
    <w:rsid w:val="1448DD16"/>
    <w:rsid w:val="147AD2C6"/>
    <w:rsid w:val="1508BF22"/>
    <w:rsid w:val="154AEEFD"/>
    <w:rsid w:val="15CD79DA"/>
    <w:rsid w:val="1613C7AA"/>
    <w:rsid w:val="1715263F"/>
    <w:rsid w:val="17F745A8"/>
    <w:rsid w:val="180D4EBA"/>
    <w:rsid w:val="18BE8B30"/>
    <w:rsid w:val="18FF6319"/>
    <w:rsid w:val="1995CEEE"/>
    <w:rsid w:val="1A17780A"/>
    <w:rsid w:val="1A6A16E1"/>
    <w:rsid w:val="1A86703B"/>
    <w:rsid w:val="1ADAA706"/>
    <w:rsid w:val="1CA0E2D8"/>
    <w:rsid w:val="1D8E4D44"/>
    <w:rsid w:val="1DCF7A56"/>
    <w:rsid w:val="1E17810F"/>
    <w:rsid w:val="1E6C0308"/>
    <w:rsid w:val="1FB374FE"/>
    <w:rsid w:val="20422789"/>
    <w:rsid w:val="20ED660D"/>
    <w:rsid w:val="222CBC14"/>
    <w:rsid w:val="2393B7DB"/>
    <w:rsid w:val="2439C230"/>
    <w:rsid w:val="24E27842"/>
    <w:rsid w:val="25431996"/>
    <w:rsid w:val="258BA90D"/>
    <w:rsid w:val="25FF3657"/>
    <w:rsid w:val="26351D7E"/>
    <w:rsid w:val="26568C32"/>
    <w:rsid w:val="2688F3BF"/>
    <w:rsid w:val="26DFE19D"/>
    <w:rsid w:val="27408A64"/>
    <w:rsid w:val="279CDB7E"/>
    <w:rsid w:val="27A1C687"/>
    <w:rsid w:val="28841F26"/>
    <w:rsid w:val="28AFCDF0"/>
    <w:rsid w:val="28BEDE81"/>
    <w:rsid w:val="29145C6C"/>
    <w:rsid w:val="29691BFD"/>
    <w:rsid w:val="2A1AB69C"/>
    <w:rsid w:val="2A1BFAEE"/>
    <w:rsid w:val="2A7924EA"/>
    <w:rsid w:val="2AD86429"/>
    <w:rsid w:val="2BC33C3B"/>
    <w:rsid w:val="2BE08D97"/>
    <w:rsid w:val="2C331D8A"/>
    <w:rsid w:val="2CE2F6F2"/>
    <w:rsid w:val="2D7A2ADC"/>
    <w:rsid w:val="2FD77E08"/>
    <w:rsid w:val="2FE41958"/>
    <w:rsid w:val="3080C191"/>
    <w:rsid w:val="30C23AB0"/>
    <w:rsid w:val="316A481E"/>
    <w:rsid w:val="318ECB3F"/>
    <w:rsid w:val="31F0ED6C"/>
    <w:rsid w:val="32DCBCFD"/>
    <w:rsid w:val="32DD9291"/>
    <w:rsid w:val="332DA8CC"/>
    <w:rsid w:val="338D492E"/>
    <w:rsid w:val="3393C16C"/>
    <w:rsid w:val="33A60B0A"/>
    <w:rsid w:val="33C12044"/>
    <w:rsid w:val="33E6B603"/>
    <w:rsid w:val="342DD751"/>
    <w:rsid w:val="344999FC"/>
    <w:rsid w:val="34B0C1D3"/>
    <w:rsid w:val="354CFCD2"/>
    <w:rsid w:val="358327C4"/>
    <w:rsid w:val="35F3607E"/>
    <w:rsid w:val="364AA3C5"/>
    <w:rsid w:val="38A4717E"/>
    <w:rsid w:val="39008248"/>
    <w:rsid w:val="397CB0C4"/>
    <w:rsid w:val="39FDEBEB"/>
    <w:rsid w:val="3AD0FBCF"/>
    <w:rsid w:val="3D63E05D"/>
    <w:rsid w:val="3EE7B281"/>
    <w:rsid w:val="3F1A39E1"/>
    <w:rsid w:val="3FC4950F"/>
    <w:rsid w:val="3FD4AF9A"/>
    <w:rsid w:val="401B5234"/>
    <w:rsid w:val="4057F15D"/>
    <w:rsid w:val="40B3FB69"/>
    <w:rsid w:val="40B738BF"/>
    <w:rsid w:val="4188596E"/>
    <w:rsid w:val="41BF48C8"/>
    <w:rsid w:val="42E2EBBE"/>
    <w:rsid w:val="43869DF8"/>
    <w:rsid w:val="440BADF0"/>
    <w:rsid w:val="444D6664"/>
    <w:rsid w:val="446EFC10"/>
    <w:rsid w:val="4470F530"/>
    <w:rsid w:val="451096F5"/>
    <w:rsid w:val="46E799A0"/>
    <w:rsid w:val="473DB7F5"/>
    <w:rsid w:val="484F8EB8"/>
    <w:rsid w:val="48561A7D"/>
    <w:rsid w:val="486C23FF"/>
    <w:rsid w:val="48F6072F"/>
    <w:rsid w:val="49476210"/>
    <w:rsid w:val="4B8F9FDF"/>
    <w:rsid w:val="4C256C32"/>
    <w:rsid w:val="4C55D8A0"/>
    <w:rsid w:val="4C5D1EFE"/>
    <w:rsid w:val="4C7E3D5E"/>
    <w:rsid w:val="4D18A87D"/>
    <w:rsid w:val="4D3556FD"/>
    <w:rsid w:val="4D4D3976"/>
    <w:rsid w:val="4D65F199"/>
    <w:rsid w:val="4E166E2E"/>
    <w:rsid w:val="4E6E973F"/>
    <w:rsid w:val="4F09B7FD"/>
    <w:rsid w:val="4F40C509"/>
    <w:rsid w:val="4F4129B0"/>
    <w:rsid w:val="4FC227CA"/>
    <w:rsid w:val="50A74D18"/>
    <w:rsid w:val="50B23B52"/>
    <w:rsid w:val="51DF518D"/>
    <w:rsid w:val="52C403BD"/>
    <w:rsid w:val="53525793"/>
    <w:rsid w:val="53A8B53A"/>
    <w:rsid w:val="55E01ECD"/>
    <w:rsid w:val="56580249"/>
    <w:rsid w:val="56B903E4"/>
    <w:rsid w:val="570C0427"/>
    <w:rsid w:val="57CAD0B1"/>
    <w:rsid w:val="58205315"/>
    <w:rsid w:val="5A4227C0"/>
    <w:rsid w:val="5AB4C86C"/>
    <w:rsid w:val="5ABBE855"/>
    <w:rsid w:val="5B6CFAD0"/>
    <w:rsid w:val="5C9DD16D"/>
    <w:rsid w:val="5CC59942"/>
    <w:rsid w:val="5D02D677"/>
    <w:rsid w:val="5DF9890B"/>
    <w:rsid w:val="5E178282"/>
    <w:rsid w:val="5E8AAEE6"/>
    <w:rsid w:val="5EEFE2CB"/>
    <w:rsid w:val="60486E23"/>
    <w:rsid w:val="6049EBA8"/>
    <w:rsid w:val="6106522E"/>
    <w:rsid w:val="6109EA46"/>
    <w:rsid w:val="6120A05A"/>
    <w:rsid w:val="6149F90E"/>
    <w:rsid w:val="615FD9BA"/>
    <w:rsid w:val="62785EA0"/>
    <w:rsid w:val="6299ABAC"/>
    <w:rsid w:val="62D6AA37"/>
    <w:rsid w:val="6400DD12"/>
    <w:rsid w:val="6476DD42"/>
    <w:rsid w:val="649BAAEF"/>
    <w:rsid w:val="65963B43"/>
    <w:rsid w:val="65C29B25"/>
    <w:rsid w:val="671F40E3"/>
    <w:rsid w:val="67920DCF"/>
    <w:rsid w:val="67C3407A"/>
    <w:rsid w:val="68CF072F"/>
    <w:rsid w:val="6984E342"/>
    <w:rsid w:val="699811DE"/>
    <w:rsid w:val="6AF4E472"/>
    <w:rsid w:val="6B409A91"/>
    <w:rsid w:val="6B7F903D"/>
    <w:rsid w:val="6B844335"/>
    <w:rsid w:val="6BB12266"/>
    <w:rsid w:val="6C31686F"/>
    <w:rsid w:val="6CB213D7"/>
    <w:rsid w:val="6DB990DE"/>
    <w:rsid w:val="6E23724F"/>
    <w:rsid w:val="6E43831C"/>
    <w:rsid w:val="6E52C4E9"/>
    <w:rsid w:val="6F583AA1"/>
    <w:rsid w:val="6F5B11A8"/>
    <w:rsid w:val="7089BA0F"/>
    <w:rsid w:val="70C14E46"/>
    <w:rsid w:val="713E2593"/>
    <w:rsid w:val="7157FEE4"/>
    <w:rsid w:val="7222C293"/>
    <w:rsid w:val="73BDE551"/>
    <w:rsid w:val="73D3817D"/>
    <w:rsid w:val="7434C3EB"/>
    <w:rsid w:val="74BD402B"/>
    <w:rsid w:val="75314AEE"/>
    <w:rsid w:val="753A91DA"/>
    <w:rsid w:val="756AE5F1"/>
    <w:rsid w:val="75B00788"/>
    <w:rsid w:val="769F1B01"/>
    <w:rsid w:val="77E1EBF7"/>
    <w:rsid w:val="7811B625"/>
    <w:rsid w:val="7885AB2A"/>
    <w:rsid w:val="795CF2F4"/>
    <w:rsid w:val="7AEF6E08"/>
    <w:rsid w:val="7BE5AFC8"/>
    <w:rsid w:val="7C2A7F36"/>
    <w:rsid w:val="7C6AD7ED"/>
    <w:rsid w:val="7D8E219D"/>
    <w:rsid w:val="7ECADB65"/>
    <w:rsid w:val="7EF571AB"/>
    <w:rsid w:val="7FB5139C"/>
    <w:rsid w:val="7FF3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7D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330"/>
  </w:style>
  <w:style w:type="paragraph" w:styleId="Footer">
    <w:name w:val="footer"/>
    <w:basedOn w:val="Normal"/>
    <w:link w:val="FooterChar"/>
    <w:uiPriority w:val="99"/>
    <w:unhideWhenUsed/>
    <w:rsid w:val="00FF3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330"/>
  </w:style>
  <w:style w:type="paragraph" w:styleId="ListParagraph">
    <w:name w:val="List Paragraph"/>
    <w:basedOn w:val="Normal"/>
    <w:uiPriority w:val="34"/>
    <w:qFormat/>
    <w:rsid w:val="00FF33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61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1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1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1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1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6118"/>
  </w:style>
  <w:style w:type="paragraph" w:styleId="BalloonText">
    <w:name w:val="Balloon Text"/>
    <w:basedOn w:val="Normal"/>
    <w:link w:val="BalloonTextChar"/>
    <w:uiPriority w:val="99"/>
    <w:semiHidden/>
    <w:unhideWhenUsed/>
    <w:rsid w:val="009861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1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0C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9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6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epaSnow.com" TargetMode="External"/><Relationship Id="rId2" Type="http://schemas.openxmlformats.org/officeDocument/2006/relationships/hyperlink" Target="https://openarmssolutions.com/dementia/the-power-of-positive-thinking-and-dementia/" TargetMode="External"/><Relationship Id="rId1" Type="http://schemas.openxmlformats.org/officeDocument/2006/relationships/hyperlink" Target="https://www.healthcentral.com/article/dementia-living-with-a-positive-outlook-despite-the-diagnosis" TargetMode="External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csf.app.box.com/file/1263531562882" TargetMode="External"/><Relationship Id="rId299" Type="http://schemas.openxmlformats.org/officeDocument/2006/relationships/hyperlink" Target="http://bathingwithoutabattle.unc.edu/" TargetMode="External"/><Relationship Id="rId21" Type="http://schemas.openxmlformats.org/officeDocument/2006/relationships/hyperlink" Target="https://www.nia.nih.gov/health/adapting-activities-people-alzheimers-disease" TargetMode="External"/><Relationship Id="rId63" Type="http://schemas.openxmlformats.org/officeDocument/2006/relationships/hyperlink" Target="https://www.caregiver.org/emotional-side-caregiving" TargetMode="External"/><Relationship Id="rId159" Type="http://schemas.openxmlformats.org/officeDocument/2006/relationships/hyperlink" Target="https://www.parkinson.org/sites/default/files/documents/dystonia.pdf" TargetMode="External"/><Relationship Id="rId324" Type="http://schemas.openxmlformats.org/officeDocument/2006/relationships/hyperlink" Target="https://www.medicare.gov/coverage/speech-language-pathology-services" TargetMode="External"/><Relationship Id="rId366" Type="http://schemas.openxmlformats.org/officeDocument/2006/relationships/hyperlink" Target="https://researchbank.kaiserpermanente.org/" TargetMode="External"/><Relationship Id="rId170" Type="http://schemas.openxmlformats.org/officeDocument/2006/relationships/hyperlink" Target="http://www.parkinson.org/Understanding-Parkinsons/Symptoms/Non-Movement-Symptoms/Skin-Changes" TargetMode="External"/><Relationship Id="rId226" Type="http://schemas.openxmlformats.org/officeDocument/2006/relationships/hyperlink" Target="https://ucsf.box.com/s/b4n6oiq7jfaeumaujfh7jbx2am180w7k" TargetMode="External"/><Relationship Id="rId433" Type="http://schemas.openxmlformats.org/officeDocument/2006/relationships/footer" Target="footer1.xml"/><Relationship Id="rId268" Type="http://schemas.openxmlformats.org/officeDocument/2006/relationships/hyperlink" Target="https://ucsf.box.com/s/dviayx2uakc9gf667ng20nl2bccuiyk0" TargetMode="External"/><Relationship Id="rId32" Type="http://schemas.openxmlformats.org/officeDocument/2006/relationships/hyperlink" Target="https://ucsf.box.com/s/f3tabxeyqn6isd2ajv82aottmjdi8ym9" TargetMode="External"/><Relationship Id="rId74" Type="http://schemas.openxmlformats.org/officeDocument/2006/relationships/hyperlink" Target="https://www.nia.nih.gov/health/taking-care-yourself-tips-caregivers" TargetMode="External"/><Relationship Id="rId128" Type="http://schemas.openxmlformats.org/officeDocument/2006/relationships/hyperlink" Target="http://memory.ucsf.edu/logopenic-variant-primary-progressive-aphasia" TargetMode="External"/><Relationship Id="rId335" Type="http://schemas.openxmlformats.org/officeDocument/2006/relationships/hyperlink" Target="https://www.nia.nih.gov/health/good-nights-sleep" TargetMode="External"/><Relationship Id="rId377" Type="http://schemas.openxmlformats.org/officeDocument/2006/relationships/hyperlink" Target="https://www.dmv.ca.gov/portal/driver-education-and-safety/medical-conditions-and-driving/dementia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theaftd.org/what-is-ftd/progressive-supranuclear-palsy/" TargetMode="External"/><Relationship Id="rId237" Type="http://schemas.openxmlformats.org/officeDocument/2006/relationships/hyperlink" Target="http://www.justiceinaging.org/wp-content/uploads/2017/08/In-Home-Supportive-Services-Basics_Services.pdf" TargetMode="External"/><Relationship Id="rId402" Type="http://schemas.openxmlformats.org/officeDocument/2006/relationships/hyperlink" Target="http://www.canhr.org/factsheets/resrights_fs/html/fs_challengingdischarge.htm" TargetMode="External"/><Relationship Id="rId279" Type="http://schemas.openxmlformats.org/officeDocument/2006/relationships/hyperlink" Target="https://medisafe.com/" TargetMode="External"/><Relationship Id="rId43" Type="http://schemas.openxmlformats.org/officeDocument/2006/relationships/hyperlink" Target="https://ucsf.box.com/s/8j7tcigzrtet4knaxsjmam4i1fghd9al" TargetMode="External"/><Relationship Id="rId139" Type="http://schemas.openxmlformats.org/officeDocument/2006/relationships/hyperlink" Target="https://ucsf.box.com/s/em0rrxm15rc5zpulp8zwfdq1pi9m5lsq" TargetMode="External"/><Relationship Id="rId290" Type="http://schemas.openxmlformats.org/officeDocument/2006/relationships/hyperlink" Target="http://memory.ucsf.edu/conversations-caregivers" TargetMode="External"/><Relationship Id="rId304" Type="http://schemas.openxmlformats.org/officeDocument/2006/relationships/hyperlink" Target="https://www.caregiver.org/ten-real-life-strategies-dementia-caregiving" TargetMode="External"/><Relationship Id="rId346" Type="http://schemas.openxmlformats.org/officeDocument/2006/relationships/hyperlink" Target="https://ucsf.app.box.com/file/239767334101?s=2cmtnyld4jrxa7c9clq0kp6smrt6cer3" TargetMode="External"/><Relationship Id="rId388" Type="http://schemas.openxmlformats.org/officeDocument/2006/relationships/hyperlink" Target="https://www.sfdph.org/dph/comupg/oprograms/CHEP/Injury/CHIPPS.asp" TargetMode="External"/><Relationship Id="rId85" Type="http://schemas.openxmlformats.org/officeDocument/2006/relationships/hyperlink" Target="https://ucsf.box.com/s/4iul0fc3rzbg1cbmrbu661ex6wbke101" TargetMode="External"/><Relationship Id="rId150" Type="http://schemas.openxmlformats.org/officeDocument/2006/relationships/hyperlink" Target="https://www.lbda.org/wp-content/uploads/2020/09/comprehensive_lbd_symptom_checklist_2019.pdf" TargetMode="External"/><Relationship Id="rId192" Type="http://schemas.openxmlformats.org/officeDocument/2006/relationships/hyperlink" Target="http://www.alzinfo.org/understand-alzheimers/clinical-stages-of-alzheimers/" TargetMode="External"/><Relationship Id="rId206" Type="http://schemas.openxmlformats.org/officeDocument/2006/relationships/hyperlink" Target="https://www.caregiver.org/caregiving-with-your-siblings" TargetMode="External"/><Relationship Id="rId413" Type="http://schemas.openxmlformats.org/officeDocument/2006/relationships/hyperlink" Target="https://ucsf.box.com/s/w723li0dzz5itpykw5vd3z2pp358ya3w" TargetMode="External"/><Relationship Id="rId248" Type="http://schemas.openxmlformats.org/officeDocument/2006/relationships/hyperlink" Target="http://www.canhr.org/factsheets/rcfe_fs/html/rcfe_fs.selfadv.htm" TargetMode="External"/><Relationship Id="rId12" Type="http://schemas.openxmlformats.org/officeDocument/2006/relationships/hyperlink" Target="https://www.alz.org/help-support/caregiving/stages-behaviors/anxiety-agitation?lang=en-US" TargetMode="External"/><Relationship Id="rId108" Type="http://schemas.openxmlformats.org/officeDocument/2006/relationships/hyperlink" Target="https://ucsf.box.com/s/fj7p738yfggw725hwopfflshhzd4xp04" TargetMode="External"/><Relationship Id="rId315" Type="http://schemas.openxmlformats.org/officeDocument/2006/relationships/hyperlink" Target="https://patient.uwhealth.org/healthfacts/363" TargetMode="External"/><Relationship Id="rId357" Type="http://schemas.openxmlformats.org/officeDocument/2006/relationships/hyperlink" Target="https://www.nia.nih.gov/health/brain-donation-gift-future-generations" TargetMode="External"/><Relationship Id="rId54" Type="http://schemas.openxmlformats.org/officeDocument/2006/relationships/hyperlink" Target="https://www.helpguide.org/articles/stress/caregiver-stress-and-burnout.htm?pdf=true" TargetMode="External"/><Relationship Id="rId96" Type="http://schemas.openxmlformats.org/officeDocument/2006/relationships/hyperlink" Target="https://ucsf.box.com/v/FinancialDecisionsCaregiver" TargetMode="External"/><Relationship Id="rId161" Type="http://schemas.openxmlformats.org/officeDocument/2006/relationships/hyperlink" Target="http://www.parkinson.org/Understanding-Parkinsons/Symptoms/Non-Movement-Symptoms/Fatigue" TargetMode="External"/><Relationship Id="rId217" Type="http://schemas.openxmlformats.org/officeDocument/2006/relationships/hyperlink" Target="https://www.nia.nih.gov/health/paying-care" TargetMode="External"/><Relationship Id="rId399" Type="http://schemas.openxmlformats.org/officeDocument/2006/relationships/hyperlink" Target="https://clutterersanonymous.org/2022/06/12/simplified-meeting-notes-for-daily-meetings/" TargetMode="External"/><Relationship Id="rId259" Type="http://schemas.openxmlformats.org/officeDocument/2006/relationships/hyperlink" Target="https://ucsf.box.com/s/pkrbue81rivafxi2qgea47vaa13a4vcp" TargetMode="External"/><Relationship Id="rId424" Type="http://schemas.openxmlformats.org/officeDocument/2006/relationships/hyperlink" Target="https://ucsf.box.com/s/mnr9ci7arxsfw3h4yfzqwf2o46et8boc" TargetMode="External"/><Relationship Id="rId23" Type="http://schemas.openxmlformats.org/officeDocument/2006/relationships/hyperlink" Target="https://ucsf.box.com/s/8sjqkcrdrqcnhan0crb9uz87lc3evd2m" TargetMode="External"/><Relationship Id="rId119" Type="http://schemas.openxmlformats.org/officeDocument/2006/relationships/hyperlink" Target="https://ucsf.app.box.com/file/1263525468875" TargetMode="External"/><Relationship Id="rId270" Type="http://schemas.openxmlformats.org/officeDocument/2006/relationships/hyperlink" Target="https://ucsf.box.com/s/f2qx1e8flqo0touvurqcin3ub7wj42k6" TargetMode="External"/><Relationship Id="rId326" Type="http://schemas.openxmlformats.org/officeDocument/2006/relationships/hyperlink" Target="https://www.silversneakers.com/" TargetMode="External"/><Relationship Id="rId65" Type="http://schemas.openxmlformats.org/officeDocument/2006/relationships/hyperlink" Target="https://www.helpguide.org/articles/mental-health/laughter-is-the-best-medicine.htm?pdf=true" TargetMode="External"/><Relationship Id="rId130" Type="http://schemas.openxmlformats.org/officeDocument/2006/relationships/hyperlink" Target="https://www.alz.org/getmedia/da9e2ce1-d73c-437a-be7c-d5761afd06e9/taking-action-workbook" TargetMode="External"/><Relationship Id="rId368" Type="http://schemas.openxmlformats.org/officeDocument/2006/relationships/hyperlink" Target="https://aging.arizona.edu/sites/default/files/2023-02/Dementia%20-%20Infections.pdf" TargetMode="External"/><Relationship Id="rId172" Type="http://schemas.openxmlformats.org/officeDocument/2006/relationships/hyperlink" Target="http://www.parkinson.org/Understanding-Parkinsons/Symptoms/Non-Movement-Symptoms/Speech-and-Swallowing-Problems" TargetMode="External"/><Relationship Id="rId228" Type="http://schemas.openxmlformats.org/officeDocument/2006/relationships/hyperlink" Target="https://ucsf.box.com/s/0gzxuf97aclqg6g6a8smsiqylla6j8dw" TargetMode="External"/><Relationship Id="rId435" Type="http://schemas.openxmlformats.org/officeDocument/2006/relationships/header" Target="header3.xml"/><Relationship Id="rId281" Type="http://schemas.openxmlformats.org/officeDocument/2006/relationships/hyperlink" Target="https://www.alz.org/help-support/i-have-alz/live-well/taking-care-of-yourself" TargetMode="External"/><Relationship Id="rId337" Type="http://schemas.openxmlformats.org/officeDocument/2006/relationships/hyperlink" Target="http://www.sleephealthfoundation.org.au/pdfs/Good-Sleep-Habits.pdf" TargetMode="External"/><Relationship Id="rId34" Type="http://schemas.openxmlformats.org/officeDocument/2006/relationships/hyperlink" Target="https://www.nia.nih.gov/health/when-person-alzheimers-rummages-and-hides-things" TargetMode="External"/><Relationship Id="rId76" Type="http://schemas.openxmlformats.org/officeDocument/2006/relationships/hyperlink" Target="https://www.youtube.com/channel/UCVgK5-w1dilMx7bPVB5yNug/videos" TargetMode="External"/><Relationship Id="rId141" Type="http://schemas.openxmlformats.org/officeDocument/2006/relationships/hyperlink" Target="http://memory.ucsf.edu/huntington-disease" TargetMode="External"/><Relationship Id="rId379" Type="http://schemas.openxmlformats.org/officeDocument/2006/relationships/hyperlink" Target="http://www.justiceinaging.org/wp-content/uploads/2016/04/Durable-Medical-Equipment_Consumer-Fact-Sheet.pdf" TargetMode="External"/><Relationship Id="rId7" Type="http://schemas.openxmlformats.org/officeDocument/2006/relationships/hyperlink" Target="https://www.alzheimersla.org/wp-content/uploads/2018/06/CaregiverTipSheet_anger.pdf" TargetMode="External"/><Relationship Id="rId183" Type="http://schemas.openxmlformats.org/officeDocument/2006/relationships/hyperlink" Target="https://www.psp.org/" TargetMode="External"/><Relationship Id="rId239" Type="http://schemas.openxmlformats.org/officeDocument/2006/relationships/hyperlink" Target="https://www.medicare.gov/what-medicare-covers/whats-home-health-care" TargetMode="External"/><Relationship Id="rId390" Type="http://schemas.openxmlformats.org/officeDocument/2006/relationships/hyperlink" Target="https://ucsf.box.com/v/DignityandSelfDetermination" TargetMode="External"/><Relationship Id="rId404" Type="http://schemas.openxmlformats.org/officeDocument/2006/relationships/hyperlink" Target="https://www.medicare.gov/coverage/home-health-services.html" TargetMode="External"/><Relationship Id="rId250" Type="http://schemas.openxmlformats.org/officeDocument/2006/relationships/hyperlink" Target="http://www.canhr.org/publications/newsletters/NetNews/Feature_Article/NN_2008Q4.htm" TargetMode="External"/><Relationship Id="rId292" Type="http://schemas.openxmlformats.org/officeDocument/2006/relationships/hyperlink" Target="http://bathingwithoutabattle.unc.edu/bathing-techniques" TargetMode="External"/><Relationship Id="rId306" Type="http://schemas.openxmlformats.org/officeDocument/2006/relationships/hyperlink" Target="http://memory.ucsf.edu/tips-daily-life" TargetMode="External"/><Relationship Id="rId45" Type="http://schemas.openxmlformats.org/officeDocument/2006/relationships/hyperlink" Target="https://www.nia.nih.gov/health/good-nights-sleep" TargetMode="External"/><Relationship Id="rId87" Type="http://schemas.openxmlformats.org/officeDocument/2006/relationships/hyperlink" Target="https://ucsf.box.com/s/ntgyo4bgxz9oypv2sk9bup3q72wz3xbp" TargetMode="External"/><Relationship Id="rId110" Type="http://schemas.openxmlformats.org/officeDocument/2006/relationships/hyperlink" Target="https://ucsf.box.com/s/8cxpzaj3fvzaa6anov2lvhx1br42bgg3" TargetMode="External"/><Relationship Id="rId348" Type="http://schemas.openxmlformats.org/officeDocument/2006/relationships/hyperlink" Target="https://ucsf.app.box.com/file/239767333845?s=wmm0jh3oovhm8wjn69u3qlise897h6xp" TargetMode="External"/><Relationship Id="rId152" Type="http://schemas.openxmlformats.org/officeDocument/2006/relationships/hyperlink" Target="https://www.parkinson.org/sites/default/files/documents/apathy-and-parkinsons.pdf" TargetMode="External"/><Relationship Id="rId194" Type="http://schemas.openxmlformats.org/officeDocument/2006/relationships/hyperlink" Target="https://ucsf.box.com/s/w723li0dzz5itpykw5vd3z2pp358ya3w" TargetMode="External"/><Relationship Id="rId208" Type="http://schemas.openxmlformats.org/officeDocument/2006/relationships/hyperlink" Target="https://www.nia.nih.gov/health/helping-children-understand-alzheimers-disease" TargetMode="External"/><Relationship Id="rId415" Type="http://schemas.openxmlformats.org/officeDocument/2006/relationships/hyperlink" Target="https://healthonline.washington.edu/document/health_online/pdf/Safe_Swallowing_Tips_11_11.pdf" TargetMode="External"/><Relationship Id="rId261" Type="http://schemas.openxmlformats.org/officeDocument/2006/relationships/hyperlink" Target="https://ucsf.box.com/s/g93f0ftzgk1rtpt7yg34vawxotvmn3im" TargetMode="External"/><Relationship Id="rId14" Type="http://schemas.openxmlformats.org/officeDocument/2006/relationships/hyperlink" Target="https://www.nia.nih.gov/health/alzheimers-changes-behavior-and-communication/coping-agitation-aggression-and-sundowning" TargetMode="External"/><Relationship Id="rId56" Type="http://schemas.openxmlformats.org/officeDocument/2006/relationships/hyperlink" Target="https://www.caregiver.org/caregiving-and-ambiguous-loss" TargetMode="External"/><Relationship Id="rId317" Type="http://schemas.openxmlformats.org/officeDocument/2006/relationships/hyperlink" Target="https://www.nrshealthcare.co.uk/eating-drinking-aids" TargetMode="External"/><Relationship Id="rId359" Type="http://schemas.openxmlformats.org/officeDocument/2006/relationships/hyperlink" Target="https://www.nia.nih.gov/health/how-biomarkers-help-diagnose-dementia" TargetMode="External"/><Relationship Id="rId98" Type="http://schemas.openxmlformats.org/officeDocument/2006/relationships/hyperlink" Target="https://ucsf.box.com/s/7zbaa8fl6all3p8a2zg5yoqfzase4nfo" TargetMode="External"/><Relationship Id="rId121" Type="http://schemas.openxmlformats.org/officeDocument/2006/relationships/hyperlink" Target="http://www.myneurosciencecenter.com/MyNeuroscienceCenter/neurowell/10041" TargetMode="External"/><Relationship Id="rId163" Type="http://schemas.openxmlformats.org/officeDocument/2006/relationships/hyperlink" Target="https://www.parkinson.org/living-with-parkinsons/management/activities-daily-living/freezing" TargetMode="External"/><Relationship Id="rId219" Type="http://schemas.openxmlformats.org/officeDocument/2006/relationships/hyperlink" Target="http://www.canhr.org/factsheets/index.html" TargetMode="External"/><Relationship Id="rId370" Type="http://schemas.openxmlformats.org/officeDocument/2006/relationships/hyperlink" Target="https://www.nia.nih.gov/health/disaster-preparedness-alzheimers-caregivers" TargetMode="External"/><Relationship Id="rId426" Type="http://schemas.openxmlformats.org/officeDocument/2006/relationships/hyperlink" Target="https://www.nei.nih.gov/sites/default/files/2019-06/you-could-have-glaucoma-not-even-know-it.pdf" TargetMode="External"/><Relationship Id="rId230" Type="http://schemas.openxmlformats.org/officeDocument/2006/relationships/hyperlink" Target="http://memory.ucsf.edu/sites/memory.ucsf.edu/files/wysiwyg/PWM_PreHospitalization_Checklist.pdf" TargetMode="External"/><Relationship Id="rId25" Type="http://schemas.openxmlformats.org/officeDocument/2006/relationships/hyperlink" Target="https://ucsf.box.com/s/kt2ymufkru2f8w1odk9mpvub4whpanhj" TargetMode="External"/><Relationship Id="rId67" Type="http://schemas.openxmlformats.org/officeDocument/2006/relationships/hyperlink" Target="https://ucsf.box.com/s/z9resjfi2jx38j9q4kno5sqbq4jphcdn" TargetMode="External"/><Relationship Id="rId272" Type="http://schemas.openxmlformats.org/officeDocument/2006/relationships/hyperlink" Target="https://ucsf.box.com/s/mo72js31xec3j0urmo5a6a5qrhlz3jd8" TargetMode="External"/><Relationship Id="rId328" Type="http://schemas.openxmlformats.org/officeDocument/2006/relationships/hyperlink" Target="https://www.healthinaging.org/tools-and-tips/go4life-national-institute-aging" TargetMode="External"/><Relationship Id="rId132" Type="http://schemas.openxmlformats.org/officeDocument/2006/relationships/hyperlink" Target="https://www.psp.org/wp-content/uploads/2016/09/A-Guide-for-People-Living-With-PSP-August-2012-1.pdf" TargetMode="External"/><Relationship Id="rId174" Type="http://schemas.openxmlformats.org/officeDocument/2006/relationships/hyperlink" Target="https://www.parkinson.org/understanding-parkinsons/non-movement-symptoms/depression" TargetMode="External"/><Relationship Id="rId381" Type="http://schemas.openxmlformats.org/officeDocument/2006/relationships/hyperlink" Target="https://www.medicare.gov/publications/10988-medicare-coverage-therapy-services.pdf" TargetMode="External"/><Relationship Id="rId241" Type="http://schemas.openxmlformats.org/officeDocument/2006/relationships/hyperlink" Target="https://ucsf.box.com/s/xgjicp48xjpcnvi5gumy8kyfu6nzvfii" TargetMode="External"/><Relationship Id="rId437" Type="http://schemas.openxmlformats.org/officeDocument/2006/relationships/fontTable" Target="fontTable.xml"/><Relationship Id="rId36" Type="http://schemas.openxmlformats.org/officeDocument/2006/relationships/hyperlink" Target="https://www.mentalhealthsf.org/collecting-behaviors-hoarding-disorder/" TargetMode="External"/><Relationship Id="rId283" Type="http://schemas.openxmlformats.org/officeDocument/2006/relationships/hyperlink" Target="http://www.alz.org/national/documents/brochure_activities.pdf" TargetMode="External"/><Relationship Id="rId339" Type="http://schemas.openxmlformats.org/officeDocument/2006/relationships/hyperlink" Target="https://ucsf.box.com/s/q4olxqr0mrammy3oepu9xdxssybsmruq" TargetMode="External"/><Relationship Id="rId78" Type="http://schemas.openxmlformats.org/officeDocument/2006/relationships/hyperlink" Target="https://ucsf.box.com/s/l3tuokcjxf0w0qra6m68xckmuauzm8pg" TargetMode="External"/><Relationship Id="rId101" Type="http://schemas.openxmlformats.org/officeDocument/2006/relationships/hyperlink" Target="https://ucsf.box.com/s/y6yh7aeyldrvc5y3fpd175ym688tvgsb" TargetMode="External"/><Relationship Id="rId143" Type="http://schemas.openxmlformats.org/officeDocument/2006/relationships/hyperlink" Target="http://www.lbda.org/go/ER" TargetMode="External"/><Relationship Id="rId185" Type="http://schemas.openxmlformats.org/officeDocument/2006/relationships/hyperlink" Target="https://www.alz.org/media/Documents/alzheimers-dementia-vascular-dementia-ts.pdf" TargetMode="External"/><Relationship Id="rId350" Type="http://schemas.openxmlformats.org/officeDocument/2006/relationships/hyperlink" Target="https://www.youtube.com/user/CAREGIVERdotORG" TargetMode="External"/><Relationship Id="rId406" Type="http://schemas.openxmlformats.org/officeDocument/2006/relationships/hyperlink" Target="https://ucsf.box.com/s/anv7cxxwf9bwqjh81u0izuzyfjpj9ifs" TargetMode="External"/><Relationship Id="rId9" Type="http://schemas.openxmlformats.org/officeDocument/2006/relationships/hyperlink" Target="https://www.alzheimers.org.uk/download/downloads/id/1797/factsheet_dementia_and_aggressive_behaviour.pdf" TargetMode="External"/><Relationship Id="rId210" Type="http://schemas.openxmlformats.org/officeDocument/2006/relationships/hyperlink" Target="https://ucsf.box.com/s/odkbestiht2n2qipjdsmxrt2r1lbyn7k" TargetMode="External"/><Relationship Id="rId392" Type="http://schemas.openxmlformats.org/officeDocument/2006/relationships/hyperlink" Target="https://ucsf.box.com/s/88zqjadgb0lp58yk8w62jbwofykmjhe8" TargetMode="External"/><Relationship Id="rId252" Type="http://schemas.openxmlformats.org/officeDocument/2006/relationships/hyperlink" Target="http://www.canhr.org/" TargetMode="External"/><Relationship Id="rId294" Type="http://schemas.openxmlformats.org/officeDocument/2006/relationships/hyperlink" Target="https://ucsf.box.com/s/klr24ltgtq9d4yjo8t4qq9tq3ifdv6q5" TargetMode="External"/><Relationship Id="rId308" Type="http://schemas.openxmlformats.org/officeDocument/2006/relationships/hyperlink" Target="https://ucsf.app.box.com/file/849613548654?s=gyhymzwz92ei1c3gq8aqtw36ix243ryo" TargetMode="External"/><Relationship Id="rId47" Type="http://schemas.openxmlformats.org/officeDocument/2006/relationships/hyperlink" Target="http://www.sleephealthfoundation.org.au/pdfs/Good-Sleep-Habits.pdf" TargetMode="External"/><Relationship Id="rId89" Type="http://schemas.openxmlformats.org/officeDocument/2006/relationships/hyperlink" Target="https://acl.gov/ltc/costs-and-who-pays/what-is-covered" TargetMode="External"/><Relationship Id="rId112" Type="http://schemas.openxmlformats.org/officeDocument/2006/relationships/hyperlink" Target="https://ucsf.box.com/s/lc69dlxkt1e0w4nqch5gytrmaxunkygb" TargetMode="External"/><Relationship Id="rId154" Type="http://schemas.openxmlformats.org/officeDocument/2006/relationships/hyperlink" Target="https://secure3.convio.net/prkorg/PDF/Caring-and-Coping.pdf" TargetMode="External"/><Relationship Id="rId361" Type="http://schemas.openxmlformats.org/officeDocument/2006/relationships/hyperlink" Target="https://memory.ucsf.edu/research-trials/research" TargetMode="External"/><Relationship Id="rId196" Type="http://schemas.openxmlformats.org/officeDocument/2006/relationships/hyperlink" Target="https://ucsf.box.com/s/814n7ag1gb1byr9vszmt8slrywptscfv" TargetMode="External"/><Relationship Id="rId417" Type="http://schemas.openxmlformats.org/officeDocument/2006/relationships/hyperlink" Target="http://abilitytools.org/" TargetMode="External"/><Relationship Id="rId16" Type="http://schemas.openxmlformats.org/officeDocument/2006/relationships/hyperlink" Target="https://ucsf.box.com/s/wnnfu87xixj03z8m2yyxz0gne4vn88bj" TargetMode="External"/><Relationship Id="rId221" Type="http://schemas.openxmlformats.org/officeDocument/2006/relationships/hyperlink" Target="http://www.dhcs.ca.gov/services/ltc/Pages/AssistedLivingWaiver.aspx" TargetMode="External"/><Relationship Id="rId263" Type="http://schemas.openxmlformats.org/officeDocument/2006/relationships/hyperlink" Target="https://ucsf.box.com/s/35nhe1oguhz9x2e4ik5nryl5y4t1dueh" TargetMode="External"/><Relationship Id="rId319" Type="http://schemas.openxmlformats.org/officeDocument/2006/relationships/hyperlink" Target="https://ucsf.app.box.com/file/932469681839" TargetMode="External"/><Relationship Id="rId58" Type="http://schemas.openxmlformats.org/officeDocument/2006/relationships/hyperlink" Target="http://aging.arizona.edu/sites/aging/files/fact-sheet-pdfs/cognitive_behavioral_interventions_for_insomnia_0.pdf" TargetMode="External"/><Relationship Id="rId123" Type="http://schemas.openxmlformats.org/officeDocument/2006/relationships/hyperlink" Target="https://www.alz.org/help-support/i-have-alz/live-well" TargetMode="External"/><Relationship Id="rId330" Type="http://schemas.openxmlformats.org/officeDocument/2006/relationships/hyperlink" Target="https://ucsf.box.com/s/brptqdrciu9u3sznz7quz5cd5apw00ak" TargetMode="External"/><Relationship Id="rId165" Type="http://schemas.openxmlformats.org/officeDocument/2006/relationships/hyperlink" Target="https://ucsf.app.box.com/file/1267898270154" TargetMode="External"/><Relationship Id="rId372" Type="http://schemas.openxmlformats.org/officeDocument/2006/relationships/hyperlink" Target="https://www.nia.nih.gov/health/driving-safety-and-alzheimers-disease" TargetMode="External"/><Relationship Id="rId428" Type="http://schemas.openxmlformats.org/officeDocument/2006/relationships/hyperlink" Target="https://www.alz.org/media/Documents/alzheimers-dementia-emergency-response-enrollment-wander-b.pdf" TargetMode="External"/><Relationship Id="rId232" Type="http://schemas.openxmlformats.org/officeDocument/2006/relationships/hyperlink" Target="https://www.medicare.gov/what-medicare-covers/whats-home-health-care" TargetMode="External"/><Relationship Id="rId274" Type="http://schemas.openxmlformats.org/officeDocument/2006/relationships/hyperlink" Target="https://ucsf.box.com/s/7morrhyeecmx2oqwfr2b8ato9q9xtduj" TargetMode="External"/><Relationship Id="rId27" Type="http://schemas.openxmlformats.org/officeDocument/2006/relationships/hyperlink" Target="https://www.nia.nih.gov/health/alzheimers-and-hallucinations-delusions-and-paranoia" TargetMode="External"/><Relationship Id="rId69" Type="http://schemas.openxmlformats.org/officeDocument/2006/relationships/hyperlink" Target="https://www.nia.nih.gov/health/sexuality-later-life" TargetMode="External"/><Relationship Id="rId134" Type="http://schemas.openxmlformats.org/officeDocument/2006/relationships/hyperlink" Target="http://memory.ucsf.edu/behavioral-variant-frontotemporal-dementia" TargetMode="External"/><Relationship Id="rId80" Type="http://schemas.openxmlformats.org/officeDocument/2006/relationships/hyperlink" Target="https://ucsf.box.com/s/5u880cefo2jhwmsyrrmdtznm1iuzy2i2" TargetMode="External"/><Relationship Id="rId176" Type="http://schemas.openxmlformats.org/officeDocument/2006/relationships/hyperlink" Target="https://www.parkinson.org/understanding-parkinsons/movement-symptoms/dizziness-fainting" TargetMode="External"/><Relationship Id="rId341" Type="http://schemas.openxmlformats.org/officeDocument/2006/relationships/hyperlink" Target="https://www.nia.nih.gov/health/holiday-hints-alzheimers-caregivers" TargetMode="External"/><Relationship Id="rId383" Type="http://schemas.openxmlformats.org/officeDocument/2006/relationships/hyperlink" Target="https://www.cdc.gov/steadi/pdf/STEADI-Brochure-StayIndependent-508.pdf" TargetMode="External"/><Relationship Id="rId201" Type="http://schemas.openxmlformats.org/officeDocument/2006/relationships/hyperlink" Target="http://www.alz.org/national/documents/medicare_topicsheet_hospice_benefit.pdf" TargetMode="External"/><Relationship Id="rId243" Type="http://schemas.openxmlformats.org/officeDocument/2006/relationships/hyperlink" Target="http://www.cdss.ca.gov/In-Home-Supportive-Services" TargetMode="External"/><Relationship Id="rId285" Type="http://schemas.openxmlformats.org/officeDocument/2006/relationships/hyperlink" Target="http://www.ssww.com/therapy-and-rehab/cognitive-therapy/alzheimers-therapy/" TargetMode="External"/><Relationship Id="rId38" Type="http://schemas.openxmlformats.org/officeDocument/2006/relationships/hyperlink" Target="https://www.napo.net/search/custom.asp?id=3767" TargetMode="External"/><Relationship Id="rId103" Type="http://schemas.openxmlformats.org/officeDocument/2006/relationships/hyperlink" Target="https://www.nia.nih.gov/health/managing-money-problems-alzheimers-disease" TargetMode="External"/><Relationship Id="rId310" Type="http://schemas.openxmlformats.org/officeDocument/2006/relationships/hyperlink" Target="http://www.justiceinaging.org/wp-content/uploads/2016/07/Oral-Health-in-CA_What-About-Older-Adults.pdf" TargetMode="External"/><Relationship Id="rId91" Type="http://schemas.openxmlformats.org/officeDocument/2006/relationships/hyperlink" Target="https://www.nia.nih.gov/health/paying-long-term-care" TargetMode="External"/><Relationship Id="rId145" Type="http://schemas.openxmlformats.org/officeDocument/2006/relationships/hyperlink" Target="https://order.nia.nih.gov/sites/default/files/2020-03/lewy-body-dementia-508.pdf" TargetMode="External"/><Relationship Id="rId187" Type="http://schemas.openxmlformats.org/officeDocument/2006/relationships/hyperlink" Target="https://www.alzheimers.org.uk/sites/default/files/2022-05/402LP-what-is-vascular-dementia.pdf" TargetMode="External"/><Relationship Id="rId352" Type="http://schemas.openxmlformats.org/officeDocument/2006/relationships/hyperlink" Target="http://dementia.uclahealth.org/caregiver-education-videos" TargetMode="External"/><Relationship Id="rId394" Type="http://schemas.openxmlformats.org/officeDocument/2006/relationships/hyperlink" Target="https://giffords.org/lawcenter/gun-laws/browse-state-gun-laws/" TargetMode="External"/><Relationship Id="rId408" Type="http://schemas.openxmlformats.org/officeDocument/2006/relationships/hyperlink" Target="http://memory.ucsf.edu/sites/memory.ucsf.edu/files/wysiwyg/PWM_PreHospitalization_Checklist.pdf" TargetMode="External"/><Relationship Id="rId212" Type="http://schemas.openxmlformats.org/officeDocument/2006/relationships/hyperlink" Target="https://ucsf.box.com/s/gayos8pzjvi7gku2jftvm6uvoywhg07b" TargetMode="External"/><Relationship Id="rId254" Type="http://schemas.openxmlformats.org/officeDocument/2006/relationships/hyperlink" Target="http://www.pathway-interact.com/" TargetMode="External"/><Relationship Id="rId49" Type="http://schemas.openxmlformats.org/officeDocument/2006/relationships/hyperlink" Target="https://ucsf.box.com/s/hzia3le1bagfut86s4h7da4yma986bd4" TargetMode="External"/><Relationship Id="rId114" Type="http://schemas.openxmlformats.org/officeDocument/2006/relationships/hyperlink" Target="https://ucsf.app.box.com/file/1263535628714" TargetMode="External"/><Relationship Id="rId296" Type="http://schemas.openxmlformats.org/officeDocument/2006/relationships/hyperlink" Target="https://www.youtube.com/playlist?list=PL47B0761255A1F993" TargetMode="External"/><Relationship Id="rId60" Type="http://schemas.openxmlformats.org/officeDocument/2006/relationships/hyperlink" Target="https://www.caregiver.org/dementia-caregiving-and-controlling-frustration" TargetMode="External"/><Relationship Id="rId81" Type="http://schemas.openxmlformats.org/officeDocument/2006/relationships/hyperlink" Target="https://app.box.com/file/1147832492300?s=9pa6v0xfnwkuz7o7wmgjrixtvqg1dqe8" TargetMode="External"/><Relationship Id="rId135" Type="http://schemas.openxmlformats.org/officeDocument/2006/relationships/hyperlink" Target="http://memory.ucsf.edu/frontotemporal-dementia" TargetMode="External"/><Relationship Id="rId156" Type="http://schemas.openxmlformats.org/officeDocument/2006/relationships/hyperlink" Target="http://www.parkinson.org/Understanding-Parkinsons/Symptoms/Non-Movement-Symptoms/Gastrointestinal-Issues" TargetMode="External"/><Relationship Id="rId177" Type="http://schemas.openxmlformats.org/officeDocument/2006/relationships/hyperlink" Target="https://davisphinneyfoundation.org/" TargetMode="External"/><Relationship Id="rId198" Type="http://schemas.openxmlformats.org/officeDocument/2006/relationships/hyperlink" Target="https://app.box.com/file/1250215332350" TargetMode="External"/><Relationship Id="rId321" Type="http://schemas.openxmlformats.org/officeDocument/2006/relationships/hyperlink" Target="https://ucsf.box.com/s/6ld6aysfozostzz6pgrjs3h7nvdaol74" TargetMode="External"/><Relationship Id="rId342" Type="http://schemas.openxmlformats.org/officeDocument/2006/relationships/hyperlink" Target="https://www.nia.nih.gov/health/adapting-activities-people-alzheimers-disease" TargetMode="External"/><Relationship Id="rId363" Type="http://schemas.openxmlformats.org/officeDocument/2006/relationships/hyperlink" Target="https://clinicaltrials.gov/ct2/home" TargetMode="External"/><Relationship Id="rId384" Type="http://schemas.openxmlformats.org/officeDocument/2006/relationships/hyperlink" Target="https://ucsf.box.com/s/24kx3q0o8qzafrsvryhc9zzhz5u0zpj9" TargetMode="External"/><Relationship Id="rId419" Type="http://schemas.openxmlformats.org/officeDocument/2006/relationships/hyperlink" Target="http://www.visionaware.org/media/VisionAware_2016_GS_BathroomSafety_EN_Accessible_FINAL.pdf" TargetMode="External"/><Relationship Id="rId202" Type="http://schemas.openxmlformats.org/officeDocument/2006/relationships/hyperlink" Target="https://ucsf.box.com/s/pmfl57qlmfe4f75vguo3a6fe0dognnkp" TargetMode="External"/><Relationship Id="rId223" Type="http://schemas.openxmlformats.org/officeDocument/2006/relationships/hyperlink" Target="http://www.canhr.org/factsheets/resrights_fs/html/fs_challengingdischarge.htm" TargetMode="External"/><Relationship Id="rId244" Type="http://schemas.openxmlformats.org/officeDocument/2006/relationships/hyperlink" Target="http://canhr.org/factsheets/rcfe_fs/html/rcfe_fs.dementia.htm" TargetMode="External"/><Relationship Id="rId430" Type="http://schemas.openxmlformats.org/officeDocument/2006/relationships/hyperlink" Target="https://ucsf.box.com/v/caregivingtechnology" TargetMode="External"/><Relationship Id="rId18" Type="http://schemas.microsoft.com/office/2011/relationships/commentsExtended" Target="commentsExtended.xml"/><Relationship Id="rId39" Type="http://schemas.openxmlformats.org/officeDocument/2006/relationships/hyperlink" Target="https://www.nia.nih.gov/es/node/20448" TargetMode="External"/><Relationship Id="rId265" Type="http://schemas.openxmlformats.org/officeDocument/2006/relationships/hyperlink" Target="https://ucsf.box.com/s/h9r8kszgrac9ne02131sbbd6jwa9e6ue" TargetMode="External"/><Relationship Id="rId286" Type="http://schemas.openxmlformats.org/officeDocument/2006/relationships/hyperlink" Target="http://www.alzstore.com/alzheimers-dementia-activities-s/1673.htm" TargetMode="External"/><Relationship Id="rId50" Type="http://schemas.openxmlformats.org/officeDocument/2006/relationships/hyperlink" Target="https://ucsf.box.com/s/30jxc579znx0kg9whxvp5lu266vfrea0" TargetMode="External"/><Relationship Id="rId104" Type="http://schemas.openxmlformats.org/officeDocument/2006/relationships/hyperlink" Target="https://ucsf.box.com/s/d27wx4dh8nf0rc3ipbw0jnza4hg9fvej" TargetMode="External"/><Relationship Id="rId125" Type="http://schemas.openxmlformats.org/officeDocument/2006/relationships/hyperlink" Target="https://www.nia.nih.gov/health/alzheimers-disease-fact-sheet" TargetMode="External"/><Relationship Id="rId146" Type="http://schemas.openxmlformats.org/officeDocument/2006/relationships/hyperlink" Target="https://www.nia.nih.gov/health/symptoms-lewy-body-dementia" TargetMode="External"/><Relationship Id="rId167" Type="http://schemas.openxmlformats.org/officeDocument/2006/relationships/hyperlink" Target="http://www.parkinson.org/Understanding-Parkinsons/Symptoms/Non-Movement-Symptoms/Pain" TargetMode="External"/><Relationship Id="rId188" Type="http://schemas.openxmlformats.org/officeDocument/2006/relationships/hyperlink" Target="https://www.nia.nih.gov/health/vascular-dementia" TargetMode="External"/><Relationship Id="rId311" Type="http://schemas.openxmlformats.org/officeDocument/2006/relationships/hyperlink" Target="https://ucsf.box.com/s/py0g5zjsyjnf3lj3k3qb4ko1nqb0biei" TargetMode="External"/><Relationship Id="rId332" Type="http://schemas.openxmlformats.org/officeDocument/2006/relationships/hyperlink" Target="https://activelifemed.com/medi-cal/" TargetMode="External"/><Relationship Id="rId353" Type="http://schemas.openxmlformats.org/officeDocument/2006/relationships/hyperlink" Target="https://www.youtube.com/channel/UCVgK5-w1dilMx7bPVB5yNug/videos" TargetMode="External"/><Relationship Id="rId374" Type="http://schemas.openxmlformats.org/officeDocument/2006/relationships/hyperlink" Target="https://www.caregiver.org/resource/dementia-driving-and-california-state-law/" TargetMode="External"/><Relationship Id="rId395" Type="http://schemas.openxmlformats.org/officeDocument/2006/relationships/hyperlink" Target="https://www.alz.org/media/greatermissouri/rummaging_hiding_and_hoarding_behaviors.pdf" TargetMode="External"/><Relationship Id="rId409" Type="http://schemas.openxmlformats.org/officeDocument/2006/relationships/hyperlink" Target="https://www.medicare.gov/coverage/skilled-nursing-facility-care.html" TargetMode="External"/><Relationship Id="rId71" Type="http://schemas.openxmlformats.org/officeDocument/2006/relationships/hyperlink" Target="https://seniorplanet.org/tag/sex-at-our-age/" TargetMode="External"/><Relationship Id="rId92" Type="http://schemas.openxmlformats.org/officeDocument/2006/relationships/hyperlink" Target="https://ucsf.box.com/s/3dmfqfyg3vyesv2bhcx184z04w8wb033" TargetMode="External"/><Relationship Id="rId213" Type="http://schemas.openxmlformats.org/officeDocument/2006/relationships/hyperlink" Target="https://caads.org/caregiver-resources/find-a-center.html" TargetMode="External"/><Relationship Id="rId234" Type="http://schemas.openxmlformats.org/officeDocument/2006/relationships/hyperlink" Target="https://ucsf.box.com/s/pdpp4xl0gjshd3vs3m4qaw18wwui2hu5" TargetMode="External"/><Relationship Id="rId420" Type="http://schemas.openxmlformats.org/officeDocument/2006/relationships/hyperlink" Target="https://visionaware.org/everyday-living/essential-skills/cooking/safe-cooking-techniqu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lzheimers.org.uk/sites/default/files/2020-01/444LP%20-%20supporting%20a%20person%20with%20dementia%20who%20had%20depression%2C%20anxiety%20or%20apathy.pdf" TargetMode="External"/><Relationship Id="rId255" Type="http://schemas.openxmlformats.org/officeDocument/2006/relationships/hyperlink" Target="https://ucsf.box.com/s/3jm59okko8cz2oj7jg5ibsmqzk7u13tb" TargetMode="External"/><Relationship Id="rId276" Type="http://schemas.openxmlformats.org/officeDocument/2006/relationships/hyperlink" Target="https://cahealthadvocates.org/prescription-drugs/" TargetMode="External"/><Relationship Id="rId297" Type="http://schemas.openxmlformats.org/officeDocument/2006/relationships/hyperlink" Target="https://www.youtube.com/user/CurePSPHowTo/videos" TargetMode="External"/><Relationship Id="rId40" Type="http://schemas.openxmlformats.org/officeDocument/2006/relationships/hyperlink" Target="https://ucsf.app.box.com/file/237357730682?s=swpcnq93nl6ukwcb828yieym29veqapi" TargetMode="External"/><Relationship Id="rId115" Type="http://schemas.openxmlformats.org/officeDocument/2006/relationships/hyperlink" Target="https://ucsf.app.box.com/file/1263536632217" TargetMode="External"/><Relationship Id="rId136" Type="http://schemas.openxmlformats.org/officeDocument/2006/relationships/hyperlink" Target="https://order.nia.nih.gov/sites/default/files/2017-07/ADEAR_FTD_508.pdf" TargetMode="External"/><Relationship Id="rId157" Type="http://schemas.openxmlformats.org/officeDocument/2006/relationships/hyperlink" Target="https://www.parkinson.org/understanding-parkinsons/non-movement-symptoms/depression" TargetMode="External"/><Relationship Id="rId178" Type="http://schemas.openxmlformats.org/officeDocument/2006/relationships/hyperlink" Target="http://www.parkinson.org/" TargetMode="External"/><Relationship Id="rId301" Type="http://schemas.openxmlformats.org/officeDocument/2006/relationships/hyperlink" Target="https://aging.arizona.edu/sites/default/files/2023-02/Dementia%20-%20Communicating%20with%20Persons%20with%20Dementia.pdf" TargetMode="External"/><Relationship Id="rId322" Type="http://schemas.openxmlformats.org/officeDocument/2006/relationships/hyperlink" Target="https://www.medicare.gov/coverage/physical-therapy-services" TargetMode="External"/><Relationship Id="rId343" Type="http://schemas.openxmlformats.org/officeDocument/2006/relationships/hyperlink" Target="https://ucsf.app.box.com/file/239767436055?s=43w25z4zims1fjdu4i5pk76re4kjj4f8" TargetMode="External"/><Relationship Id="rId364" Type="http://schemas.openxmlformats.org/officeDocument/2006/relationships/hyperlink" Target="https://memory.ucsf.edu/research-studies-mac" TargetMode="External"/><Relationship Id="rId61" Type="http://schemas.openxmlformats.org/officeDocument/2006/relationships/hyperlink" Target="https://www.caregiver.org/depression-and-caregiving" TargetMode="External"/><Relationship Id="rId82" Type="http://schemas.openxmlformats.org/officeDocument/2006/relationships/hyperlink" Target="https://www.alz.org/alzheimers-dementia/stages?lang=en-US" TargetMode="External"/><Relationship Id="rId199" Type="http://schemas.openxmlformats.org/officeDocument/2006/relationships/hyperlink" Target="http://www.theaftd.org/wp-content/uploads/2011/10/Hospice-and-FTD_Hospice-of-the-Valley-2011-ppt-online-version.pdf" TargetMode="External"/><Relationship Id="rId203" Type="http://schemas.openxmlformats.org/officeDocument/2006/relationships/hyperlink" Target="https://www.nia.nih.gov/health/providing-comfort-end-life" TargetMode="External"/><Relationship Id="rId385" Type="http://schemas.openxmlformats.org/officeDocument/2006/relationships/hyperlink" Target="https://www.cdc.gov/steadi/pdf/STEADI-Brochure-WhatYouCanDo-508.pdf" TargetMode="External"/><Relationship Id="rId19" Type="http://schemas.microsoft.com/office/2016/09/relationships/commentsIds" Target="commentsIds.xml"/><Relationship Id="rId224" Type="http://schemas.openxmlformats.org/officeDocument/2006/relationships/hyperlink" Target="https://www.nia.nih.gov/health/going-hospital-tips-dementia-caregivers" TargetMode="External"/><Relationship Id="rId245" Type="http://schemas.openxmlformats.org/officeDocument/2006/relationships/hyperlink" Target="https://www.caregiver.org/residential-care-options-housing-options" TargetMode="External"/><Relationship Id="rId266" Type="http://schemas.openxmlformats.org/officeDocument/2006/relationships/hyperlink" Target="https://ucsf.box.com/s/d5lg98lms0mx4c9cum6gtxohyuimy71a" TargetMode="External"/><Relationship Id="rId287" Type="http://schemas.openxmlformats.org/officeDocument/2006/relationships/hyperlink" Target="https://www.springbok-puzzles.com/36-piece-alzheimers-jigsaw-puzzles-s/1831.htm" TargetMode="External"/><Relationship Id="rId410" Type="http://schemas.openxmlformats.org/officeDocument/2006/relationships/hyperlink" Target="https://www.medicare.gov/what-medicare-covers/home-health-care/home-health-care-what-is-it-what-to-expect.html" TargetMode="External"/><Relationship Id="rId431" Type="http://schemas.openxmlformats.org/officeDocument/2006/relationships/header" Target="header1.xml"/><Relationship Id="rId30" Type="http://schemas.openxmlformats.org/officeDocument/2006/relationships/hyperlink" Target="http://www.med.umich.edu/1libr/Alzheimers/DepressionAlzheimersDisease.pdf" TargetMode="External"/><Relationship Id="rId105" Type="http://schemas.openxmlformats.org/officeDocument/2006/relationships/hyperlink" Target="https://ucsf.box.com/s/wn8bbk3nza9kxpebfdkeiawzn73w1v9m" TargetMode="External"/><Relationship Id="rId126" Type="http://schemas.openxmlformats.org/officeDocument/2006/relationships/hyperlink" Target="https://order.nia.nih.gov/sites/default/files/2017-07/Caring_for_person_with_AD_508_0.pdf" TargetMode="External"/><Relationship Id="rId147" Type="http://schemas.openxmlformats.org/officeDocument/2006/relationships/hyperlink" Target="https://www.lbda.org/treatment-of-behavioral-symptoms-when-to-consider-antipsychotic-medications-in-lbd/" TargetMode="External"/><Relationship Id="rId168" Type="http://schemas.openxmlformats.org/officeDocument/2006/relationships/hyperlink" Target="https://ucsf.app.box.com/file/1267885341267" TargetMode="External"/><Relationship Id="rId312" Type="http://schemas.openxmlformats.org/officeDocument/2006/relationships/hyperlink" Target="https://www.parkinsons.org.uk/information-and-support/eating-swallowing-and-saliva-control" TargetMode="External"/><Relationship Id="rId333" Type="http://schemas.openxmlformats.org/officeDocument/2006/relationships/hyperlink" Target="http://www.shieldhealthcare.com/" TargetMode="External"/><Relationship Id="rId354" Type="http://schemas.openxmlformats.org/officeDocument/2006/relationships/hyperlink" Target="https://www.youtube.com/@memorycarehomesolutions/videos" TargetMode="External"/><Relationship Id="rId51" Type="http://schemas.openxmlformats.org/officeDocument/2006/relationships/hyperlink" Target="https://www.alz.org/media/Documents/alzheimers-dementia-emergency-response-enrollment-wander-b.pdf" TargetMode="External"/><Relationship Id="rId72" Type="http://schemas.openxmlformats.org/officeDocument/2006/relationships/hyperlink" Target="https://www.caregiver.org/taking-care-you-self-care-family-caregivers" TargetMode="External"/><Relationship Id="rId93" Type="http://schemas.openxmlformats.org/officeDocument/2006/relationships/hyperlink" Target="https://ucsf.box.com/s/jj5wzsw8dhf76sw356rbrlcwdu6zonv0" TargetMode="External"/><Relationship Id="rId189" Type="http://schemas.openxmlformats.org/officeDocument/2006/relationships/hyperlink" Target="https://ucsf.box.com/s/dckryi0yeat6nvzgbyxbq1g1w1dv87i3" TargetMode="External"/><Relationship Id="rId375" Type="http://schemas.openxmlformats.org/officeDocument/2006/relationships/hyperlink" Target="https://www.alz.org/help-support/caregiving/safety/dementia-driving" TargetMode="External"/><Relationship Id="rId396" Type="http://schemas.openxmlformats.org/officeDocument/2006/relationships/hyperlink" Target="https://www.nia.nih.gov/health/when-person-alzheimers-rummages-and-hides-thing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aregiver.org/caregiving-home-guide-community-resources" TargetMode="External"/><Relationship Id="rId235" Type="http://schemas.openxmlformats.org/officeDocument/2006/relationships/hyperlink" Target="https://ucsf.box.com/s/j8hlnqfxeijhx77ikgvtnw3qbxvu344m" TargetMode="External"/><Relationship Id="rId256" Type="http://schemas.openxmlformats.org/officeDocument/2006/relationships/hyperlink" Target="https://ucsf.box.com/s/9w0gu6tcrwxwo84zuczp1u27dodsh8ts" TargetMode="External"/><Relationship Id="rId277" Type="http://schemas.openxmlformats.org/officeDocument/2006/relationships/hyperlink" Target="https://www.goodrx.com/" TargetMode="External"/><Relationship Id="rId298" Type="http://schemas.openxmlformats.org/officeDocument/2006/relationships/hyperlink" Target="https://www.youtube.com/watch?v=xSyat-VLJqs" TargetMode="External"/><Relationship Id="rId400" Type="http://schemas.openxmlformats.org/officeDocument/2006/relationships/hyperlink" Target="https://www.napo.net/page/howtohire" TargetMode="External"/><Relationship Id="rId421" Type="http://schemas.openxmlformats.org/officeDocument/2006/relationships/hyperlink" Target="http://www.visionaware.org/media/VisionAware_2016_GS_MeetPerson_EN_Accessible_FINAL.pdf" TargetMode="External"/><Relationship Id="rId116" Type="http://schemas.openxmlformats.org/officeDocument/2006/relationships/hyperlink" Target="https://www.alz.org/alzheimers-dementia/research_progress/earlier-diagnosis" TargetMode="External"/><Relationship Id="rId137" Type="http://schemas.openxmlformats.org/officeDocument/2006/relationships/hyperlink" Target="http://memory.ucsf.edu/nonfluent-variant-primary-progressive-aphasia" TargetMode="External"/><Relationship Id="rId158" Type="http://schemas.openxmlformats.org/officeDocument/2006/relationships/hyperlink" Target="https://www.parkinson.org/understanding-parkinsons/movement-symptoms/dizziness-fainting" TargetMode="External"/><Relationship Id="rId302" Type="http://schemas.openxmlformats.org/officeDocument/2006/relationships/hyperlink" Target="https://ucsf.box.com/s/iu1q24iq2rbt3cn63o4scdcze33knnba" TargetMode="External"/><Relationship Id="rId323" Type="http://schemas.openxmlformats.org/officeDocument/2006/relationships/hyperlink" Target="https://www.medicare.gov/coverage/occupational-therapy-services" TargetMode="External"/><Relationship Id="rId344" Type="http://schemas.openxmlformats.org/officeDocument/2006/relationships/hyperlink" Target="https://ucsf.app.box.com/file/239767334357?s=56l3zztziaqc8mhbmqgghzmzuj4rc7zb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https://ucsf.box.com/s/s4tv7tculp2nbra65f8lia4vq1sp4nik" TargetMode="External"/><Relationship Id="rId62" Type="http://schemas.openxmlformats.org/officeDocument/2006/relationships/hyperlink" Target="https://ucsf.box.com/v/DignityandSelfDetermination" TargetMode="External"/><Relationship Id="rId83" Type="http://schemas.openxmlformats.org/officeDocument/2006/relationships/hyperlink" Target="https://ucsf.box.com/s/igxpnkk0e3wz0nbxhn1pi9lh8zp2f583" TargetMode="External"/><Relationship Id="rId179" Type="http://schemas.openxmlformats.org/officeDocument/2006/relationships/hyperlink" Target="https://www.psp.org/wp-content/uploads/2016/09/A-Guide-for-People-Living-With-PSP-August-2012-1.pdf" TargetMode="External"/><Relationship Id="rId365" Type="http://schemas.openxmlformats.org/officeDocument/2006/relationships/hyperlink" Target="https://www.caregiver.org/research-registry" TargetMode="External"/><Relationship Id="rId386" Type="http://schemas.openxmlformats.org/officeDocument/2006/relationships/hyperlink" Target="https://med.stanford.edu/parkinsons/northern-california-resources/fall-prevention-classes.html" TargetMode="External"/><Relationship Id="rId190" Type="http://schemas.openxmlformats.org/officeDocument/2006/relationships/hyperlink" Target="https://app.box.com/file/1250164989812" TargetMode="External"/><Relationship Id="rId204" Type="http://schemas.openxmlformats.org/officeDocument/2006/relationships/hyperlink" Target="https://www.caregiver.org/when-caregiving-ends" TargetMode="External"/><Relationship Id="rId225" Type="http://schemas.openxmlformats.org/officeDocument/2006/relationships/hyperlink" Target="https://www.medicare.gov/coverage/home-health-services.html" TargetMode="External"/><Relationship Id="rId246" Type="http://schemas.openxmlformats.org/officeDocument/2006/relationships/hyperlink" Target="http://www.canhr.org/factsheets/nh_fs/html/fs_howtochoose.htm" TargetMode="External"/><Relationship Id="rId267" Type="http://schemas.openxmlformats.org/officeDocument/2006/relationships/hyperlink" Target="http://www.healthinaging.org/files/documents/tipsheets/meds_to_avoid.pdf" TargetMode="External"/><Relationship Id="rId288" Type="http://schemas.openxmlformats.org/officeDocument/2006/relationships/hyperlink" Target="https://www.never2old4games.com/" TargetMode="External"/><Relationship Id="rId411" Type="http://schemas.openxmlformats.org/officeDocument/2006/relationships/hyperlink" Target="https://www.mayoclinic.org/first-aid/first-aid-choking/basics/art-20056637" TargetMode="External"/><Relationship Id="rId432" Type="http://schemas.openxmlformats.org/officeDocument/2006/relationships/header" Target="header2.xml"/><Relationship Id="rId106" Type="http://schemas.openxmlformats.org/officeDocument/2006/relationships/hyperlink" Target="https://ucsf.box.com/s/zi5q1wt0umfy8gc34cwgqcr7e7v0kvtg" TargetMode="External"/><Relationship Id="rId127" Type="http://schemas.openxmlformats.org/officeDocument/2006/relationships/hyperlink" Target="http://www.alz.org/care/alzheimers-early-mild-stage-caregiving.asp" TargetMode="External"/><Relationship Id="rId313" Type="http://schemas.openxmlformats.org/officeDocument/2006/relationships/hyperlink" Target="https://www.alz.org/national/documents/topicsheet_eating.pdf" TargetMode="External"/><Relationship Id="rId10" Type="http://schemas.openxmlformats.org/officeDocument/2006/relationships/hyperlink" Target="https://ucsf.box.com/s/tv94y5nifcbm9wn7y176tu0nk1dpcmdk" TargetMode="External"/><Relationship Id="rId31" Type="http://schemas.openxmlformats.org/officeDocument/2006/relationships/hyperlink" Target="https://www.caregiver.org/depression-and-caregiving" TargetMode="External"/><Relationship Id="rId52" Type="http://schemas.openxmlformats.org/officeDocument/2006/relationships/hyperlink" Target="https://www.nia.nih.gov/health/wandering-and-alzheimers-disease" TargetMode="External"/><Relationship Id="rId73" Type="http://schemas.openxmlformats.org/officeDocument/2006/relationships/hyperlink" Target="https://www.alz.org/national/documents/brochure_caregiverstress.pdf" TargetMode="External"/><Relationship Id="rId94" Type="http://schemas.openxmlformats.org/officeDocument/2006/relationships/hyperlink" Target="https://ucsf.box.com/s/9lakyftu3aj8mv24dwxgg2xsxhmolicv" TargetMode="External"/><Relationship Id="rId148" Type="http://schemas.openxmlformats.org/officeDocument/2006/relationships/hyperlink" Target="https://www.lbda.org/treatment-of-behavioral-symptoms-when-to-consider-antipsychotic-medications-in-lbd/" TargetMode="External"/><Relationship Id="rId169" Type="http://schemas.openxmlformats.org/officeDocument/2006/relationships/hyperlink" Target="https://www.parkinson.org/understanding-parkinsons/non-movement-symptoms/bone-health" TargetMode="External"/><Relationship Id="rId334" Type="http://schemas.openxmlformats.org/officeDocument/2006/relationships/hyperlink" Target="http://www.northshorecare.com/" TargetMode="External"/><Relationship Id="rId355" Type="http://schemas.openxmlformats.org/officeDocument/2006/relationships/hyperlink" Target="https://www.nia.nih.gov/health/registries-and-matching-services?utm_campaign=ealert&amp;utm_medium=email&amp;utm_source=20170608_registries" TargetMode="External"/><Relationship Id="rId376" Type="http://schemas.openxmlformats.org/officeDocument/2006/relationships/hyperlink" Target="https://ucsf.box.com/s/tg5qf1szd5eavgaq2x4zareog9h2592w" TargetMode="External"/><Relationship Id="rId397" Type="http://schemas.openxmlformats.org/officeDocument/2006/relationships/hyperlink" Target="https://ucsf.box.com/s/bam1p7swwpggscggx5jposbvl0svkax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psp.org/iwanttolearn/progressive-supranuclear-palsy/" TargetMode="External"/><Relationship Id="rId215" Type="http://schemas.openxmlformats.org/officeDocument/2006/relationships/hyperlink" Target="https://www.nia.nih.gov/health/finding-long-term-care-person-alzheimers" TargetMode="External"/><Relationship Id="rId236" Type="http://schemas.openxmlformats.org/officeDocument/2006/relationships/hyperlink" Target="http://www.justiceinaging.org/wp-content/uploads/2017/08/IHSS-Basics_Eligibility-and-Application-Process.pdf" TargetMode="External"/><Relationship Id="rId257" Type="http://schemas.openxmlformats.org/officeDocument/2006/relationships/hyperlink" Target="https://ucsf.box.com/s/2ak7v68wjrm2gfznkocgtd4o8pzxnsn8" TargetMode="External"/><Relationship Id="rId278" Type="http://schemas.openxmlformats.org/officeDocument/2006/relationships/hyperlink" Target="https://www.medminder.com/" TargetMode="External"/><Relationship Id="rId401" Type="http://schemas.openxmlformats.org/officeDocument/2006/relationships/hyperlink" Target="http://memory.ucsf.edu/sites/memory.ucsf.edu/files/wysiwyg/acute_hospitalization_and_alzheimers.pdf" TargetMode="External"/><Relationship Id="rId422" Type="http://schemas.openxmlformats.org/officeDocument/2006/relationships/hyperlink" Target="http://www.visionaware.org/media/VisionAware_2016_GS_TechTips_EN_Accessible_FINAL.pdf" TargetMode="External"/><Relationship Id="rId303" Type="http://schemas.openxmlformats.org/officeDocument/2006/relationships/hyperlink" Target="https://ucsf.box.com/v/DignityandSelfDetermination" TargetMode="External"/><Relationship Id="rId42" Type="http://schemas.openxmlformats.org/officeDocument/2006/relationships/hyperlink" Target="https://ucsf.box.com/s/omqbxgjlp91ya65w3hn5qj65jpr1dn0o" TargetMode="External"/><Relationship Id="rId84" Type="http://schemas.openxmlformats.org/officeDocument/2006/relationships/hyperlink" Target="https://www.nia.nih.gov/health/alzheimers-disease-common-medical-problems" TargetMode="External"/><Relationship Id="rId138" Type="http://schemas.openxmlformats.org/officeDocument/2006/relationships/hyperlink" Target="http://memory.ucsf.edu/primary-progressive-aphasia" TargetMode="External"/><Relationship Id="rId345" Type="http://schemas.openxmlformats.org/officeDocument/2006/relationships/hyperlink" Target="https://ucsf.app.box.com/file/239767333589?s=ihvvssf3wfst6vpj24cebqnk89pgiw85" TargetMode="External"/><Relationship Id="rId387" Type="http://schemas.openxmlformats.org/officeDocument/2006/relationships/hyperlink" Target="http://alwaysactive.org/" TargetMode="External"/><Relationship Id="rId191" Type="http://schemas.openxmlformats.org/officeDocument/2006/relationships/hyperlink" Target="https://app.box.com/file/1250165221251" TargetMode="External"/><Relationship Id="rId205" Type="http://schemas.openxmlformats.org/officeDocument/2006/relationships/hyperlink" Target="https://ucsf.box.com/s/vqra7h608h3h5xqtokssad8imnv81446" TargetMode="External"/><Relationship Id="rId247" Type="http://schemas.openxmlformats.org/officeDocument/2006/relationships/hyperlink" Target="http://www.canhr.org/factsheets/nh_fs/html/fs_transfer.htm" TargetMode="External"/><Relationship Id="rId412" Type="http://schemas.openxmlformats.org/officeDocument/2006/relationships/hyperlink" Target="https://www.parkinsons.org.uk/information-and-support/eating-swallowing-and-saliva-control" TargetMode="External"/><Relationship Id="rId107" Type="http://schemas.openxmlformats.org/officeDocument/2006/relationships/hyperlink" Target="https://ucsf.box.com/s/9brkvzmrazgio3q9vpz467o1k6rhhe4x" TargetMode="External"/><Relationship Id="rId289" Type="http://schemas.openxmlformats.org/officeDocument/2006/relationships/hyperlink" Target="https://wisernow.com/" TargetMode="External"/><Relationship Id="rId11" Type="http://schemas.openxmlformats.org/officeDocument/2006/relationships/hyperlink" Target="https://ucsf.box.com/s/bfj2de40u8xuoju8bcro5950qrb37hr9" TargetMode="External"/><Relationship Id="rId53" Type="http://schemas.openxmlformats.org/officeDocument/2006/relationships/hyperlink" Target="https://ucsf.box.com/s/xxaogexf1chca778duyiznvb44ndcyp0" TargetMode="External"/><Relationship Id="rId149" Type="http://schemas.openxmlformats.org/officeDocument/2006/relationships/hyperlink" Target="https://www.nia.nih.gov/health/what-lewy-body-dementia" TargetMode="External"/><Relationship Id="rId314" Type="http://schemas.openxmlformats.org/officeDocument/2006/relationships/hyperlink" Target="https://www.nia.nih.gov/health/healthy-eating-and-alzheimers-disease" TargetMode="External"/><Relationship Id="rId356" Type="http://schemas.openxmlformats.org/officeDocument/2006/relationships/hyperlink" Target="https://www.nia.nih.gov/health/what-are-clinical-trials-and-studies" TargetMode="External"/><Relationship Id="rId398" Type="http://schemas.openxmlformats.org/officeDocument/2006/relationships/hyperlink" Target="https://www.mentalhealthsf.org/peer-support-services/" TargetMode="External"/><Relationship Id="rId95" Type="http://schemas.openxmlformats.org/officeDocument/2006/relationships/hyperlink" Target="https://ucsf.box.com/v/PlanningHealthcareDecisions" TargetMode="External"/><Relationship Id="rId160" Type="http://schemas.openxmlformats.org/officeDocument/2006/relationships/hyperlink" Target="https://www.parkinsons.org.uk/sites/default/files/2023-02/INFOB0035_Eating%20swallowing%20and%20saliva%20control_FINAL_WEB_V2.pdf" TargetMode="External"/><Relationship Id="rId216" Type="http://schemas.openxmlformats.org/officeDocument/2006/relationships/hyperlink" Target="https://ucsf.box.com/s/axg6zk2nvpxn72uiiflyl4lh41ivtff7" TargetMode="External"/><Relationship Id="rId423" Type="http://schemas.openxmlformats.org/officeDocument/2006/relationships/hyperlink" Target="https://ucsf.box.com/s/wckyigacn9d3xmv8wmr8ze0jpmm4qrws" TargetMode="External"/><Relationship Id="rId258" Type="http://schemas.openxmlformats.org/officeDocument/2006/relationships/hyperlink" Target="https://www.caregiver.org/introducing-home-care-when-your-loved-one-says-no" TargetMode="External"/><Relationship Id="rId22" Type="http://schemas.openxmlformats.org/officeDocument/2006/relationships/hyperlink" Target="https://www.nia.nih.gov/health/alzheimers-disease-common-medical-problems" TargetMode="External"/><Relationship Id="rId64" Type="http://schemas.openxmlformats.org/officeDocument/2006/relationships/hyperlink" Target="https://bethematch.org/workarea/downloadasset.aspx?id=1628" TargetMode="External"/><Relationship Id="rId118" Type="http://schemas.openxmlformats.org/officeDocument/2006/relationships/hyperlink" Target="https://www.alz.org/alzheimers-dementia/diagnosis/medical_tests" TargetMode="External"/><Relationship Id="rId325" Type="http://schemas.openxmlformats.org/officeDocument/2006/relationships/hyperlink" Target="https://www.nia.nih.gov/health/staying-physically-active-alzheimers" TargetMode="External"/><Relationship Id="rId367" Type="http://schemas.openxmlformats.org/officeDocument/2006/relationships/hyperlink" Target="https://www.nia.nih.gov/health/alzheimers-disease-common-medical-problems" TargetMode="External"/><Relationship Id="rId171" Type="http://schemas.openxmlformats.org/officeDocument/2006/relationships/hyperlink" Target="http://www.parkinson.org/Understanding-Parkinsons/Symptoms/Non-Movement-Symptoms/Sleep-Disorders" TargetMode="External"/><Relationship Id="rId227" Type="http://schemas.openxmlformats.org/officeDocument/2006/relationships/hyperlink" Target="https://ucsf.box.com/s/anv7cxxwf9bwqjh81u0izuzyfjpj9ifs" TargetMode="External"/><Relationship Id="rId269" Type="http://schemas.openxmlformats.org/officeDocument/2006/relationships/hyperlink" Target="http://www.healthinaging.org/files/documents/tipsheets/BeersAlternatives_2015.pdf" TargetMode="External"/><Relationship Id="rId434" Type="http://schemas.openxmlformats.org/officeDocument/2006/relationships/footer" Target="footer2.xml"/><Relationship Id="rId33" Type="http://schemas.openxmlformats.org/officeDocument/2006/relationships/hyperlink" Target="https://www.alz.org/media/greatermissouri/rummaging_hiding_and_hoarding_behaviors.pdf" TargetMode="External"/><Relationship Id="rId129" Type="http://schemas.openxmlformats.org/officeDocument/2006/relationships/hyperlink" Target="http://memory.ucsf.edu/posterior-cortical-atrophy" TargetMode="External"/><Relationship Id="rId280" Type="http://schemas.openxmlformats.org/officeDocument/2006/relationships/hyperlink" Target="https://tabtime.com/products/tabtime-vibrating-pill-reminder" TargetMode="External"/><Relationship Id="rId336" Type="http://schemas.openxmlformats.org/officeDocument/2006/relationships/hyperlink" Target="http://www.sleephealthfoundation.org.au/pdfs/Dementia-and-Sleep.pdf" TargetMode="External"/><Relationship Id="rId75" Type="http://schemas.openxmlformats.org/officeDocument/2006/relationships/hyperlink" Target="https://memory.ucsf.edu/conversations-caregivers" TargetMode="External"/><Relationship Id="rId140" Type="http://schemas.openxmlformats.org/officeDocument/2006/relationships/hyperlink" Target="http://memory.ucsf.edu/semantic-variant-primary-progressive-aphasia" TargetMode="External"/><Relationship Id="rId182" Type="http://schemas.openxmlformats.org/officeDocument/2006/relationships/hyperlink" Target="http://memory.ucsf.edu/progressive-supranuclear-palsy" TargetMode="External"/><Relationship Id="rId378" Type="http://schemas.openxmlformats.org/officeDocument/2006/relationships/hyperlink" Target="https://ucsf.box.com/s/6i8klq9megp6ieqa9fl41mrvvzn5dxwd" TargetMode="External"/><Relationship Id="rId403" Type="http://schemas.openxmlformats.org/officeDocument/2006/relationships/hyperlink" Target="https://www.nia.nih.gov/health/going-hospital-tips-dementia-caregivers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medicare.gov/coverage/home-health-services.html" TargetMode="External"/><Relationship Id="rId291" Type="http://schemas.openxmlformats.org/officeDocument/2006/relationships/hyperlink" Target="https://www.nia.nih.gov/health/bathing-dressing-and-grooming-alzheimers-caregiving-tips" TargetMode="External"/><Relationship Id="rId305" Type="http://schemas.openxmlformats.org/officeDocument/2006/relationships/hyperlink" Target="http://www.alz.org/national/documents/brochure_activities.pdf" TargetMode="External"/><Relationship Id="rId347" Type="http://schemas.openxmlformats.org/officeDocument/2006/relationships/hyperlink" Target="https://ucsf.box.com/s/wckyigacn9d3xmv8wmr8ze0jpmm4qrws" TargetMode="External"/><Relationship Id="rId44" Type="http://schemas.openxmlformats.org/officeDocument/2006/relationships/hyperlink" Target="https://www.nia.nih.gov/health/6-tips-managing-sleep-problems-alzheimers" TargetMode="External"/><Relationship Id="rId86" Type="http://schemas.openxmlformats.org/officeDocument/2006/relationships/hyperlink" Target="https://app.box.com/file/1249538862344" TargetMode="External"/><Relationship Id="rId151" Type="http://schemas.openxmlformats.org/officeDocument/2006/relationships/hyperlink" Target="https://www.parkinson.org/sites/default/files/documents/anxiety-parkinsons.pdf" TargetMode="External"/><Relationship Id="rId389" Type="http://schemas.openxmlformats.org/officeDocument/2006/relationships/hyperlink" Target="https://ucsf.box.com/s/rmb9c70ziqzsvnljjisfh31ugqlabwsp" TargetMode="External"/><Relationship Id="rId193" Type="http://schemas.openxmlformats.org/officeDocument/2006/relationships/hyperlink" Target="https://www.nia.nih.gov/health/caring-late-stage-alzheimers-disease" TargetMode="External"/><Relationship Id="rId207" Type="http://schemas.openxmlformats.org/officeDocument/2006/relationships/hyperlink" Target="https://www.nia.nih.gov/health/helping-family-and-friends-understand-alzheimers-disease" TargetMode="External"/><Relationship Id="rId249" Type="http://schemas.openxmlformats.org/officeDocument/2006/relationships/hyperlink" Target="https://www.medicare.gov/coverage/skilled-nursing-facility-care.html" TargetMode="External"/><Relationship Id="rId414" Type="http://schemas.openxmlformats.org/officeDocument/2006/relationships/hyperlink" Target="https://patient.uwhealth.org/healthfacts/363" TargetMode="External"/><Relationship Id="rId13" Type="http://schemas.openxmlformats.org/officeDocument/2006/relationships/hyperlink" Target="https://ucsf.box.com/s/tbeqdaoc6gi2adwzqvfgy5yo87ta2aem" TargetMode="External"/><Relationship Id="rId109" Type="http://schemas.openxmlformats.org/officeDocument/2006/relationships/hyperlink" Target="https://ucsf.box.com/s/ot76h85gbhsba5wq0t3au3t60ptbpv3s" TargetMode="External"/><Relationship Id="rId260" Type="http://schemas.openxmlformats.org/officeDocument/2006/relationships/hyperlink" Target="https://ucsf.box.com/s/3p8htmnz7styhyamtn1oxwtzeo34l5uz" TargetMode="External"/><Relationship Id="rId316" Type="http://schemas.openxmlformats.org/officeDocument/2006/relationships/hyperlink" Target="https://healthonline.washington.edu/document/health_online/pdf/Safe_Swallowing_Tips_11_11.pdf" TargetMode="External"/><Relationship Id="rId55" Type="http://schemas.openxmlformats.org/officeDocument/2006/relationships/hyperlink" Target="https://www.nia.nih.gov/health/four-types-exercise-can-improve-your-health-and-physical-ability" TargetMode="External"/><Relationship Id="rId97" Type="http://schemas.openxmlformats.org/officeDocument/2006/relationships/hyperlink" Target="https://ucsf.box.com/s/mdpazogi5o6e167rs2z4f2pur5s420d1" TargetMode="External"/><Relationship Id="rId120" Type="http://schemas.openxmlformats.org/officeDocument/2006/relationships/hyperlink" Target="https://ucsf.app.box.com/file/1264110726546" TargetMode="External"/><Relationship Id="rId358" Type="http://schemas.openxmlformats.org/officeDocument/2006/relationships/hyperlink" Target="https://order.nia.nih.gov/sites/default/files/2021-11/dementia-hope-through-research.pdf" TargetMode="External"/><Relationship Id="rId162" Type="http://schemas.openxmlformats.org/officeDocument/2006/relationships/hyperlink" Target="http://www3.parkinson.org/site/DocServer/Fitness_Counts.pdf;jsessionid=00000000.app361b?docID=188&amp;NONCE_TOKEN=991F039473A4830203346883B3C783F5" TargetMode="External"/><Relationship Id="rId218" Type="http://schemas.openxmlformats.org/officeDocument/2006/relationships/hyperlink" Target="https://longtermcare.acl.gov" TargetMode="External"/><Relationship Id="rId425" Type="http://schemas.openxmlformats.org/officeDocument/2006/relationships/hyperlink" Target="https://www.nei.nih.gov/sites/default/files/2019-06/5-things-to-know-about-glaucoma.pdf" TargetMode="External"/><Relationship Id="rId271" Type="http://schemas.openxmlformats.org/officeDocument/2006/relationships/hyperlink" Target="https://ucsf.box.com/s/eswrcsdv34hstgcld6eyjhaijwoi35ut" TargetMode="External"/><Relationship Id="rId24" Type="http://schemas.openxmlformats.org/officeDocument/2006/relationships/hyperlink" Target="https://ucsf.box.com/s/r9itbvltdvpi2kzra0wm9fyf46eujfqw" TargetMode="External"/><Relationship Id="rId66" Type="http://schemas.openxmlformats.org/officeDocument/2006/relationships/hyperlink" Target="https://ucsf.box.com/v/RecommendedReading" TargetMode="External"/><Relationship Id="rId131" Type="http://schemas.openxmlformats.org/officeDocument/2006/relationships/hyperlink" Target="https://ucsf.box.com/s/3in0wv5q6afzoxqak4lesgerygbypcwn" TargetMode="External"/><Relationship Id="rId327" Type="http://schemas.openxmlformats.org/officeDocument/2006/relationships/hyperlink" Target="https://www.sitandbefit.org/" TargetMode="External"/><Relationship Id="rId369" Type="http://schemas.openxmlformats.org/officeDocument/2006/relationships/hyperlink" Target="https://ucsf.box.com/s/8sjqkcrdrqcnhan0crb9uz87lc3evd2m" TargetMode="External"/><Relationship Id="rId173" Type="http://schemas.openxmlformats.org/officeDocument/2006/relationships/hyperlink" Target="http://www.parkinson.org/Understanding-Parkinsons/Symptoms/Non-Movement-Symptoms/Vision-Changes" TargetMode="External"/><Relationship Id="rId229" Type="http://schemas.openxmlformats.org/officeDocument/2006/relationships/hyperlink" Target="https://ucsf.box.com/s/c8zrgo6bkv3slxaxl7r4lr9onv0vxury" TargetMode="External"/><Relationship Id="rId380" Type="http://schemas.openxmlformats.org/officeDocument/2006/relationships/hyperlink" Target="http://www.justiceinaging.org/wp-content/uploads/2016/04/Durable-Medical-Equipment_The-Basics-for-California-Advocates.pdf" TargetMode="External"/><Relationship Id="rId436" Type="http://schemas.openxmlformats.org/officeDocument/2006/relationships/footer" Target="footer3.xml"/><Relationship Id="rId240" Type="http://schemas.openxmlformats.org/officeDocument/2006/relationships/hyperlink" Target="https://www.nextstepincare.org/uploads/File/Guides/Home_Care/Home_Health_Aides/Working_with_Home_Health_Aides.pdf" TargetMode="External"/><Relationship Id="rId35" Type="http://schemas.openxmlformats.org/officeDocument/2006/relationships/hyperlink" Target="https://ucsf.box.com/s/bam1p7swwpggscggx5jposbvl0svkax5" TargetMode="External"/><Relationship Id="rId77" Type="http://schemas.openxmlformats.org/officeDocument/2006/relationships/hyperlink" Target="https://ucsf.box.com/s/e2hom8sflya7p2t5270lr0ejb1y7e8cs" TargetMode="External"/><Relationship Id="rId100" Type="http://schemas.openxmlformats.org/officeDocument/2006/relationships/hyperlink" Target="https://ucsf.box.com/s/mvpgn8p8zh284zfpni4q3bh04tjik6xu" TargetMode="External"/><Relationship Id="rId282" Type="http://schemas.openxmlformats.org/officeDocument/2006/relationships/hyperlink" Target="https://ucsf.app.box.com/file/239694161141?s=jmfnwzxeouc94nzigrqvxsod20j08on4" TargetMode="External"/><Relationship Id="rId338" Type="http://schemas.openxmlformats.org/officeDocument/2006/relationships/hyperlink" Target="https://www.sleepfoundation.org/mental-health/dementia-and-sleep" TargetMode="External"/><Relationship Id="rId8" Type="http://schemas.openxmlformats.org/officeDocument/2006/relationships/hyperlink" Target="https://www.nia.nih.gov/health/alzheimers-changes-behavior-and-communication/coping-agitation-aggression-and-sundowning" TargetMode="External"/><Relationship Id="rId142" Type="http://schemas.openxmlformats.org/officeDocument/2006/relationships/hyperlink" Target="https://www.nia.nih.gov/health/advice-people-living-lewy-body-dementia" TargetMode="External"/><Relationship Id="rId184" Type="http://schemas.openxmlformats.org/officeDocument/2006/relationships/hyperlink" Target="https://ucsf.box.com/s/qzka9mzjj10ugtypf82r1v3a9g14g19s" TargetMode="External"/><Relationship Id="rId391" Type="http://schemas.openxmlformats.org/officeDocument/2006/relationships/hyperlink" Target="https://ucsf.box.com/s/ca305opbftp50twcljxscdi5wtelz6ub" TargetMode="External"/><Relationship Id="rId405" Type="http://schemas.openxmlformats.org/officeDocument/2006/relationships/hyperlink" Target="https://ucsf.box.com/s/b4n6oiq7jfaeumaujfh7jbx2am180w7k" TargetMode="External"/><Relationship Id="rId251" Type="http://schemas.openxmlformats.org/officeDocument/2006/relationships/hyperlink" Target="https://www.caregiver.org/residential-care-options-visiting-someone-dementia-care" TargetMode="External"/><Relationship Id="rId46" Type="http://schemas.openxmlformats.org/officeDocument/2006/relationships/hyperlink" Target="http://www.sleephealthfoundation.org.au/pdfs/Dementia-and-Sleep.pdf" TargetMode="External"/><Relationship Id="rId293" Type="http://schemas.openxmlformats.org/officeDocument/2006/relationships/hyperlink" Target="https://www.nia.nih.gov/health/coping-late-stage-alzheimers-disease" TargetMode="External"/><Relationship Id="rId307" Type="http://schemas.openxmlformats.org/officeDocument/2006/relationships/hyperlink" Target="https://www.alzheimers.org.uk/get-support/daily-living/dental-care" TargetMode="External"/><Relationship Id="rId349" Type="http://schemas.openxmlformats.org/officeDocument/2006/relationships/hyperlink" Target="https://www.youtube.com/user/CurePSPHowTo" TargetMode="External"/><Relationship Id="rId88" Type="http://schemas.openxmlformats.org/officeDocument/2006/relationships/hyperlink" Target="https://ucsf.box.com/s/szt2xd0i8jgvh6ln7kdoz97z8cs1jqwx" TargetMode="External"/><Relationship Id="rId111" Type="http://schemas.openxmlformats.org/officeDocument/2006/relationships/hyperlink" Target="https://ucsf.box.com/s/jz5jmvcxp8m3u7jntg0agb3iz6joh0ir" TargetMode="External"/><Relationship Id="rId153" Type="http://schemas.openxmlformats.org/officeDocument/2006/relationships/hyperlink" Target="http://www.parkinson.org/Understanding-Parkinsons/Symptoms/Non-Movement-Symptoms/Breathing-and-Respiratory-Difficulties" TargetMode="External"/><Relationship Id="rId195" Type="http://schemas.openxmlformats.org/officeDocument/2006/relationships/hyperlink" Target="https://www.caregiver.org/grief-and-loss" TargetMode="External"/><Relationship Id="rId209" Type="http://schemas.openxmlformats.org/officeDocument/2006/relationships/hyperlink" Target="https://www.caregiver.org/holding-family-meeting" TargetMode="External"/><Relationship Id="rId360" Type="http://schemas.openxmlformats.org/officeDocument/2006/relationships/hyperlink" Target="https://memory.ucsf.edu/lecanemab" TargetMode="External"/><Relationship Id="rId416" Type="http://schemas.openxmlformats.org/officeDocument/2006/relationships/hyperlink" Target="http://www.enablingenvironments.com.au/downloads.html" TargetMode="External"/><Relationship Id="rId220" Type="http://schemas.openxmlformats.org/officeDocument/2006/relationships/hyperlink" Target="http://www.dhcs.ca.gov/services/medi-cal/Pages/MSSPMedi-CalWaiver.aspx" TargetMode="External"/><Relationship Id="rId15" Type="http://schemas.openxmlformats.org/officeDocument/2006/relationships/hyperlink" Target="https://www.nia.nih.gov/health/tips-coping-sundowning" TargetMode="External"/><Relationship Id="rId57" Type="http://schemas.openxmlformats.org/officeDocument/2006/relationships/hyperlink" Target="https://www.nia.nih.gov/health/changes-intimacy-and-sexuality-alzheimers-disease" TargetMode="External"/><Relationship Id="rId262" Type="http://schemas.openxmlformats.org/officeDocument/2006/relationships/hyperlink" Target="https://ucsf.box.com/s/l0mq2vlraehr3jqco97ia6bc55fqsvy6" TargetMode="External"/><Relationship Id="rId318" Type="http://schemas.openxmlformats.org/officeDocument/2006/relationships/hyperlink" Target="https://www.nia.nih.gov/health/real-life-benefits-exercise-and-physical-activity" TargetMode="External"/><Relationship Id="rId99" Type="http://schemas.openxmlformats.org/officeDocument/2006/relationships/hyperlink" Target="https://ucsf.box.com/s/zdtzb6n2hijqzfsrca3qgajrqgrmqhie" TargetMode="External"/><Relationship Id="rId122" Type="http://schemas.openxmlformats.org/officeDocument/2006/relationships/hyperlink" Target="https://livewell.alz.org/live-healthy-module/?_ga=2.98226969.785925286.1689888094-1628627227.1689888094&amp;_gl=1*1hdnq1k*_ga*MTYyODYyNzIyNy4xNjg5ODg4MDk0*_ga_9JTEWVX24V*MTY4OTg4ODA5My4xLjEuMTY4OTg4OTUyNC42MC4wLjA." TargetMode="External"/><Relationship Id="rId164" Type="http://schemas.openxmlformats.org/officeDocument/2006/relationships/hyperlink" Target="http://www.parkinson.org/Understanding-Parkinsons/Symptoms/Non-Movement-Symptoms/Hallucinations-Delusions" TargetMode="External"/><Relationship Id="rId371" Type="http://schemas.openxmlformats.org/officeDocument/2006/relationships/hyperlink" Target="https://s0.hfdstatic.com/sites/the_hartford/files/cmme-crossroads.pdf" TargetMode="External"/><Relationship Id="rId427" Type="http://schemas.openxmlformats.org/officeDocument/2006/relationships/hyperlink" Target="https://ucsf.box.com/s/30jxc579znx0kg9whxvp5lu266vfrea0" TargetMode="External"/><Relationship Id="rId26" Type="http://schemas.openxmlformats.org/officeDocument/2006/relationships/hyperlink" Target="https://ucsf.box.com/v/BehaviorLog" TargetMode="External"/><Relationship Id="rId231" Type="http://schemas.openxmlformats.org/officeDocument/2006/relationships/hyperlink" Target="https://www.medicare.gov/coverage/skilled-nursing-facility-care.html" TargetMode="External"/><Relationship Id="rId273" Type="http://schemas.openxmlformats.org/officeDocument/2006/relationships/hyperlink" Target="https://ucsf.box.com/s/g2v7u7dl2wo3twsznm9dg9uttryovl9t" TargetMode="External"/><Relationship Id="rId329" Type="http://schemas.openxmlformats.org/officeDocument/2006/relationships/hyperlink" Target="https://ucsf.box.com/s/rpfynsoqjltx038fdc1kjyr1pcnmyjkq" TargetMode="External"/><Relationship Id="rId68" Type="http://schemas.openxmlformats.org/officeDocument/2006/relationships/hyperlink" Target="https://www.caregiver.org/sexuality-and-dementia" TargetMode="External"/><Relationship Id="rId133" Type="http://schemas.openxmlformats.org/officeDocument/2006/relationships/hyperlink" Target="http://memory.ucsf.edu/corticobasal-syndrome" TargetMode="External"/><Relationship Id="rId175" Type="http://schemas.openxmlformats.org/officeDocument/2006/relationships/hyperlink" Target="https://www.parkinson.org/sites/default/files/documents/dystonia.pdf" TargetMode="External"/><Relationship Id="rId340" Type="http://schemas.openxmlformats.org/officeDocument/2006/relationships/hyperlink" Target="https://ucsf.box.com/s/3n28ecjvvyqtzhy855ig29t0ezintv4h" TargetMode="External"/><Relationship Id="rId200" Type="http://schemas.openxmlformats.org/officeDocument/2006/relationships/hyperlink" Target="https://www.theaftd.org/wp-content/uploads/2018/03/PinFTDcare_Newsletter_Fall_2016.pdf" TargetMode="External"/><Relationship Id="rId382" Type="http://schemas.openxmlformats.org/officeDocument/2006/relationships/hyperlink" Target="https://www.cdc.gov/steadi/pdf/steadi-brochure-postural-hypotension-508.pdf" TargetMode="External"/><Relationship Id="rId438" Type="http://schemas.openxmlformats.org/officeDocument/2006/relationships/theme" Target="theme/theme1.xml"/><Relationship Id="rId242" Type="http://schemas.openxmlformats.org/officeDocument/2006/relationships/hyperlink" Target="https://ucsf.box.com/s/zovpegri4f7n9iu2e9wepbtnn834s4lg" TargetMode="External"/><Relationship Id="rId284" Type="http://schemas.openxmlformats.org/officeDocument/2006/relationships/hyperlink" Target="https://www.nia.nih.gov/health/adapting-activities-people-alzheimers-disease" TargetMode="External"/><Relationship Id="rId37" Type="http://schemas.openxmlformats.org/officeDocument/2006/relationships/hyperlink" Target="https://clutterersanonymous.org/meetings/calendar-of-all-events/" TargetMode="External"/><Relationship Id="rId79" Type="http://schemas.openxmlformats.org/officeDocument/2006/relationships/hyperlink" Target="https://ucsf.box.com/s/058wt4ys8taqk1iuqvwnf6mnu1zuujs9" TargetMode="External"/><Relationship Id="rId102" Type="http://schemas.openxmlformats.org/officeDocument/2006/relationships/hyperlink" Target="https://ucsf.box.com/s/c4hnkcaylam572irba9t2y338ksb7oku" TargetMode="External"/><Relationship Id="rId144" Type="http://schemas.openxmlformats.org/officeDocument/2006/relationships/hyperlink" Target="https://www.nia.nih.gov/health/how-care-person-lewy-body-dementia" TargetMode="External"/><Relationship Id="rId90" Type="http://schemas.openxmlformats.org/officeDocument/2006/relationships/hyperlink" Target="https://ucsf.box.com/s/mpoj5ulsej15svf6tlgz1kato8ssxa8w" TargetMode="External"/><Relationship Id="rId186" Type="http://schemas.openxmlformats.org/officeDocument/2006/relationships/hyperlink" Target="https://memory.ucsf.edu/dementia/vascular-dementia" TargetMode="External"/><Relationship Id="rId351" Type="http://schemas.openxmlformats.org/officeDocument/2006/relationships/hyperlink" Target="http://memory.ucsf.edu/conversations-caregivers" TargetMode="External"/><Relationship Id="rId393" Type="http://schemas.openxmlformats.org/officeDocument/2006/relationships/hyperlink" Target="https://safetyindementia.org/" TargetMode="External"/><Relationship Id="rId407" Type="http://schemas.openxmlformats.org/officeDocument/2006/relationships/hyperlink" Target="https://ucsf.box.com/s/0gzxuf97aclqg6g6a8smsiqylla6j8dw" TargetMode="External"/><Relationship Id="rId211" Type="http://schemas.openxmlformats.org/officeDocument/2006/relationships/hyperlink" Target="https://ucsf.box.com/s/ofjgrt3y2gt0k557fu6ao61zay00d1ft" TargetMode="External"/><Relationship Id="rId253" Type="http://schemas.openxmlformats.org/officeDocument/2006/relationships/hyperlink" Target="https://www.pioneernetwork.net/resource-library/" TargetMode="External"/><Relationship Id="rId295" Type="http://schemas.openxmlformats.org/officeDocument/2006/relationships/hyperlink" Target="https://www.nrshealthcare.co.uk/bathroom-aids" TargetMode="External"/><Relationship Id="rId309" Type="http://schemas.openxmlformats.org/officeDocument/2006/relationships/hyperlink" Target="http://www.justiceinaging.org/wp-content/uploads/2017/02/Denti-Cal-for-Adults.pdf" TargetMode="External"/><Relationship Id="rId48" Type="http://schemas.openxmlformats.org/officeDocument/2006/relationships/hyperlink" Target="https://ucsf.box.com/s/q4olxqr0mrammy3oepu9xdxssybsmruq" TargetMode="External"/><Relationship Id="rId113" Type="http://schemas.openxmlformats.org/officeDocument/2006/relationships/hyperlink" Target="https://ucsf.app.box.com/file/1263537169795" TargetMode="External"/><Relationship Id="rId320" Type="http://schemas.openxmlformats.org/officeDocument/2006/relationships/hyperlink" Target="https://www.nia.nih.gov/health/infographics/mental-health-benefits-exercise-and-physical-activity" TargetMode="External"/><Relationship Id="rId155" Type="http://schemas.openxmlformats.org/officeDocument/2006/relationships/hyperlink" Target="http://www.parkinson.org/Understanding-Parkinsons/Symptoms/Non-Movement-Symptoms/Cognitive-Changes" TargetMode="External"/><Relationship Id="rId197" Type="http://schemas.openxmlformats.org/officeDocument/2006/relationships/hyperlink" Target="https://app.box.com/file/1250201048100" TargetMode="External"/><Relationship Id="rId362" Type="http://schemas.openxmlformats.org/officeDocument/2006/relationships/hyperlink" Target="https://www.alz.org/research/" TargetMode="External"/><Relationship Id="rId418" Type="http://schemas.openxmlformats.org/officeDocument/2006/relationships/hyperlink" Target="https://rebuildingtogether.org/find-your-local-affiliate" TargetMode="External"/><Relationship Id="rId222" Type="http://schemas.openxmlformats.org/officeDocument/2006/relationships/hyperlink" Target="http://memory.ucsf.edu/sites/memory.ucsf.edu/files/wysiwyg/acute_hospitalization_and_alzheimers.pdf" TargetMode="External"/><Relationship Id="rId264" Type="http://schemas.openxmlformats.org/officeDocument/2006/relationships/hyperlink" Target="https://ucsf.box.com/s/jn2sdzlpn2uuxmihydh1mbqq20zx7l1l" TargetMode="External"/><Relationship Id="rId17" Type="http://schemas.openxmlformats.org/officeDocument/2006/relationships/comments" Target="comments.xml"/><Relationship Id="rId59" Type="http://schemas.openxmlformats.org/officeDocument/2006/relationships/hyperlink" Target="https://ucsf.box.com/s/u3atqnjca74q389fvij1q27qn1gvg2cz" TargetMode="External"/><Relationship Id="rId124" Type="http://schemas.openxmlformats.org/officeDocument/2006/relationships/hyperlink" Target="https://healthybrains.org/" TargetMode="External"/><Relationship Id="rId70" Type="http://schemas.openxmlformats.org/officeDocument/2006/relationships/hyperlink" Target="http://betterthanieverexpected.blogspot.in" TargetMode="External"/><Relationship Id="rId166" Type="http://schemas.openxmlformats.org/officeDocument/2006/relationships/hyperlink" Target="https://www.parkinson.org/living-with-parkinsons/management/activities-daily-living/eating" TargetMode="External"/><Relationship Id="rId331" Type="http://schemas.openxmlformats.org/officeDocument/2006/relationships/hyperlink" Target="https://ucsf.box.com/v/StoolTrackingLog" TargetMode="External"/><Relationship Id="rId373" Type="http://schemas.openxmlformats.org/officeDocument/2006/relationships/hyperlink" Target="https://www.caregiver.org/dementia-driving" TargetMode="External"/><Relationship Id="rId429" Type="http://schemas.openxmlformats.org/officeDocument/2006/relationships/hyperlink" Target="https://www.nia.nih.gov/health/wandering-and-alzheimers-diseas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caregiver.org/background-checking-resources-help" TargetMode="External"/><Relationship Id="rId28" Type="http://schemas.openxmlformats.org/officeDocument/2006/relationships/hyperlink" Target="https://ucsf.box.com/s/13pkl8hduv1j4hjv185ffzvkhczzzri8" TargetMode="External"/><Relationship Id="rId275" Type="http://schemas.openxmlformats.org/officeDocument/2006/relationships/hyperlink" Target="https://ucsf.box.com/s/bvwbjxes2rdrblqlp5egzn6lfh2e1mfq" TargetMode="External"/><Relationship Id="rId300" Type="http://schemas.openxmlformats.org/officeDocument/2006/relationships/hyperlink" Target="https://www.youtube.com/watch?v=IOy9wv-_KI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</TotalTime>
  <Pages>13</Pages>
  <Words>8759</Words>
  <Characters>49932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Dulaney, Sarah</cp:lastModifiedBy>
  <cp:revision>248</cp:revision>
  <dcterms:created xsi:type="dcterms:W3CDTF">2019-08-16T18:34:00Z</dcterms:created>
  <dcterms:modified xsi:type="dcterms:W3CDTF">2024-09-17T14:36:00Z</dcterms:modified>
</cp:coreProperties>
</file>