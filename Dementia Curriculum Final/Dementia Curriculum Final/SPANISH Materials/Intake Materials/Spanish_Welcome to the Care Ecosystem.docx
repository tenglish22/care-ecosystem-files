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9BC40" w14:textId="3609A275" w:rsidR="00F409DD" w:rsidRPr="00ED618C" w:rsidRDefault="002A2A8E" w:rsidP="00ED618C">
      <w:pPr>
        <w:ind w:left="-630" w:right="-720"/>
        <w:jc w:val="center"/>
        <w:rPr>
          <w:rFonts w:ascii="Garamond" w:hAnsi="Garamond" w:cs="Times New Roman"/>
          <w:b/>
          <w:bCs/>
          <w:color w:val="AF122A"/>
          <w:sz w:val="72"/>
          <w:szCs w:val="72"/>
        </w:rPr>
      </w:pPr>
      <w:r>
        <w:rPr>
          <w:rFonts w:ascii="Garamond" w:hAnsi="Garamond" w:cs="Times New Roman"/>
          <w:b/>
          <w:bCs/>
          <w:noProof/>
          <w:color w:val="AF122A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13485C" wp14:editId="44E53E35">
                <wp:simplePos x="0" y="0"/>
                <wp:positionH relativeFrom="column">
                  <wp:posOffset>-334645</wp:posOffset>
                </wp:positionH>
                <wp:positionV relativeFrom="paragraph">
                  <wp:posOffset>437184</wp:posOffset>
                </wp:positionV>
                <wp:extent cx="6615010" cy="656822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5010" cy="6568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CA684B" w14:textId="754EEEA4" w:rsidR="002A2A8E" w:rsidRPr="009E480D" w:rsidRDefault="009E480D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b/>
                                <w:bCs/>
                                <w:color w:val="AF122A"/>
                                <w:sz w:val="72"/>
                                <w:szCs w:val="72"/>
                                <w:lang w:val="es-CO"/>
                              </w:rPr>
                              <w:t>¡</w:t>
                            </w:r>
                            <w:r w:rsidRPr="009E480D">
                              <w:rPr>
                                <w:rFonts w:ascii="Garamond" w:hAnsi="Garamond" w:cs="Times New Roman"/>
                                <w:b/>
                                <w:bCs/>
                                <w:color w:val="AF122A"/>
                                <w:sz w:val="72"/>
                                <w:szCs w:val="72"/>
                                <w:lang w:val="es-CO"/>
                              </w:rPr>
                              <w:t xml:space="preserve">Bienvenido </w:t>
                            </w:r>
                            <w:r>
                              <w:rPr>
                                <w:rFonts w:ascii="Garamond" w:hAnsi="Garamond" w:cs="Times New Roman"/>
                                <w:b/>
                                <w:bCs/>
                                <w:color w:val="AF122A"/>
                                <w:sz w:val="72"/>
                                <w:szCs w:val="72"/>
                                <w:lang w:val="es-CO"/>
                              </w:rPr>
                              <w:t>a</w:t>
                            </w:r>
                            <w:r w:rsidR="000D2C51">
                              <w:rPr>
                                <w:rFonts w:ascii="Garamond" w:hAnsi="Garamond" w:cs="Times New Roman"/>
                                <w:b/>
                                <w:bCs/>
                                <w:color w:val="AF122A"/>
                                <w:sz w:val="72"/>
                                <w:szCs w:val="72"/>
                                <w:lang w:val="es-CO"/>
                              </w:rPr>
                              <w:t>l</w:t>
                            </w:r>
                            <w:r w:rsidRPr="009E480D">
                              <w:rPr>
                                <w:rFonts w:ascii="Garamond" w:hAnsi="Garamond" w:cs="Times New Roman"/>
                                <w:b/>
                                <w:bCs/>
                                <w:color w:val="AF122A"/>
                                <w:sz w:val="72"/>
                                <w:szCs w:val="72"/>
                                <w:lang w:val="es-CO"/>
                              </w:rPr>
                              <w:t xml:space="preserve"> </w:t>
                            </w:r>
                            <w:r w:rsidR="002A2A8E" w:rsidRPr="009E480D">
                              <w:rPr>
                                <w:rFonts w:ascii="Garamond" w:hAnsi="Garamond" w:cs="Times New Roman"/>
                                <w:b/>
                                <w:bCs/>
                                <w:color w:val="AF122A"/>
                                <w:sz w:val="72"/>
                                <w:szCs w:val="72"/>
                                <w:lang w:val="es-CO"/>
                              </w:rPr>
                              <w:t>Care Ecosystem!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3485C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-26.35pt;margin-top:34.4pt;width:520.85pt;height:51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" filled="f" stroked="f" strokeweight=".5pt">
                <v:textbox>
                  <w:txbxContent>
                    <w:p w14:paraId="31CA684B" w14:textId="754EEEA4" w:rsidR="002A2A8E" w:rsidRPr="009E480D" w:rsidRDefault="009E480D">
                      <w:pPr>
                        <w:rPr>
                          <w:lang w:val="es-CO"/>
                        </w:rPr>
                      </w:pPr>
                      <w:r>
                        <w:rPr>
                          <w:rFonts w:ascii="Garamond" w:hAnsi="Garamond" w:cs="Times New Roman"/>
                          <w:b/>
                          <w:bCs/>
                          <w:color w:val="AF122A"/>
                          <w:sz w:val="72"/>
                          <w:szCs w:val="72"/>
                          <w:lang w:val="es-CO"/>
                        </w:rPr>
                        <w:t>¡</w:t>
                      </w:r>
                      <w:r w:rsidRPr="009E480D">
                        <w:rPr>
                          <w:rFonts w:ascii="Garamond" w:hAnsi="Garamond" w:cs="Times New Roman"/>
                          <w:b/>
                          <w:bCs/>
                          <w:color w:val="AF122A"/>
                          <w:sz w:val="72"/>
                          <w:szCs w:val="72"/>
                          <w:lang w:val="es-CO"/>
                        </w:rPr>
                        <w:t xml:space="preserve">Bienvenido </w:t>
                      </w:r>
                      <w:r>
                        <w:rPr>
                          <w:rFonts w:ascii="Garamond" w:hAnsi="Garamond" w:cs="Times New Roman"/>
                          <w:b/>
                          <w:bCs/>
                          <w:color w:val="AF122A"/>
                          <w:sz w:val="72"/>
                          <w:szCs w:val="72"/>
                          <w:lang w:val="es-CO"/>
                        </w:rPr>
                        <w:t>a</w:t>
                      </w:r>
                      <w:r w:rsidR="000D2C51">
                        <w:rPr>
                          <w:rFonts w:ascii="Garamond" w:hAnsi="Garamond" w:cs="Times New Roman"/>
                          <w:b/>
                          <w:bCs/>
                          <w:color w:val="AF122A"/>
                          <w:sz w:val="72"/>
                          <w:szCs w:val="72"/>
                          <w:lang w:val="es-CO"/>
                        </w:rPr>
                        <w:t>l</w:t>
                      </w:r>
                      <w:r w:rsidRPr="009E480D">
                        <w:rPr>
                          <w:rFonts w:ascii="Garamond" w:hAnsi="Garamond" w:cs="Times New Roman"/>
                          <w:b/>
                          <w:bCs/>
                          <w:color w:val="AF122A"/>
                          <w:sz w:val="72"/>
                          <w:szCs w:val="72"/>
                          <w:lang w:val="es-CO"/>
                        </w:rPr>
                        <w:t xml:space="preserve"> </w:t>
                      </w:r>
                      <w:r w:rsidR="002A2A8E" w:rsidRPr="009E480D">
                        <w:rPr>
                          <w:rFonts w:ascii="Garamond" w:hAnsi="Garamond" w:cs="Times New Roman"/>
                          <w:b/>
                          <w:bCs/>
                          <w:color w:val="AF122A"/>
                          <w:sz w:val="72"/>
                          <w:szCs w:val="72"/>
                          <w:lang w:val="es-CO"/>
                        </w:rPr>
                        <w:t>Care Ecosystem!</w:t>
                      </w:r>
                    </w:p>
                  </w:txbxContent>
                </v:textbox>
              </v:shape>
            </w:pict>
          </mc:Fallback>
        </mc:AlternateContent>
      </w:r>
      <w:r w:rsidR="00ED618C">
        <w:rPr>
          <w:rFonts w:ascii="Garamond" w:hAnsi="Garamond" w:cs="Times New Roman"/>
          <w:b/>
          <w:bCs/>
          <w:color w:val="AF122A"/>
          <w:sz w:val="96"/>
          <w:szCs w:val="96"/>
        </w:rPr>
        <w:br/>
      </w:r>
    </w:p>
    <w:p w14:paraId="1C8EE85C" w14:textId="32932FA3" w:rsidR="00D529F8" w:rsidRDefault="00624321" w:rsidP="00624321">
      <w:pPr>
        <w:spacing w:before="120" w:line="276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E061CEA" wp14:editId="0BC4467A">
            <wp:extent cx="4258657" cy="3052038"/>
            <wp:effectExtent l="0" t="0" r="0" b="0"/>
            <wp:docPr id="207483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35501" name="Picture 20748355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096" cy="309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F895" w14:textId="44DBFC8A" w:rsidR="00D529F8" w:rsidRDefault="000D2C51" w:rsidP="002D2476">
      <w:pPr>
        <w:spacing w:before="120" w:line="276" w:lineRule="auto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1B8637" wp14:editId="7FAF2CC9">
                <wp:simplePos x="0" y="0"/>
                <wp:positionH relativeFrom="column">
                  <wp:posOffset>-238125</wp:posOffset>
                </wp:positionH>
                <wp:positionV relativeFrom="paragraph">
                  <wp:posOffset>78740</wp:posOffset>
                </wp:positionV>
                <wp:extent cx="6426835" cy="8483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835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618600" w14:textId="46740E81" w:rsidR="00EC7471" w:rsidRPr="000D2C51" w:rsidRDefault="000D2C51" w:rsidP="000D2C51">
                            <w:pPr>
                              <w:spacing w:before="120" w:line="276" w:lineRule="auto"/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CO"/>
                              </w:rPr>
                            </w:pPr>
                            <w:r w:rsidRPr="000D2C51"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CO"/>
                              </w:rPr>
                              <w:t>El Programa Care Ecosystem apoya a personas con cambios en la memoria y el pensamiento o con demencia,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CO"/>
                              </w:rPr>
                              <w:t xml:space="preserve"> y a sus cuidadores. Este programa es gratuito y pueda ayudar con:</w:t>
                            </w:r>
                          </w:p>
                          <w:p w14:paraId="5C86C28B" w14:textId="77777777" w:rsidR="00EC7471" w:rsidRPr="000D2C51" w:rsidRDefault="00EC7471" w:rsidP="002863B4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B8637" id="Text Box 3" o:spid="_x0000_s1031" type="#_x0000_t202" style="position:absolute;margin-left:-18.75pt;margin-top:6.2pt;width:506.05pt;height:6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" filled="f" stroked="f" strokeweight=".5pt">
                <v:textbox>
                  <w:txbxContent>
                    <w:p w14:paraId="70618600" w14:textId="46740E81" w:rsidR="00EC7471" w:rsidRPr="000D2C51" w:rsidRDefault="000D2C51" w:rsidP="000D2C51">
                      <w:pPr>
                        <w:spacing w:before="120" w:line="276" w:lineRule="auto"/>
                        <w:jc w:val="center"/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CO"/>
                        </w:rPr>
                      </w:pPr>
                      <w:r w:rsidRPr="000D2C51"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CO"/>
                        </w:rPr>
                        <w:t>El Programa Care Ecosystem apoya a personas con cambios en la memoria y el pensamiento o con demencia,</w:t>
                      </w:r>
                      <w:r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CO"/>
                        </w:rPr>
                        <w:t xml:space="preserve"> y a sus cuidadores. Este programa es gratuito y pueda ayudar con:</w:t>
                      </w:r>
                    </w:p>
                    <w:p w14:paraId="5C86C28B" w14:textId="77777777" w:rsidR="00EC7471" w:rsidRPr="000D2C51" w:rsidRDefault="00EC7471" w:rsidP="002863B4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5EA7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540E2041" wp14:editId="0DD72606">
                <wp:simplePos x="0" y="0"/>
                <wp:positionH relativeFrom="column">
                  <wp:posOffset>-417195</wp:posOffset>
                </wp:positionH>
                <wp:positionV relativeFrom="paragraph">
                  <wp:posOffset>183478</wp:posOffset>
                </wp:positionV>
                <wp:extent cx="6782435" cy="744855"/>
                <wp:effectExtent l="0" t="0" r="0" b="444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435" cy="744855"/>
                        </a:xfrm>
                        <a:prstGeom prst="roundRect">
                          <a:avLst>
                            <a:gd name="adj" fmla="val 12079"/>
                          </a:avLst>
                        </a:prstGeom>
                        <a:solidFill>
                          <a:srgbClr val="1320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17EDE6" id="Rounded Rectangle 25" o:spid="_x0000_s1026" style="position:absolute;margin-left:-32.85pt;margin-top:14.45pt;width:534.05pt;height:58.65pt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91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" fillcolor="#132047" stroked="f" strokeweight="1pt">
                <v:stroke joinstyle="miter"/>
              </v:roundrect>
            </w:pict>
          </mc:Fallback>
        </mc:AlternateContent>
      </w:r>
    </w:p>
    <w:p w14:paraId="32905063" w14:textId="00046266" w:rsidR="002863B4" w:rsidRDefault="002863B4" w:rsidP="002863B4">
      <w:pPr>
        <w:spacing w:line="276" w:lineRule="auto"/>
        <w:rPr>
          <w:sz w:val="26"/>
          <w:szCs w:val="26"/>
        </w:rPr>
      </w:pPr>
    </w:p>
    <w:p w14:paraId="7F9CF879" w14:textId="091C897B" w:rsidR="002863B4" w:rsidRDefault="002863B4" w:rsidP="002863B4">
      <w:pPr>
        <w:spacing w:line="276" w:lineRule="auto"/>
        <w:rPr>
          <w:sz w:val="26"/>
          <w:szCs w:val="26"/>
        </w:rPr>
      </w:pPr>
    </w:p>
    <w:p w14:paraId="30ED7244" w14:textId="74A0AB17" w:rsidR="002863B4" w:rsidRDefault="002863B4" w:rsidP="002863B4">
      <w:pPr>
        <w:spacing w:line="276" w:lineRule="auto"/>
        <w:rPr>
          <w:sz w:val="26"/>
          <w:szCs w:val="26"/>
        </w:rPr>
      </w:pPr>
    </w:p>
    <w:p w14:paraId="23D6E732" w14:textId="79046887" w:rsidR="002863B4" w:rsidRDefault="002C3A89" w:rsidP="002863B4">
      <w:pPr>
        <w:spacing w:line="276" w:lineRule="auto"/>
        <w:rPr>
          <w:sz w:val="26"/>
          <w:szCs w:val="26"/>
        </w:rPr>
      </w:pPr>
      <w:r w:rsidRPr="005B647B">
        <w:rPr>
          <w:b/>
          <w:bCs/>
          <w:noProof/>
          <w:sz w:val="26"/>
          <w:szCs w:val="26"/>
        </w:rPr>
        <w:drawing>
          <wp:anchor distT="0" distB="0" distL="114300" distR="114300" simplePos="0" relativeHeight="251680768" behindDoc="0" locked="0" layoutInCell="1" allowOverlap="1" wp14:anchorId="44BA429B" wp14:editId="0D2EA2D8">
            <wp:simplePos x="0" y="0"/>
            <wp:positionH relativeFrom="column">
              <wp:posOffset>5116195</wp:posOffset>
            </wp:positionH>
            <wp:positionV relativeFrom="paragraph">
              <wp:posOffset>290830</wp:posOffset>
            </wp:positionV>
            <wp:extent cx="658495" cy="658495"/>
            <wp:effectExtent l="0" t="0" r="1905" b="0"/>
            <wp:wrapNone/>
            <wp:docPr id="17" name="Graphic 6" descr="Care with solid fill">
              <a:extLst xmlns:a="http://schemas.openxmlformats.org/drawingml/2006/main">
                <a:ext uri="{FF2B5EF4-FFF2-40B4-BE49-F238E27FC236}">
                  <a16:creationId xmlns:a16="http://schemas.microsoft.com/office/drawing/2014/main" id="{3C669D44-A3AC-E7CA-0CAB-AFBFF112AE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6" descr="Care with solid fill">
                      <a:extLst>
                        <a:ext uri="{FF2B5EF4-FFF2-40B4-BE49-F238E27FC236}">
                          <a16:creationId xmlns:a16="http://schemas.microsoft.com/office/drawing/2014/main" id="{3C669D44-A3AC-E7CA-0CAB-AFBFF112AE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25A018" wp14:editId="3AC9B02A">
                <wp:simplePos x="0" y="0"/>
                <wp:positionH relativeFrom="column">
                  <wp:posOffset>1832610</wp:posOffset>
                </wp:positionH>
                <wp:positionV relativeFrom="paragraph">
                  <wp:posOffset>381000</wp:posOffset>
                </wp:positionV>
                <wp:extent cx="551815" cy="457200"/>
                <wp:effectExtent l="12700" t="12700" r="19685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815" cy="457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9F76E" id="Straight Connector 15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3pt,30pt" to="187.7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" strokecolor="white [3212]" strokeweight="1.5pt">
                <v:stroke joinstyle="miter"/>
              </v:line>
            </w:pict>
          </mc:Fallback>
        </mc:AlternateContent>
      </w:r>
      <w:r w:rsidRPr="00F26614">
        <w:rPr>
          <w:noProof/>
          <w:sz w:val="26"/>
          <w:szCs w:val="26"/>
        </w:rPr>
        <w:drawing>
          <wp:anchor distT="0" distB="0" distL="114300" distR="114300" simplePos="0" relativeHeight="251675648" behindDoc="0" locked="0" layoutInCell="1" allowOverlap="1" wp14:anchorId="5781628C" wp14:editId="5BDBC4A8">
            <wp:simplePos x="0" y="0"/>
            <wp:positionH relativeFrom="column">
              <wp:posOffset>1855470</wp:posOffset>
            </wp:positionH>
            <wp:positionV relativeFrom="paragraph">
              <wp:posOffset>335280</wp:posOffset>
            </wp:positionV>
            <wp:extent cx="561975" cy="561975"/>
            <wp:effectExtent l="0" t="0" r="0" b="0"/>
            <wp:wrapNone/>
            <wp:docPr id="9" name="Graphic 8" descr="Health And Safety with solid fill">
              <a:extLst xmlns:a="http://schemas.openxmlformats.org/drawingml/2006/main">
                <a:ext uri="{FF2B5EF4-FFF2-40B4-BE49-F238E27FC236}">
                  <a16:creationId xmlns:a16="http://schemas.microsoft.com/office/drawing/2014/main" id="{AC2710C7-DE1B-BC1C-617C-E9457184C8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8" descr="Health And Safety with solid fill">
                      <a:extLst>
                        <a:ext uri="{FF2B5EF4-FFF2-40B4-BE49-F238E27FC236}">
                          <a16:creationId xmlns:a16="http://schemas.microsoft.com/office/drawing/2014/main" id="{AC2710C7-DE1B-BC1C-617C-E9457184C8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C7B915" wp14:editId="66780728">
                <wp:simplePos x="0" y="0"/>
                <wp:positionH relativeFrom="column">
                  <wp:posOffset>1757680</wp:posOffset>
                </wp:positionH>
                <wp:positionV relativeFrom="paragraph">
                  <wp:posOffset>264795</wp:posOffset>
                </wp:positionV>
                <wp:extent cx="703580" cy="703580"/>
                <wp:effectExtent l="12700" t="12700" r="7620" b="762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580" cy="7035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A2F4E1" id="Oval 14" o:spid="_x0000_s1026" style="position:absolute;margin-left:138.4pt;margin-top:20.85pt;width:55.4pt;height:55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" filled="f" strokecolor="white [3212]" strokeweight="1.5pt">
                <v:stroke joinstyle="miter"/>
              </v:oval>
            </w:pict>
          </mc:Fallback>
        </mc:AlternateContent>
      </w:r>
      <w:r w:rsidRPr="00F26614">
        <w:rPr>
          <w:noProof/>
          <w:color w:val="0093D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397DF2D" wp14:editId="69C7636F">
                <wp:simplePos x="0" y="0"/>
                <wp:positionH relativeFrom="column">
                  <wp:posOffset>-46355</wp:posOffset>
                </wp:positionH>
                <wp:positionV relativeFrom="paragraph">
                  <wp:posOffset>108585</wp:posOffset>
                </wp:positionV>
                <wp:extent cx="1030605" cy="1030605"/>
                <wp:effectExtent l="0" t="0" r="0" b="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1030605"/>
                        </a:xfrm>
                        <a:prstGeom prst="ellipse">
                          <a:avLst/>
                        </a:prstGeom>
                        <a:solidFill>
                          <a:srgbClr val="0093D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3527A6" id="Oval 12" o:spid="_x0000_s1026" style="position:absolute;margin-left:-3.65pt;margin-top:8.55pt;width:81.15pt;height:81.15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" fillcolor="#0093d0" stroked="f" strokeweight="1pt">
                <v:stroke joinstyle="miter"/>
              </v:oval>
            </w:pict>
          </mc:Fallback>
        </mc:AlternateContent>
      </w:r>
      <w:r w:rsidRPr="00F26614">
        <w:rPr>
          <w:noProof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4E18B5DA" wp14:editId="25B789CF">
            <wp:simplePos x="0" y="0"/>
            <wp:positionH relativeFrom="column">
              <wp:posOffset>139065</wp:posOffset>
            </wp:positionH>
            <wp:positionV relativeFrom="paragraph">
              <wp:posOffset>252730</wp:posOffset>
            </wp:positionV>
            <wp:extent cx="680720" cy="680720"/>
            <wp:effectExtent l="0" t="0" r="0" b="5080"/>
            <wp:wrapNone/>
            <wp:docPr id="8" name="Graphic 4" descr="Yoga with solid fill">
              <a:extLst xmlns:a="http://schemas.openxmlformats.org/drawingml/2006/main">
                <a:ext uri="{FF2B5EF4-FFF2-40B4-BE49-F238E27FC236}">
                  <a16:creationId xmlns:a16="http://schemas.microsoft.com/office/drawing/2014/main" id="{CF2D9ACA-5239-0E4C-BB0D-F3E3B20080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4" descr="Yoga with solid fill">
                      <a:extLst>
                        <a:ext uri="{FF2B5EF4-FFF2-40B4-BE49-F238E27FC236}">
                          <a16:creationId xmlns:a16="http://schemas.microsoft.com/office/drawing/2014/main" id="{CF2D9ACA-5239-0E4C-BB0D-F3E3B20080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4DF554D6" wp14:editId="0BD07491">
                <wp:simplePos x="0" y="0"/>
                <wp:positionH relativeFrom="column">
                  <wp:posOffset>1597660</wp:posOffset>
                </wp:positionH>
                <wp:positionV relativeFrom="paragraph">
                  <wp:posOffset>107315</wp:posOffset>
                </wp:positionV>
                <wp:extent cx="1030605" cy="1030605"/>
                <wp:effectExtent l="0" t="0" r="0" b="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1030605"/>
                        </a:xfrm>
                        <a:prstGeom prst="ellipse">
                          <a:avLst/>
                        </a:prstGeom>
                        <a:solidFill>
                          <a:srgbClr val="AD1F2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7C2B01" id="Oval 13" o:spid="_x0000_s1026" style="position:absolute;margin-left:125.8pt;margin-top:8.45pt;width:81.15pt;height:81.15pt;z-index:2516561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" fillcolor="#ad1f2b" stroked="f" strokeweight="1pt">
                <v:stroke joinstyle="miter"/>
              </v:oval>
            </w:pict>
          </mc:Fallback>
        </mc:AlternateContent>
      </w:r>
      <w:r w:rsidRPr="005B647B">
        <w:rPr>
          <w:noProof/>
          <w:color w:val="9CC33C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642357" wp14:editId="763C8BEA">
                <wp:simplePos x="0" y="0"/>
                <wp:positionH relativeFrom="column">
                  <wp:posOffset>3257550</wp:posOffset>
                </wp:positionH>
                <wp:positionV relativeFrom="paragraph">
                  <wp:posOffset>109855</wp:posOffset>
                </wp:positionV>
                <wp:extent cx="1030605" cy="1030605"/>
                <wp:effectExtent l="0" t="0" r="0" b="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1030605"/>
                        </a:xfrm>
                        <a:prstGeom prst="ellipse">
                          <a:avLst/>
                        </a:prstGeom>
                        <a:solidFill>
                          <a:srgbClr val="9CC3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A49646" id="Oval 16" o:spid="_x0000_s1026" style="position:absolute;margin-left:256.5pt;margin-top:8.65pt;width:81.15pt;height:8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" fillcolor="#9cc33c" stroked="f" strokeweight="1pt">
                <v:stroke joinstyle="miter"/>
              </v:oval>
            </w:pict>
          </mc:Fallback>
        </mc:AlternateContent>
      </w:r>
      <w:r w:rsidRPr="00F26614">
        <w:rPr>
          <w:noProof/>
          <w:color w:val="0093D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30A61ECC" wp14:editId="497B2B7A">
                <wp:simplePos x="0" y="0"/>
                <wp:positionH relativeFrom="column">
                  <wp:posOffset>4910546</wp:posOffset>
                </wp:positionH>
                <wp:positionV relativeFrom="paragraph">
                  <wp:posOffset>111216</wp:posOffset>
                </wp:positionV>
                <wp:extent cx="1030605" cy="1030605"/>
                <wp:effectExtent l="0" t="0" r="0" b="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1030605"/>
                        </a:xfrm>
                        <a:prstGeom prst="ellipse">
                          <a:avLst/>
                        </a:prstGeom>
                        <a:solidFill>
                          <a:srgbClr val="EB7C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577EE6" id="Oval 18" o:spid="_x0000_s1026" style="position:absolute;margin-left:386.65pt;margin-top:8.75pt;width:81.15pt;height:81.15pt;z-index:2516551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" fillcolor="#eb7c22" stroked="f" strokeweight="1pt">
                <v:stroke joinstyle="miter"/>
              </v:oval>
            </w:pict>
          </mc:Fallback>
        </mc:AlternateContent>
      </w:r>
    </w:p>
    <w:p w14:paraId="19014EFB" w14:textId="3A0496DC" w:rsidR="002863B4" w:rsidRDefault="0088266F" w:rsidP="002863B4">
      <w:pPr>
        <w:spacing w:line="276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95104" behindDoc="0" locked="0" layoutInCell="1" allowOverlap="1" wp14:anchorId="2BF6ED3A" wp14:editId="07745329">
            <wp:simplePos x="0" y="0"/>
            <wp:positionH relativeFrom="column">
              <wp:posOffset>3430666</wp:posOffset>
            </wp:positionH>
            <wp:positionV relativeFrom="paragraph">
              <wp:posOffset>31305</wp:posOffset>
            </wp:positionV>
            <wp:extent cx="723900" cy="723900"/>
            <wp:effectExtent l="0" t="0" r="0" b="0"/>
            <wp:wrapNone/>
            <wp:docPr id="26" name="Graphic 26" descr="Documen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c 26" descr="Document outlin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E8F089" w14:textId="5F0C6E81" w:rsidR="002863B4" w:rsidRPr="002863B4" w:rsidRDefault="002863B4" w:rsidP="002863B4">
      <w:pPr>
        <w:spacing w:line="276" w:lineRule="auto"/>
        <w:rPr>
          <w:sz w:val="26"/>
          <w:szCs w:val="26"/>
        </w:rPr>
      </w:pPr>
    </w:p>
    <w:p w14:paraId="2566E45C" w14:textId="70AB3875" w:rsidR="002863B4" w:rsidRDefault="002863B4" w:rsidP="00A4536B">
      <w:pPr>
        <w:spacing w:before="120" w:line="276" w:lineRule="auto"/>
        <w:rPr>
          <w:sz w:val="26"/>
          <w:szCs w:val="26"/>
        </w:rPr>
      </w:pPr>
    </w:p>
    <w:p w14:paraId="0B731AF1" w14:textId="1188A009" w:rsidR="002863B4" w:rsidRDefault="000D2C51" w:rsidP="00A4536B">
      <w:pPr>
        <w:spacing w:before="120" w:line="276" w:lineRule="auto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9FD31" wp14:editId="4046FDD6">
                <wp:simplePos x="0" y="0"/>
                <wp:positionH relativeFrom="margin">
                  <wp:align>left</wp:align>
                </wp:positionH>
                <wp:positionV relativeFrom="paragraph">
                  <wp:posOffset>213995</wp:posOffset>
                </wp:positionV>
                <wp:extent cx="1104900" cy="432435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32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705ABD" w14:textId="11D9A365" w:rsidR="002863B4" w:rsidRPr="000D2C51" w:rsidRDefault="000D2C51" w:rsidP="002863B4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132047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0D2C51">
                              <w:rPr>
                                <w:rFonts w:ascii="Helvetica" w:hAnsi="Helvetica"/>
                                <w:b/>
                                <w:bCs/>
                                <w:color w:val="132047"/>
                                <w:sz w:val="22"/>
                                <w:szCs w:val="22"/>
                                <w:lang w:val="es-CO"/>
                              </w:rPr>
                              <w:t>Mantenerse saludable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9FD31" id="Text Box 4" o:spid="_x0000_s1032" type="#_x0000_t202" style="position:absolute;margin-left:0;margin-top:16.85pt;width:87pt;height:34.0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" filled="f" stroked="f" strokeweight=".5pt">
                <v:textbox>
                  <w:txbxContent>
                    <w:p w14:paraId="3C705ABD" w14:textId="11D9A365" w:rsidR="002863B4" w:rsidRPr="000D2C51" w:rsidRDefault="000D2C51" w:rsidP="002863B4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132047"/>
                          <w:sz w:val="22"/>
                          <w:szCs w:val="22"/>
                          <w:lang w:val="es-CO"/>
                        </w:rPr>
                      </w:pPr>
                      <w:r w:rsidRPr="000D2C51">
                        <w:rPr>
                          <w:rFonts w:ascii="Helvetica" w:hAnsi="Helvetica"/>
                          <w:b/>
                          <w:bCs/>
                          <w:color w:val="132047"/>
                          <w:sz w:val="22"/>
                          <w:szCs w:val="22"/>
                          <w:lang w:val="es-CO"/>
                        </w:rPr>
                        <w:t>Mantenerse saludable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2A8E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BBFC8F" wp14:editId="2E6BAAE6">
                <wp:simplePos x="0" y="0"/>
                <wp:positionH relativeFrom="column">
                  <wp:posOffset>4980940</wp:posOffset>
                </wp:positionH>
                <wp:positionV relativeFrom="paragraph">
                  <wp:posOffset>197485</wp:posOffset>
                </wp:positionV>
                <wp:extent cx="953770" cy="4324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770" cy="432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E4522" w14:textId="1B73698D" w:rsidR="002863B4" w:rsidRPr="000D2C51" w:rsidRDefault="000D2C51" w:rsidP="002863B4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132047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0D2C51">
                              <w:rPr>
                                <w:rFonts w:ascii="Helvetica" w:hAnsi="Helvetica"/>
                                <w:b/>
                                <w:bCs/>
                                <w:color w:val="132047"/>
                                <w:sz w:val="22"/>
                                <w:szCs w:val="22"/>
                                <w:lang w:val="es-CO"/>
                              </w:rPr>
                              <w:t>Sobrellevar el estrés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BFC8F" id="Text Box 7" o:spid="_x0000_s1033" type="#_x0000_t202" style="position:absolute;margin-left:392.2pt;margin-top:15.55pt;width:75.1pt;height:34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" filled="f" stroked="f" strokeweight=".5pt">
                <v:textbox>
                  <w:txbxContent>
                    <w:p w14:paraId="432E4522" w14:textId="1B73698D" w:rsidR="002863B4" w:rsidRPr="000D2C51" w:rsidRDefault="000D2C51" w:rsidP="002863B4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132047"/>
                          <w:sz w:val="22"/>
                          <w:szCs w:val="22"/>
                          <w:lang w:val="es-CO"/>
                        </w:rPr>
                      </w:pPr>
                      <w:r w:rsidRPr="000D2C51">
                        <w:rPr>
                          <w:rFonts w:ascii="Helvetica" w:hAnsi="Helvetica"/>
                          <w:b/>
                          <w:bCs/>
                          <w:color w:val="132047"/>
                          <w:sz w:val="22"/>
                          <w:szCs w:val="22"/>
                          <w:lang w:val="es-CO"/>
                        </w:rPr>
                        <w:t>Sobrellevar el estrés</w:t>
                      </w:r>
                    </w:p>
                  </w:txbxContent>
                </v:textbox>
              </v:shape>
            </w:pict>
          </mc:Fallback>
        </mc:AlternateContent>
      </w:r>
      <w:r w:rsidR="002A2A8E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27FF78" wp14:editId="7B7329A8">
                <wp:simplePos x="0" y="0"/>
                <wp:positionH relativeFrom="column">
                  <wp:posOffset>3372485</wp:posOffset>
                </wp:positionH>
                <wp:positionV relativeFrom="paragraph">
                  <wp:posOffset>196850</wp:posOffset>
                </wp:positionV>
                <wp:extent cx="909320" cy="4324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320" cy="432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C82AF" w14:textId="74EA8720" w:rsidR="002863B4" w:rsidRPr="000D2C51" w:rsidRDefault="000D2C51" w:rsidP="002863B4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132047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0D2C51">
                              <w:rPr>
                                <w:rFonts w:ascii="Helvetica" w:hAnsi="Helvetica"/>
                                <w:b/>
                                <w:bCs/>
                                <w:color w:val="132047"/>
                                <w:sz w:val="22"/>
                                <w:szCs w:val="22"/>
                                <w:lang w:val="es-CO"/>
                              </w:rPr>
                              <w:t>Acceder a beneficios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7FF78" id="Text Box 6" o:spid="_x0000_s1034" type="#_x0000_t202" style="position:absolute;margin-left:265.55pt;margin-top:15.5pt;width:71.6pt;height:3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" filled="f" stroked="f" strokeweight=".5pt">
                <v:textbox>
                  <w:txbxContent>
                    <w:p w14:paraId="7F4C82AF" w14:textId="74EA8720" w:rsidR="002863B4" w:rsidRPr="000D2C51" w:rsidRDefault="000D2C51" w:rsidP="002863B4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132047"/>
                          <w:sz w:val="22"/>
                          <w:szCs w:val="22"/>
                          <w:lang w:val="es-CO"/>
                        </w:rPr>
                      </w:pPr>
                      <w:r w:rsidRPr="000D2C51">
                        <w:rPr>
                          <w:rFonts w:ascii="Helvetica" w:hAnsi="Helvetica"/>
                          <w:b/>
                          <w:bCs/>
                          <w:color w:val="132047"/>
                          <w:sz w:val="22"/>
                          <w:szCs w:val="22"/>
                          <w:lang w:val="es-CO"/>
                        </w:rPr>
                        <w:t>Acceder a beneficios</w:t>
                      </w:r>
                    </w:p>
                  </w:txbxContent>
                </v:textbox>
              </v:shape>
            </w:pict>
          </mc:Fallback>
        </mc:AlternateContent>
      </w:r>
      <w:r w:rsidR="002A2A8E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49B1CB" wp14:editId="5D43DA3E">
                <wp:simplePos x="0" y="0"/>
                <wp:positionH relativeFrom="column">
                  <wp:posOffset>1624965</wp:posOffset>
                </wp:positionH>
                <wp:positionV relativeFrom="paragraph">
                  <wp:posOffset>197209</wp:posOffset>
                </wp:positionV>
                <wp:extent cx="1000125" cy="4324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32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100843" w14:textId="403B0D43" w:rsidR="002863B4" w:rsidRPr="000D2C51" w:rsidRDefault="000D2C51" w:rsidP="002863B4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132047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0D2C51">
                              <w:rPr>
                                <w:rFonts w:ascii="Helvetica" w:hAnsi="Helvetica"/>
                                <w:b/>
                                <w:bCs/>
                                <w:color w:val="132047"/>
                                <w:sz w:val="22"/>
                                <w:szCs w:val="22"/>
                                <w:lang w:val="es-CO"/>
                              </w:rPr>
                              <w:t>Evitar lesiones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9B1CB" id="Text Box 5" o:spid="_x0000_s1035" type="#_x0000_t202" style="position:absolute;margin-left:127.95pt;margin-top:15.55pt;width:78.75pt;height:3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" filled="f" stroked="f" strokeweight=".5pt">
                <v:textbox>
                  <w:txbxContent>
                    <w:p w14:paraId="30100843" w14:textId="403B0D43" w:rsidR="002863B4" w:rsidRPr="000D2C51" w:rsidRDefault="000D2C51" w:rsidP="002863B4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132047"/>
                          <w:sz w:val="22"/>
                          <w:szCs w:val="22"/>
                          <w:lang w:val="es-CO"/>
                        </w:rPr>
                      </w:pPr>
                      <w:r w:rsidRPr="000D2C51">
                        <w:rPr>
                          <w:rFonts w:ascii="Helvetica" w:hAnsi="Helvetica"/>
                          <w:b/>
                          <w:bCs/>
                          <w:color w:val="132047"/>
                          <w:sz w:val="22"/>
                          <w:szCs w:val="22"/>
                          <w:lang w:val="es-CO"/>
                        </w:rPr>
                        <w:t>Evitar lesiones</w:t>
                      </w:r>
                    </w:p>
                  </w:txbxContent>
                </v:textbox>
              </v:shape>
            </w:pict>
          </mc:Fallback>
        </mc:AlternateContent>
      </w:r>
    </w:p>
    <w:p w14:paraId="1672CB76" w14:textId="4C92D294" w:rsidR="002863B4" w:rsidRDefault="002863B4" w:rsidP="00A4536B">
      <w:pPr>
        <w:spacing w:before="120" w:line="276" w:lineRule="auto"/>
        <w:rPr>
          <w:sz w:val="26"/>
          <w:szCs w:val="26"/>
        </w:rPr>
      </w:pPr>
    </w:p>
    <w:p w14:paraId="5AB83BE8" w14:textId="05C6BEE7" w:rsidR="00DD4877" w:rsidRDefault="00F32085" w:rsidP="00A4536B">
      <w:pPr>
        <w:spacing w:before="120" w:line="276" w:lineRule="auto"/>
        <w:rPr>
          <w:sz w:val="26"/>
          <w:szCs w:val="26"/>
        </w:rPr>
      </w:pPr>
      <w:r w:rsidRPr="00C569DC">
        <w:rPr>
          <w:noProof/>
          <w:sz w:val="26"/>
          <w:szCs w:val="26"/>
        </w:rPr>
        <w:drawing>
          <wp:anchor distT="0" distB="0" distL="114300" distR="114300" simplePos="0" relativeHeight="251685888" behindDoc="0" locked="0" layoutInCell="1" allowOverlap="1" wp14:anchorId="5188905C" wp14:editId="4DFDF0B1">
            <wp:simplePos x="0" y="0"/>
            <wp:positionH relativeFrom="column">
              <wp:posOffset>-219075</wp:posOffset>
            </wp:positionH>
            <wp:positionV relativeFrom="paragraph">
              <wp:posOffset>203835</wp:posOffset>
            </wp:positionV>
            <wp:extent cx="666750" cy="666750"/>
            <wp:effectExtent l="0" t="0" r="0" b="0"/>
            <wp:wrapNone/>
            <wp:docPr id="22" name="Graphic 18" descr="Telephone with solid fill">
              <a:extLst xmlns:a="http://schemas.openxmlformats.org/drawingml/2006/main">
                <a:ext uri="{FF2B5EF4-FFF2-40B4-BE49-F238E27FC236}">
                  <a16:creationId xmlns:a16="http://schemas.microsoft.com/office/drawing/2014/main" id="{0294155E-9F2A-1DA3-EB18-1FA7BA9DB4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 18" descr="Telephone with solid fill">
                      <a:extLst>
                        <a:ext uri="{FF2B5EF4-FFF2-40B4-BE49-F238E27FC236}">
                          <a16:creationId xmlns:a16="http://schemas.microsoft.com/office/drawing/2014/main" id="{0294155E-9F2A-1DA3-EB18-1FA7BA9DB4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3A8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2F6A8B61" wp14:editId="1AF76442">
                <wp:simplePos x="0" y="0"/>
                <wp:positionH relativeFrom="column">
                  <wp:posOffset>-397510</wp:posOffset>
                </wp:positionH>
                <wp:positionV relativeFrom="paragraph">
                  <wp:posOffset>203835</wp:posOffset>
                </wp:positionV>
                <wp:extent cx="6782435" cy="666750"/>
                <wp:effectExtent l="0" t="0" r="0" b="63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435" cy="666750"/>
                        </a:xfrm>
                        <a:prstGeom prst="roundRect">
                          <a:avLst>
                            <a:gd name="adj" fmla="val 12079"/>
                          </a:avLst>
                        </a:prstGeom>
                        <a:solidFill>
                          <a:srgbClr val="1320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8865F3" id="Rounded Rectangle 21" o:spid="_x0000_s1026" style="position:absolute;margin-left:-31.3pt;margin-top:16.05pt;width:534.05pt;height:52.5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91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" fillcolor="#132047" stroked="f" strokeweight="1pt">
                <v:stroke joinstyle="miter"/>
              </v:roundrect>
            </w:pict>
          </mc:Fallback>
        </mc:AlternateContent>
      </w:r>
    </w:p>
    <w:p w14:paraId="543FFF4E" w14:textId="5621A837" w:rsidR="00DD4877" w:rsidRDefault="00F32085" w:rsidP="00A4536B">
      <w:pPr>
        <w:spacing w:before="120" w:line="276" w:lineRule="auto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66D3DD" wp14:editId="3967942D">
                <wp:simplePos x="0" y="0"/>
                <wp:positionH relativeFrom="column">
                  <wp:posOffset>504825</wp:posOffset>
                </wp:positionH>
                <wp:positionV relativeFrom="paragraph">
                  <wp:posOffset>90170</wp:posOffset>
                </wp:positionV>
                <wp:extent cx="5934075" cy="3238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6494F0" w14:textId="11A88DB3" w:rsidR="00DD4877" w:rsidRPr="000D2C51" w:rsidRDefault="000D2C51">
                            <w:pPr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</w:pPr>
                            <w:r w:rsidRPr="000D2C51"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CO"/>
                              </w:rPr>
                              <w:t xml:space="preserve">Una </w:t>
                            </w:r>
                            <w:r w:rsidR="00F32085" w:rsidRPr="000D2C51"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CO"/>
                              </w:rPr>
                              <w:t>guía</w:t>
                            </w:r>
                            <w:r w:rsidRPr="000D2C51"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CO"/>
                              </w:rPr>
                              <w:t xml:space="preserve"> de cuidado </w:t>
                            </w:r>
                            <w:r w:rsidR="00F32085"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CO"/>
                              </w:rPr>
                              <w:t>lo</w:t>
                            </w:r>
                            <w:r w:rsidRPr="000D2C51"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CO"/>
                              </w:rPr>
                              <w:t xml:space="preserve"> l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CO"/>
                              </w:rPr>
                              <w:t xml:space="preserve">lamara frecuentemente para </w:t>
                            </w:r>
                            <w:r w:rsidR="00F32085"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CO"/>
                              </w:rPr>
                              <w:t>brindar apoyo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6D3DD" id="Text Box 19" o:spid="_x0000_s1036" type="#_x0000_t202" style="position:absolute;margin-left:39.75pt;margin-top:7.1pt;width:467.25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" filled="f" stroked="f" strokeweight=".5pt">
                <v:textbox>
                  <w:txbxContent>
                    <w:p w14:paraId="436494F0" w14:textId="11A88DB3" w:rsidR="00DD4877" w:rsidRPr="000D2C51" w:rsidRDefault="000D2C51">
                      <w:pPr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lang w:val="es-CO"/>
                        </w:rPr>
                      </w:pPr>
                      <w:r w:rsidRPr="000D2C51"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CO"/>
                        </w:rPr>
                        <w:t xml:space="preserve">Una </w:t>
                      </w:r>
                      <w:r w:rsidR="00F32085" w:rsidRPr="000D2C51"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CO"/>
                        </w:rPr>
                        <w:t>guía</w:t>
                      </w:r>
                      <w:r w:rsidRPr="000D2C51"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CO"/>
                        </w:rPr>
                        <w:t xml:space="preserve"> de cuidado </w:t>
                      </w:r>
                      <w:r w:rsidR="00F32085"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CO"/>
                        </w:rPr>
                        <w:t>lo</w:t>
                      </w:r>
                      <w:r w:rsidRPr="000D2C51"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CO"/>
                        </w:rPr>
                        <w:t xml:space="preserve"> l</w:t>
                      </w:r>
                      <w:r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CO"/>
                        </w:rPr>
                        <w:t xml:space="preserve">lamara frecuentemente para </w:t>
                      </w:r>
                      <w:r w:rsidR="00F32085"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CO"/>
                        </w:rPr>
                        <w:t>brindar apoyo</w:t>
                      </w:r>
                    </w:p>
                  </w:txbxContent>
                </v:textbox>
              </v:shape>
            </w:pict>
          </mc:Fallback>
        </mc:AlternateContent>
      </w:r>
    </w:p>
    <w:p w14:paraId="416B8172" w14:textId="7EDFCADD" w:rsidR="00DD4877" w:rsidRDefault="00F32085" w:rsidP="00A4536B">
      <w:pPr>
        <w:spacing w:before="120" w:line="276" w:lineRule="auto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CA1355" wp14:editId="7434FBD6">
                <wp:simplePos x="0" y="0"/>
                <wp:positionH relativeFrom="column">
                  <wp:posOffset>341906</wp:posOffset>
                </wp:positionH>
                <wp:positionV relativeFrom="paragraph">
                  <wp:posOffset>306484</wp:posOffset>
                </wp:positionV>
                <wp:extent cx="2678430" cy="612251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30" cy="6122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C9D9C" w14:textId="63D50229" w:rsidR="004E00A1" w:rsidRPr="00F32085" w:rsidRDefault="00F32085" w:rsidP="004E00A1">
                            <w:pPr>
                              <w:spacing w:before="120" w:line="276" w:lineRule="auto"/>
                              <w:rPr>
                                <w:rFonts w:ascii="Helvetica" w:hAnsi="Helvetica"/>
                                <w:b/>
                                <w:bCs/>
                                <w:color w:val="132047"/>
                                <w:lang w:val="es-CO"/>
                              </w:rPr>
                            </w:pPr>
                            <w:r w:rsidRPr="00F32085">
                              <w:rPr>
                                <w:rFonts w:ascii="Helvetica" w:hAnsi="Helvetica"/>
                                <w:color w:val="132047"/>
                                <w:lang w:val="es-CO"/>
                              </w:rPr>
                              <w:t>Para apoyo durante horas laborales, llame a su guía de cuidado:</w:t>
                            </w:r>
                            <w:r w:rsidR="004E00A1" w:rsidRPr="00F32085">
                              <w:rPr>
                                <w:rFonts w:ascii="Helvetica" w:hAnsi="Helvetica"/>
                                <w:color w:val="132047"/>
                                <w:lang w:val="es-CO"/>
                              </w:rPr>
                              <w:t xml:space="preserve"> </w:t>
                            </w:r>
                          </w:p>
                          <w:p w14:paraId="57B742D6" w14:textId="618D6ED3" w:rsidR="004E00A1" w:rsidRPr="00F32085" w:rsidRDefault="00426A55" w:rsidP="004E00A1">
                            <w:pPr>
                              <w:rPr>
                                <w:rFonts w:ascii="Helvetica" w:hAnsi="Helvetica"/>
                                <w:b/>
                                <w:bCs/>
                                <w:color w:val="132047"/>
                                <w:lang w:val="es-CO"/>
                              </w:rPr>
                            </w:pPr>
                            <w:r w:rsidRPr="00F32085">
                              <w:rPr>
                                <w:rFonts w:ascii="Helvetica" w:hAnsi="Helvetica"/>
                                <w:b/>
                                <w:bCs/>
                                <w:color w:val="132047"/>
                                <w:lang w:val="es-CO"/>
                              </w:rPr>
                              <w:t xml:space="preserve">Carolina </w:t>
                            </w:r>
                            <w:r w:rsidR="00975794" w:rsidRPr="00F32085">
                              <w:rPr>
                                <w:rFonts w:ascii="Helvetica" w:hAnsi="Helvetica"/>
                                <w:b/>
                                <w:bCs/>
                                <w:color w:val="132047"/>
                                <w:lang w:val="es-CO"/>
                              </w:rPr>
                              <w:t>(</w:t>
                            </w:r>
                            <w:r w:rsidRPr="00F32085">
                              <w:rPr>
                                <w:rFonts w:ascii="Helvetica" w:hAnsi="Helvetica"/>
                                <w:b/>
                                <w:bCs/>
                                <w:color w:val="132047"/>
                                <w:lang w:val="es-CO"/>
                              </w:rPr>
                              <w:t>504</w:t>
                            </w:r>
                            <w:r w:rsidR="00975794" w:rsidRPr="00F32085">
                              <w:rPr>
                                <w:rFonts w:ascii="Helvetica" w:hAnsi="Helvetica"/>
                                <w:b/>
                                <w:bCs/>
                                <w:color w:val="132047"/>
                                <w:lang w:val="es-CO"/>
                              </w:rPr>
                              <w:t>)</w:t>
                            </w:r>
                            <w:r w:rsidRPr="00F32085">
                              <w:rPr>
                                <w:rFonts w:ascii="Helvetica" w:hAnsi="Helvetica"/>
                                <w:b/>
                                <w:bCs/>
                                <w:color w:val="132047"/>
                                <w:lang w:val="es-CO"/>
                              </w:rPr>
                              <w:t xml:space="preserve"> 703-9077,</w:t>
                            </w:r>
                          </w:p>
                          <w:p w14:paraId="09E18700" w14:textId="67B41B19" w:rsidR="00426A55" w:rsidRPr="00F32085" w:rsidRDefault="00426A55" w:rsidP="004E00A1">
                            <w:pPr>
                              <w:rPr>
                                <w:rFonts w:ascii="Helvetica" w:hAnsi="Helvetica"/>
                                <w:b/>
                                <w:bCs/>
                                <w:color w:val="132047"/>
                                <w:lang w:val="es-CO"/>
                              </w:rPr>
                            </w:pPr>
                            <w:r w:rsidRPr="00F32085">
                              <w:rPr>
                                <w:rFonts w:ascii="Helvetica" w:hAnsi="Helvetica"/>
                                <w:b/>
                                <w:bCs/>
                                <w:color w:val="132047"/>
                                <w:lang w:val="es-CO"/>
                              </w:rPr>
                              <w:t>Lilli (504) 703-0755</w:t>
                            </w:r>
                          </w:p>
                          <w:p w14:paraId="03808B24" w14:textId="1FAC7B9D" w:rsidR="009C0845" w:rsidRPr="00F32085" w:rsidRDefault="009C0845" w:rsidP="004E00A1">
                            <w:pPr>
                              <w:rPr>
                                <w:rFonts w:ascii="Helvetica" w:hAnsi="Helvetica"/>
                                <w:b/>
                                <w:bCs/>
                                <w:color w:val="132047"/>
                                <w:lang w:val="es-CO"/>
                              </w:rPr>
                            </w:pPr>
                            <w:r w:rsidRPr="00F32085">
                              <w:rPr>
                                <w:rFonts w:ascii="Helvetica" w:hAnsi="Helvetica"/>
                                <w:b/>
                                <w:bCs/>
                                <w:color w:val="132047"/>
                                <w:lang w:val="es-CO"/>
                              </w:rPr>
                              <w:t>Izzi (504) 842-2477</w:t>
                            </w:r>
                          </w:p>
                          <w:p w14:paraId="370EE790" w14:textId="0D27AC35" w:rsidR="009C0845" w:rsidRPr="00F32085" w:rsidRDefault="009C0845" w:rsidP="004E00A1">
                            <w:pPr>
                              <w:rPr>
                                <w:rFonts w:ascii="Helvetica" w:hAnsi="Helvetica"/>
                                <w:b/>
                                <w:bCs/>
                                <w:color w:val="132047"/>
                                <w:lang w:val="es-CO"/>
                              </w:rPr>
                            </w:pPr>
                            <w:r w:rsidRPr="00F32085">
                              <w:rPr>
                                <w:rFonts w:ascii="Helvetica" w:hAnsi="Helvetica"/>
                                <w:b/>
                                <w:bCs/>
                                <w:color w:val="132047"/>
                                <w:lang w:val="es-CO"/>
                              </w:rPr>
                              <w:t>Regina (504) 842-2478</w:t>
                            </w:r>
                          </w:p>
                          <w:p w14:paraId="751278B8" w14:textId="77777777" w:rsidR="009C0845" w:rsidRPr="00F32085" w:rsidRDefault="009C0845" w:rsidP="004E00A1">
                            <w:pPr>
                              <w:rPr>
                                <w:rFonts w:ascii="Helvetica" w:hAnsi="Helvetica"/>
                                <w:b/>
                                <w:bCs/>
                                <w:color w:val="132047"/>
                                <w:lang w:val="es-CO"/>
                              </w:rPr>
                            </w:pPr>
                          </w:p>
                          <w:p w14:paraId="24A63E89" w14:textId="18B9DB79" w:rsidR="00426A55" w:rsidRPr="00F32085" w:rsidRDefault="00426A55" w:rsidP="004E00A1">
                            <w:pPr>
                              <w:rPr>
                                <w:rFonts w:ascii="Helvetica" w:hAnsi="Helvetica"/>
                                <w:b/>
                                <w:bCs/>
                                <w:color w:val="132047"/>
                                <w:lang w:val="es-CO"/>
                              </w:rPr>
                            </w:pPr>
                          </w:p>
                          <w:p w14:paraId="2D25724C" w14:textId="109E9013" w:rsidR="00426A55" w:rsidRPr="00F32085" w:rsidRDefault="00426A55" w:rsidP="004E00A1">
                            <w:pPr>
                              <w:rPr>
                                <w:rFonts w:ascii="Helvetica" w:hAnsi="Helvetica"/>
                                <w:b/>
                                <w:bCs/>
                                <w:color w:val="132047"/>
                                <w:lang w:val="es-CO"/>
                              </w:rPr>
                            </w:pPr>
                          </w:p>
                          <w:p w14:paraId="2E09E0CD" w14:textId="77777777" w:rsidR="00426A55" w:rsidRPr="00F32085" w:rsidRDefault="00426A55" w:rsidP="004E00A1">
                            <w:pPr>
                              <w:rPr>
                                <w:rFonts w:ascii="Helvetica" w:hAnsi="Helvetica"/>
                                <w:b/>
                                <w:bCs/>
                                <w:color w:val="132047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A1355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7" type="#_x0000_t202" style="position:absolute;margin-left:26.9pt;margin-top:24.15pt;width:210.9pt;height:48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" filled="f" stroked="f" strokeweight=".5pt">
                <v:textbox>
                  <w:txbxContent>
                    <w:p w14:paraId="507C9D9C" w14:textId="63D50229" w:rsidR="004E00A1" w:rsidRPr="00F32085" w:rsidRDefault="00F32085" w:rsidP="004E00A1">
                      <w:pPr>
                        <w:spacing w:before="120" w:line="276" w:lineRule="auto"/>
                        <w:rPr>
                          <w:rFonts w:ascii="Helvetica" w:hAnsi="Helvetica"/>
                          <w:b/>
                          <w:bCs/>
                          <w:color w:val="132047"/>
                          <w:lang w:val="es-CO"/>
                        </w:rPr>
                      </w:pPr>
                      <w:r w:rsidRPr="00F32085">
                        <w:rPr>
                          <w:rFonts w:ascii="Helvetica" w:hAnsi="Helvetica"/>
                          <w:color w:val="132047"/>
                          <w:lang w:val="es-CO"/>
                        </w:rPr>
                        <w:t>Para apoyo durante horas laborales, llame a su guía de cuidado:</w:t>
                      </w:r>
                      <w:r w:rsidR="004E00A1" w:rsidRPr="00F32085">
                        <w:rPr>
                          <w:rFonts w:ascii="Helvetica" w:hAnsi="Helvetica"/>
                          <w:color w:val="132047"/>
                          <w:lang w:val="es-CO"/>
                        </w:rPr>
                        <w:t xml:space="preserve"> </w:t>
                      </w:r>
                    </w:p>
                    <w:p w14:paraId="57B742D6" w14:textId="618D6ED3" w:rsidR="004E00A1" w:rsidRPr="00F32085" w:rsidRDefault="00426A55" w:rsidP="004E00A1">
                      <w:pPr>
                        <w:rPr>
                          <w:rFonts w:ascii="Helvetica" w:hAnsi="Helvetica"/>
                          <w:b/>
                          <w:bCs/>
                          <w:color w:val="132047"/>
                          <w:lang w:val="es-CO"/>
                        </w:rPr>
                      </w:pPr>
                      <w:r w:rsidRPr="00F32085">
                        <w:rPr>
                          <w:rFonts w:ascii="Helvetica" w:hAnsi="Helvetica"/>
                          <w:b/>
                          <w:bCs/>
                          <w:color w:val="132047"/>
                          <w:lang w:val="es-CO"/>
                        </w:rPr>
                        <w:t xml:space="preserve">Carolina </w:t>
                      </w:r>
                      <w:r w:rsidR="00975794" w:rsidRPr="00F32085">
                        <w:rPr>
                          <w:rFonts w:ascii="Helvetica" w:hAnsi="Helvetica"/>
                          <w:b/>
                          <w:bCs/>
                          <w:color w:val="132047"/>
                          <w:lang w:val="es-CO"/>
                        </w:rPr>
                        <w:t>(</w:t>
                      </w:r>
                      <w:r w:rsidRPr="00F32085">
                        <w:rPr>
                          <w:rFonts w:ascii="Helvetica" w:hAnsi="Helvetica"/>
                          <w:b/>
                          <w:bCs/>
                          <w:color w:val="132047"/>
                          <w:lang w:val="es-CO"/>
                        </w:rPr>
                        <w:t>504</w:t>
                      </w:r>
                      <w:r w:rsidR="00975794" w:rsidRPr="00F32085">
                        <w:rPr>
                          <w:rFonts w:ascii="Helvetica" w:hAnsi="Helvetica"/>
                          <w:b/>
                          <w:bCs/>
                          <w:color w:val="132047"/>
                          <w:lang w:val="es-CO"/>
                        </w:rPr>
                        <w:t>)</w:t>
                      </w:r>
                      <w:r w:rsidRPr="00F32085">
                        <w:rPr>
                          <w:rFonts w:ascii="Helvetica" w:hAnsi="Helvetica"/>
                          <w:b/>
                          <w:bCs/>
                          <w:color w:val="132047"/>
                          <w:lang w:val="es-CO"/>
                        </w:rPr>
                        <w:t xml:space="preserve"> 703-9077,</w:t>
                      </w:r>
                    </w:p>
                    <w:p w14:paraId="09E18700" w14:textId="67B41B19" w:rsidR="00426A55" w:rsidRPr="00F32085" w:rsidRDefault="00426A55" w:rsidP="004E00A1">
                      <w:pPr>
                        <w:rPr>
                          <w:rFonts w:ascii="Helvetica" w:hAnsi="Helvetica"/>
                          <w:b/>
                          <w:bCs/>
                          <w:color w:val="132047"/>
                          <w:lang w:val="es-CO"/>
                        </w:rPr>
                      </w:pPr>
                      <w:r w:rsidRPr="00F32085">
                        <w:rPr>
                          <w:rFonts w:ascii="Helvetica" w:hAnsi="Helvetica"/>
                          <w:b/>
                          <w:bCs/>
                          <w:color w:val="132047"/>
                          <w:lang w:val="es-CO"/>
                        </w:rPr>
                        <w:t>Lilli (504) 703-0755</w:t>
                      </w:r>
                    </w:p>
                    <w:p w14:paraId="03808B24" w14:textId="1FAC7B9D" w:rsidR="009C0845" w:rsidRPr="00F32085" w:rsidRDefault="009C0845" w:rsidP="004E00A1">
                      <w:pPr>
                        <w:rPr>
                          <w:rFonts w:ascii="Helvetica" w:hAnsi="Helvetica"/>
                          <w:b/>
                          <w:bCs/>
                          <w:color w:val="132047"/>
                          <w:lang w:val="es-CO"/>
                        </w:rPr>
                      </w:pPr>
                      <w:r w:rsidRPr="00F32085">
                        <w:rPr>
                          <w:rFonts w:ascii="Helvetica" w:hAnsi="Helvetica"/>
                          <w:b/>
                          <w:bCs/>
                          <w:color w:val="132047"/>
                          <w:lang w:val="es-CO"/>
                        </w:rPr>
                        <w:t>Izzi (504) 842-2477</w:t>
                      </w:r>
                    </w:p>
                    <w:p w14:paraId="370EE790" w14:textId="0D27AC35" w:rsidR="009C0845" w:rsidRPr="00F32085" w:rsidRDefault="009C0845" w:rsidP="004E00A1">
                      <w:pPr>
                        <w:rPr>
                          <w:rFonts w:ascii="Helvetica" w:hAnsi="Helvetica"/>
                          <w:b/>
                          <w:bCs/>
                          <w:color w:val="132047"/>
                          <w:lang w:val="es-CO"/>
                        </w:rPr>
                      </w:pPr>
                      <w:r w:rsidRPr="00F32085">
                        <w:rPr>
                          <w:rFonts w:ascii="Helvetica" w:hAnsi="Helvetica"/>
                          <w:b/>
                          <w:bCs/>
                          <w:color w:val="132047"/>
                          <w:lang w:val="es-CO"/>
                        </w:rPr>
                        <w:t>Regina (504) 842-2478</w:t>
                      </w:r>
                    </w:p>
                    <w:p w14:paraId="751278B8" w14:textId="77777777" w:rsidR="009C0845" w:rsidRPr="00F32085" w:rsidRDefault="009C0845" w:rsidP="004E00A1">
                      <w:pPr>
                        <w:rPr>
                          <w:rFonts w:ascii="Helvetica" w:hAnsi="Helvetica"/>
                          <w:b/>
                          <w:bCs/>
                          <w:color w:val="132047"/>
                          <w:lang w:val="es-CO"/>
                        </w:rPr>
                      </w:pPr>
                    </w:p>
                    <w:p w14:paraId="24A63E89" w14:textId="18B9DB79" w:rsidR="00426A55" w:rsidRPr="00F32085" w:rsidRDefault="00426A55" w:rsidP="004E00A1">
                      <w:pPr>
                        <w:rPr>
                          <w:rFonts w:ascii="Helvetica" w:hAnsi="Helvetica"/>
                          <w:b/>
                          <w:bCs/>
                          <w:color w:val="132047"/>
                          <w:lang w:val="es-CO"/>
                        </w:rPr>
                      </w:pPr>
                    </w:p>
                    <w:p w14:paraId="2D25724C" w14:textId="109E9013" w:rsidR="00426A55" w:rsidRPr="00F32085" w:rsidRDefault="00426A55" w:rsidP="004E00A1">
                      <w:pPr>
                        <w:rPr>
                          <w:rFonts w:ascii="Helvetica" w:hAnsi="Helvetica"/>
                          <w:b/>
                          <w:bCs/>
                          <w:color w:val="132047"/>
                          <w:lang w:val="es-CO"/>
                        </w:rPr>
                      </w:pPr>
                    </w:p>
                    <w:p w14:paraId="2E09E0CD" w14:textId="77777777" w:rsidR="00426A55" w:rsidRPr="00F32085" w:rsidRDefault="00426A55" w:rsidP="004E00A1">
                      <w:pPr>
                        <w:rPr>
                          <w:rFonts w:ascii="Helvetica" w:hAnsi="Helvetica"/>
                          <w:b/>
                          <w:bCs/>
                          <w:color w:val="132047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CECD0A" w14:textId="4657E774" w:rsidR="00DD4877" w:rsidRDefault="009C0845" w:rsidP="00A4536B">
      <w:pPr>
        <w:spacing w:before="120" w:line="276" w:lineRule="auto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6F788D" wp14:editId="2EC18327">
                <wp:simplePos x="0" y="0"/>
                <wp:positionH relativeFrom="column">
                  <wp:posOffset>3959750</wp:posOffset>
                </wp:positionH>
                <wp:positionV relativeFrom="paragraph">
                  <wp:posOffset>30314</wp:posOffset>
                </wp:positionV>
                <wp:extent cx="2517140" cy="5803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140" cy="580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3753F2" w14:textId="1F63998F" w:rsidR="00E02C2B" w:rsidRDefault="00F32085" w:rsidP="00F32085">
                            <w:pPr>
                              <w:spacing w:before="120" w:line="276" w:lineRule="auto"/>
                              <w:rPr>
                                <w:rFonts w:ascii="Helvetica" w:hAnsi="Helvetica"/>
                                <w:color w:val="132047"/>
                                <w:lang w:val="es-CO"/>
                              </w:rPr>
                            </w:pPr>
                            <w:r w:rsidRPr="00F32085">
                              <w:rPr>
                                <w:rFonts w:ascii="Helvetica" w:hAnsi="Helvetica"/>
                                <w:color w:val="132047"/>
                                <w:lang w:val="es-CO"/>
                              </w:rPr>
                              <w:t>Para apoyo fuera del horario laboral llame a</w:t>
                            </w:r>
                            <w:r w:rsidR="00E02C2B">
                              <w:rPr>
                                <w:rFonts w:ascii="Helvetica" w:hAnsi="Helvetica"/>
                                <w:color w:val="132047"/>
                                <w:lang w:val="es-CO"/>
                              </w:rPr>
                              <w:t xml:space="preserve"> la línea de enfermería 24/7 de </w:t>
                            </w:r>
                            <w:r w:rsidRPr="00F32085">
                              <w:rPr>
                                <w:rFonts w:ascii="Helvetica" w:hAnsi="Helvetica"/>
                                <w:color w:val="132047"/>
                                <w:lang w:val="es-CO"/>
                              </w:rPr>
                              <w:t>Ochsner</w:t>
                            </w:r>
                            <w:r w:rsidR="00E02C2B">
                              <w:rPr>
                                <w:rFonts w:ascii="Helvetica" w:hAnsi="Helvetica"/>
                                <w:color w:val="132047"/>
                                <w:lang w:val="es-CO"/>
                              </w:rPr>
                              <w:t>:</w:t>
                            </w:r>
                          </w:p>
                          <w:p w14:paraId="72A72E0B" w14:textId="1C9C1F97" w:rsidR="004E00A1" w:rsidRPr="00E02C2B" w:rsidRDefault="009C0845" w:rsidP="00F32085">
                            <w:pPr>
                              <w:spacing w:before="120" w:line="276" w:lineRule="auto"/>
                              <w:rPr>
                                <w:rFonts w:ascii="Helvetica" w:hAnsi="Helvetica"/>
                                <w:color w:val="132047"/>
                                <w:lang w:val="es-CO"/>
                              </w:rPr>
                            </w:pPr>
                            <w:r w:rsidRPr="00F32085">
                              <w:rPr>
                                <w:rStyle w:val="Strong"/>
                                <w:rFonts w:ascii="Arial" w:hAnsi="Arial" w:cs="Arial"/>
                                <w:color w:val="111111"/>
                                <w:shd w:val="clear" w:color="auto" w:fill="FFFFFF"/>
                                <w:lang w:val="es-CO"/>
                              </w:rPr>
                              <w:t>1-800-231-5257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F788D" id="Text Box 23" o:spid="_x0000_s1038" type="#_x0000_t202" style="position:absolute;margin-left:311.8pt;margin-top:2.4pt;width:198.2pt;height:45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" filled="f" stroked="f" strokeweight=".5pt">
                <v:textbox>
                  <w:txbxContent>
                    <w:p w14:paraId="233753F2" w14:textId="1F63998F" w:rsidR="00E02C2B" w:rsidRDefault="00F32085" w:rsidP="00F32085">
                      <w:pPr>
                        <w:spacing w:before="120" w:line="276" w:lineRule="auto"/>
                        <w:rPr>
                          <w:rFonts w:ascii="Helvetica" w:hAnsi="Helvetica"/>
                          <w:color w:val="132047"/>
                          <w:lang w:val="es-CO"/>
                        </w:rPr>
                      </w:pPr>
                      <w:r w:rsidRPr="00F32085">
                        <w:rPr>
                          <w:rFonts w:ascii="Helvetica" w:hAnsi="Helvetica"/>
                          <w:color w:val="132047"/>
                          <w:lang w:val="es-CO"/>
                        </w:rPr>
                        <w:t>Para apoyo fuera del horario laboral llame a</w:t>
                      </w:r>
                      <w:r w:rsidR="00E02C2B">
                        <w:rPr>
                          <w:rFonts w:ascii="Helvetica" w:hAnsi="Helvetica"/>
                          <w:color w:val="132047"/>
                          <w:lang w:val="es-CO"/>
                        </w:rPr>
                        <w:t xml:space="preserve"> la línea de enfermería 24/7 de </w:t>
                      </w:r>
                      <w:r w:rsidRPr="00F32085">
                        <w:rPr>
                          <w:rFonts w:ascii="Helvetica" w:hAnsi="Helvetica"/>
                          <w:color w:val="132047"/>
                          <w:lang w:val="es-CO"/>
                        </w:rPr>
                        <w:t>Ochsner</w:t>
                      </w:r>
                      <w:r w:rsidR="00E02C2B">
                        <w:rPr>
                          <w:rFonts w:ascii="Helvetica" w:hAnsi="Helvetica"/>
                          <w:color w:val="132047"/>
                          <w:lang w:val="es-CO"/>
                        </w:rPr>
                        <w:t>:</w:t>
                      </w:r>
                    </w:p>
                    <w:p w14:paraId="72A72E0B" w14:textId="1C9C1F97" w:rsidR="004E00A1" w:rsidRPr="00E02C2B" w:rsidRDefault="009C0845" w:rsidP="00F32085">
                      <w:pPr>
                        <w:spacing w:before="120" w:line="276" w:lineRule="auto"/>
                        <w:rPr>
                          <w:rFonts w:ascii="Helvetica" w:hAnsi="Helvetica"/>
                          <w:color w:val="132047"/>
                          <w:lang w:val="es-CO"/>
                        </w:rPr>
                      </w:pPr>
                      <w:r w:rsidRPr="00F32085">
                        <w:rPr>
                          <w:rStyle w:val="Strong"/>
                          <w:rFonts w:ascii="Arial" w:hAnsi="Arial" w:cs="Arial"/>
                          <w:color w:val="111111"/>
                          <w:shd w:val="clear" w:color="auto" w:fill="FFFFFF"/>
                          <w:lang w:val="es-CO"/>
                        </w:rPr>
                        <w:t>1-800-231-5257</w:t>
                      </w:r>
                    </w:p>
                  </w:txbxContent>
                </v:textbox>
              </v:shape>
            </w:pict>
          </mc:Fallback>
        </mc:AlternateContent>
      </w:r>
      <w:r w:rsidR="002C3A89">
        <w:rPr>
          <w:rFonts w:ascii="Garamond" w:hAnsi="Garamond" w:cs="Times New Roman"/>
          <w:b/>
          <w:bCs/>
          <w:noProof/>
          <w:color w:val="AF122A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E98859" wp14:editId="7758E706">
                <wp:simplePos x="0" y="0"/>
                <wp:positionH relativeFrom="column">
                  <wp:posOffset>3035300</wp:posOffset>
                </wp:positionH>
                <wp:positionV relativeFrom="paragraph">
                  <wp:posOffset>214993</wp:posOffset>
                </wp:positionV>
                <wp:extent cx="0" cy="719455"/>
                <wp:effectExtent l="0" t="0" r="12700" b="1714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13204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BCF05" id="Straight Connector 3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pt,16.95pt" to="239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" strokecolor="#132047" strokeweight="1.25pt">
                <v:stroke joinstyle="miter"/>
              </v:line>
            </w:pict>
          </mc:Fallback>
        </mc:AlternateContent>
      </w:r>
      <w:r w:rsidR="002C3A89">
        <w:rPr>
          <w:noProof/>
          <w:sz w:val="26"/>
          <w:szCs w:val="26"/>
        </w:rPr>
        <w:drawing>
          <wp:anchor distT="0" distB="0" distL="114300" distR="114300" simplePos="0" relativeHeight="251693056" behindDoc="0" locked="0" layoutInCell="1" allowOverlap="1" wp14:anchorId="79484762" wp14:editId="207ACA25">
            <wp:simplePos x="0" y="0"/>
            <wp:positionH relativeFrom="column">
              <wp:posOffset>3196590</wp:posOffset>
            </wp:positionH>
            <wp:positionV relativeFrom="paragraph">
              <wp:posOffset>219075</wp:posOffset>
            </wp:positionV>
            <wp:extent cx="719455" cy="719455"/>
            <wp:effectExtent l="0" t="0" r="0" b="0"/>
            <wp:wrapNone/>
            <wp:docPr id="34" name="Graphic 34" descr="Moon and star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aphic 34" descr="Moon and stars outlin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3A89">
        <w:rPr>
          <w:rFonts w:ascii="Garamond" w:hAnsi="Garamond" w:cs="Times New Roman"/>
          <w:b/>
          <w:bCs/>
          <w:noProof/>
          <w:color w:val="AF122A"/>
          <w:sz w:val="96"/>
          <w:szCs w:val="96"/>
        </w:rPr>
        <w:drawing>
          <wp:anchor distT="0" distB="0" distL="114300" distR="114300" simplePos="0" relativeHeight="251692032" behindDoc="0" locked="0" layoutInCell="1" allowOverlap="1" wp14:anchorId="7CD1BCFC" wp14:editId="7093EC84">
            <wp:simplePos x="0" y="0"/>
            <wp:positionH relativeFrom="column">
              <wp:posOffset>-396240</wp:posOffset>
            </wp:positionH>
            <wp:positionV relativeFrom="paragraph">
              <wp:posOffset>137160</wp:posOffset>
            </wp:positionV>
            <wp:extent cx="741680" cy="741680"/>
            <wp:effectExtent l="0" t="0" r="0" b="0"/>
            <wp:wrapNone/>
            <wp:docPr id="33" name="Graphic 33" descr="Partial su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phic 33" descr="Partial sun outlin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8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D4877" w:rsidSect="002863B4">
      <w:headerReference w:type="default" r:id="rId22"/>
      <w:pgSz w:w="12240" w:h="15840"/>
      <w:pgMar w:top="819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4881D" w14:textId="77777777" w:rsidR="00C031EF" w:rsidRDefault="00C031EF" w:rsidP="00694507">
      <w:r>
        <w:separator/>
      </w:r>
    </w:p>
  </w:endnote>
  <w:endnote w:type="continuationSeparator" w:id="0">
    <w:p w14:paraId="57E4E85B" w14:textId="77777777" w:rsidR="00C031EF" w:rsidRDefault="00C031EF" w:rsidP="00694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69571" w14:textId="77777777" w:rsidR="00C031EF" w:rsidRDefault="00C031EF" w:rsidP="00694507">
      <w:r>
        <w:separator/>
      </w:r>
    </w:p>
  </w:footnote>
  <w:footnote w:type="continuationSeparator" w:id="0">
    <w:p w14:paraId="0FA0E5F5" w14:textId="77777777" w:rsidR="00C031EF" w:rsidRDefault="00C031EF" w:rsidP="00694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7F876" w14:textId="6B71A64D" w:rsidR="00694507" w:rsidRDefault="00694507">
    <w:pPr>
      <w:pStyle w:val="Header"/>
    </w:pPr>
    <w:r w:rsidRPr="00733F6D">
      <w:rPr>
        <w:noProof/>
      </w:rPr>
      <w:drawing>
        <wp:anchor distT="0" distB="0" distL="114300" distR="114300" simplePos="0" relativeHeight="251658240" behindDoc="0" locked="0" layoutInCell="1" allowOverlap="1" wp14:anchorId="0205D811" wp14:editId="0E8CBD81">
          <wp:simplePos x="0" y="0"/>
          <wp:positionH relativeFrom="column">
            <wp:posOffset>-538499</wp:posOffset>
          </wp:positionH>
          <wp:positionV relativeFrom="paragraph">
            <wp:posOffset>-79833</wp:posOffset>
          </wp:positionV>
          <wp:extent cx="2706535" cy="652682"/>
          <wp:effectExtent l="0" t="0" r="0" b="0"/>
          <wp:wrapNone/>
          <wp:docPr id="20" name="Picture 1" descr="CareEcosystemLogo_CMYK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CareEcosystemLogo_CMYK.eps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6535" cy="652682"/>
                  </a:xfrm>
                  <a:prstGeom prst="rect">
                    <a:avLst/>
                  </a:prstGeom>
                  <a:solidFill>
                    <a:schemeClr val="bg1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70E8F"/>
    <w:multiLevelType w:val="hybridMultilevel"/>
    <w:tmpl w:val="5778F45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A47DAF"/>
    <w:multiLevelType w:val="hybridMultilevel"/>
    <w:tmpl w:val="F2E4A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A4BD3"/>
    <w:multiLevelType w:val="hybridMultilevel"/>
    <w:tmpl w:val="65060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E0CA6"/>
    <w:multiLevelType w:val="hybridMultilevel"/>
    <w:tmpl w:val="BCE2D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A93FCA"/>
    <w:multiLevelType w:val="hybridMultilevel"/>
    <w:tmpl w:val="3BE40A3E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E44EB5"/>
    <w:multiLevelType w:val="hybridMultilevel"/>
    <w:tmpl w:val="66265A6A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B221A"/>
    <w:multiLevelType w:val="hybridMultilevel"/>
    <w:tmpl w:val="15720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252388">
    <w:abstractNumId w:val="6"/>
  </w:num>
  <w:num w:numId="2" w16cid:durableId="1210268465">
    <w:abstractNumId w:val="4"/>
  </w:num>
  <w:num w:numId="3" w16cid:durableId="924268220">
    <w:abstractNumId w:val="1"/>
  </w:num>
  <w:num w:numId="4" w16cid:durableId="1162501056">
    <w:abstractNumId w:val="3"/>
  </w:num>
  <w:num w:numId="5" w16cid:durableId="1494375631">
    <w:abstractNumId w:val="2"/>
  </w:num>
  <w:num w:numId="6" w16cid:durableId="597759188">
    <w:abstractNumId w:val="5"/>
  </w:num>
  <w:num w:numId="7" w16cid:durableId="1145270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1C"/>
    <w:rsid w:val="00040472"/>
    <w:rsid w:val="00046297"/>
    <w:rsid w:val="00046817"/>
    <w:rsid w:val="00075FAB"/>
    <w:rsid w:val="00091434"/>
    <w:rsid w:val="000B74F7"/>
    <w:rsid w:val="000D2C51"/>
    <w:rsid w:val="000E79D0"/>
    <w:rsid w:val="0012604B"/>
    <w:rsid w:val="0013177C"/>
    <w:rsid w:val="001531A5"/>
    <w:rsid w:val="00157B9A"/>
    <w:rsid w:val="001A22B4"/>
    <w:rsid w:val="001B1E62"/>
    <w:rsid w:val="001C02EB"/>
    <w:rsid w:val="001C32D5"/>
    <w:rsid w:val="001D49AB"/>
    <w:rsid w:val="001E295F"/>
    <w:rsid w:val="0020003E"/>
    <w:rsid w:val="00233380"/>
    <w:rsid w:val="002542F4"/>
    <w:rsid w:val="00270C5F"/>
    <w:rsid w:val="002863B4"/>
    <w:rsid w:val="00287BDE"/>
    <w:rsid w:val="002A0DFF"/>
    <w:rsid w:val="002A2A8E"/>
    <w:rsid w:val="002C3A89"/>
    <w:rsid w:val="002D2476"/>
    <w:rsid w:val="003921CF"/>
    <w:rsid w:val="00393D23"/>
    <w:rsid w:val="003B5785"/>
    <w:rsid w:val="004167F3"/>
    <w:rsid w:val="00426A55"/>
    <w:rsid w:val="00454EE6"/>
    <w:rsid w:val="004601A6"/>
    <w:rsid w:val="00493B4A"/>
    <w:rsid w:val="00496FC1"/>
    <w:rsid w:val="004A2E04"/>
    <w:rsid w:val="004E00A1"/>
    <w:rsid w:val="004E41D2"/>
    <w:rsid w:val="004F2948"/>
    <w:rsid w:val="004F3980"/>
    <w:rsid w:val="005171F9"/>
    <w:rsid w:val="00520ADF"/>
    <w:rsid w:val="00541BBE"/>
    <w:rsid w:val="00546D48"/>
    <w:rsid w:val="005524C2"/>
    <w:rsid w:val="005621D0"/>
    <w:rsid w:val="0057638C"/>
    <w:rsid w:val="005A306F"/>
    <w:rsid w:val="005A346A"/>
    <w:rsid w:val="005B194D"/>
    <w:rsid w:val="005B647B"/>
    <w:rsid w:val="005C22EC"/>
    <w:rsid w:val="005D462F"/>
    <w:rsid w:val="005E5D50"/>
    <w:rsid w:val="00624321"/>
    <w:rsid w:val="00640FBF"/>
    <w:rsid w:val="00641AE4"/>
    <w:rsid w:val="00645740"/>
    <w:rsid w:val="00666199"/>
    <w:rsid w:val="00676CEA"/>
    <w:rsid w:val="00686FFF"/>
    <w:rsid w:val="00694507"/>
    <w:rsid w:val="006C7896"/>
    <w:rsid w:val="006D09DC"/>
    <w:rsid w:val="006E4A30"/>
    <w:rsid w:val="006F3861"/>
    <w:rsid w:val="00764D97"/>
    <w:rsid w:val="0076649B"/>
    <w:rsid w:val="00790B19"/>
    <w:rsid w:val="00797F1C"/>
    <w:rsid w:val="007B2251"/>
    <w:rsid w:val="00876AFE"/>
    <w:rsid w:val="0088266F"/>
    <w:rsid w:val="0089255E"/>
    <w:rsid w:val="008C1A0D"/>
    <w:rsid w:val="00940705"/>
    <w:rsid w:val="0094252E"/>
    <w:rsid w:val="009525A9"/>
    <w:rsid w:val="00955FBD"/>
    <w:rsid w:val="00975490"/>
    <w:rsid w:val="00975794"/>
    <w:rsid w:val="00976C7C"/>
    <w:rsid w:val="00985EA7"/>
    <w:rsid w:val="009C0845"/>
    <w:rsid w:val="009D0276"/>
    <w:rsid w:val="009E480D"/>
    <w:rsid w:val="009F5F31"/>
    <w:rsid w:val="00A0648D"/>
    <w:rsid w:val="00A26EE0"/>
    <w:rsid w:val="00A4536B"/>
    <w:rsid w:val="00A929BF"/>
    <w:rsid w:val="00AC5467"/>
    <w:rsid w:val="00AD71FA"/>
    <w:rsid w:val="00AE407A"/>
    <w:rsid w:val="00B1312F"/>
    <w:rsid w:val="00B33661"/>
    <w:rsid w:val="00B774FA"/>
    <w:rsid w:val="00B77A81"/>
    <w:rsid w:val="00B96156"/>
    <w:rsid w:val="00BB79BD"/>
    <w:rsid w:val="00BC12A5"/>
    <w:rsid w:val="00BE2271"/>
    <w:rsid w:val="00BE7386"/>
    <w:rsid w:val="00C031EF"/>
    <w:rsid w:val="00C13952"/>
    <w:rsid w:val="00C33F6B"/>
    <w:rsid w:val="00C340A1"/>
    <w:rsid w:val="00C44105"/>
    <w:rsid w:val="00C569DC"/>
    <w:rsid w:val="00C66457"/>
    <w:rsid w:val="00C913CB"/>
    <w:rsid w:val="00C92142"/>
    <w:rsid w:val="00CA031C"/>
    <w:rsid w:val="00CA3D0A"/>
    <w:rsid w:val="00CE3A9D"/>
    <w:rsid w:val="00CE7C4A"/>
    <w:rsid w:val="00D06C7C"/>
    <w:rsid w:val="00D529F8"/>
    <w:rsid w:val="00D66937"/>
    <w:rsid w:val="00DD417A"/>
    <w:rsid w:val="00DD4877"/>
    <w:rsid w:val="00DF37E6"/>
    <w:rsid w:val="00E02C2B"/>
    <w:rsid w:val="00E13467"/>
    <w:rsid w:val="00E40E24"/>
    <w:rsid w:val="00E70125"/>
    <w:rsid w:val="00E730B1"/>
    <w:rsid w:val="00E765E7"/>
    <w:rsid w:val="00E9472C"/>
    <w:rsid w:val="00EC1303"/>
    <w:rsid w:val="00EC7471"/>
    <w:rsid w:val="00ED2A97"/>
    <w:rsid w:val="00ED618C"/>
    <w:rsid w:val="00F26614"/>
    <w:rsid w:val="00F27BBC"/>
    <w:rsid w:val="00F32085"/>
    <w:rsid w:val="00F409DD"/>
    <w:rsid w:val="00F738F5"/>
    <w:rsid w:val="00F95837"/>
    <w:rsid w:val="00FA5863"/>
    <w:rsid w:val="00FB2B64"/>
    <w:rsid w:val="00FD0015"/>
    <w:rsid w:val="00FE51C3"/>
    <w:rsid w:val="00FF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AF79B"/>
  <w15:chartTrackingRefBased/>
  <w15:docId w15:val="{99B6BE54-9036-CD4A-9815-4B0B1E43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ptHeadline">
    <w:name w:val="28 pt. Headline"/>
    <w:qFormat/>
    <w:rsid w:val="00797F1C"/>
    <w:pPr>
      <w:spacing w:after="240" w:line="620" w:lineRule="exact"/>
    </w:pPr>
    <w:rPr>
      <w:rFonts w:ascii="Arial" w:eastAsiaTheme="minorEastAsia" w:hAnsi="Arial"/>
      <w:b/>
      <w:color w:val="44546A" w:themeColor="text2"/>
      <w:sz w:val="56"/>
    </w:rPr>
  </w:style>
  <w:style w:type="paragraph" w:customStyle="1" w:styleId="20ptHeadline">
    <w:name w:val="20 pt. Headline"/>
    <w:qFormat/>
    <w:rsid w:val="00797F1C"/>
    <w:pPr>
      <w:spacing w:after="240" w:line="460" w:lineRule="exact"/>
    </w:pPr>
    <w:rPr>
      <w:rFonts w:ascii="Arial" w:hAnsi="Arial" w:cs="Arial"/>
      <w:color w:val="44546A" w:themeColor="text2"/>
      <w:sz w:val="40"/>
    </w:rPr>
  </w:style>
  <w:style w:type="paragraph" w:styleId="ListParagraph">
    <w:name w:val="List Paragraph"/>
    <w:basedOn w:val="Normal"/>
    <w:uiPriority w:val="34"/>
    <w:qFormat/>
    <w:rsid w:val="00046817"/>
    <w:pPr>
      <w:ind w:left="720"/>
      <w:contextualSpacing/>
    </w:pPr>
  </w:style>
  <w:style w:type="table" w:styleId="TableGrid">
    <w:name w:val="Table Grid"/>
    <w:basedOn w:val="TableNormal"/>
    <w:uiPriority w:val="39"/>
    <w:rsid w:val="00046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45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507"/>
  </w:style>
  <w:style w:type="paragraph" w:styleId="Footer">
    <w:name w:val="footer"/>
    <w:basedOn w:val="Normal"/>
    <w:link w:val="FooterChar"/>
    <w:uiPriority w:val="99"/>
    <w:unhideWhenUsed/>
    <w:rsid w:val="006945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507"/>
  </w:style>
  <w:style w:type="character" w:styleId="Strong">
    <w:name w:val="Strong"/>
    <w:basedOn w:val="DefaultParagraphFont"/>
    <w:uiPriority w:val="22"/>
    <w:qFormat/>
    <w:rsid w:val="009C08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2C51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sv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sv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sv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Dulaney, Sarah</dc:creator>
  <cp:keywords/>
  <dc:description/>
  <cp:lastModifiedBy>Dulaney, Sarah</cp:lastModifiedBy>
  <cp:revision>4</cp:revision>
  <cp:lastPrinted>2023-01-27T21:05:00Z</cp:lastPrinted>
  <dcterms:created xsi:type="dcterms:W3CDTF">2023-02-17T00:11:00Z</dcterms:created>
  <dcterms:modified xsi:type="dcterms:W3CDTF">2024-06-11T04:16:00Z</dcterms:modified>
</cp:coreProperties>
</file>